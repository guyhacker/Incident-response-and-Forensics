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FD64B05" w14:textId="77777777" w:rsidR="0005071A" w:rsidRPr="0014219B" w:rsidRDefault="000B7518" w:rsidP="00E55967">
      <w:pPr>
        <w:pBdr>
          <w:bottom w:val="single" w:sz="18" w:space="1" w:color="auto"/>
        </w:pBdr>
        <w:jc w:val="center"/>
        <w:outlineLvl w:val="0"/>
        <w:rPr>
          <w:rFonts w:ascii="Arial" w:hAnsi="Arial" w:cs="Arial"/>
          <w:b/>
          <w:sz w:val="44"/>
        </w:rPr>
      </w:pPr>
      <w:bookmarkStart w:id="0" w:name="_GoBack"/>
      <w:bookmarkEnd w:id="0"/>
      <w:r>
        <w:rPr>
          <w:rFonts w:ascii="Arial" w:hAnsi="Arial" w:cs="Arial"/>
          <w:b/>
          <w:sz w:val="44"/>
        </w:rPr>
        <w:t>DIGITAL EVIDENCE FORENSIC REPORT</w:t>
      </w:r>
    </w:p>
    <w:p w14:paraId="6B08EAA3" w14:textId="77777777" w:rsidR="0005071A" w:rsidRPr="00F80D67" w:rsidRDefault="0005071A">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366"/>
        <w:gridCol w:w="942"/>
        <w:gridCol w:w="2988"/>
      </w:tblGrid>
      <w:tr w:rsidR="00A11517" w:rsidRPr="00F80D67" w14:paraId="7E8BF0B9" w14:textId="77777777" w:rsidTr="00F80D67">
        <w:tc>
          <w:tcPr>
            <w:tcW w:w="6366" w:type="dxa"/>
            <w:vAlign w:val="center"/>
          </w:tcPr>
          <w:p w14:paraId="501E57AA" w14:textId="4215A1E4" w:rsidR="00A11517" w:rsidRPr="00F80D67" w:rsidRDefault="003C1BA5" w:rsidP="00A11517">
            <w:pPr>
              <w:jc w:val="center"/>
              <w:rPr>
                <w:rFonts w:ascii="Arial" w:hAnsi="Arial" w:cs="Arial"/>
              </w:rPr>
            </w:pPr>
            <w:r>
              <w:rPr>
                <w:rFonts w:ascii="Arial" w:hAnsi="Arial" w:cs="Arial"/>
                <w:noProof/>
              </w:rPr>
              <w:t>Your Logo Here</w:t>
            </w:r>
          </w:p>
        </w:tc>
        <w:tc>
          <w:tcPr>
            <w:tcW w:w="942" w:type="dxa"/>
            <w:tcBorders>
              <w:left w:val="nil"/>
              <w:right w:val="single" w:sz="8" w:space="0" w:color="808080"/>
            </w:tcBorders>
            <w:vAlign w:val="center"/>
          </w:tcPr>
          <w:p w14:paraId="3715F6B1" w14:textId="77777777" w:rsidR="00A11517" w:rsidRPr="00F80D67" w:rsidRDefault="00A11517" w:rsidP="00A11517">
            <w:pPr>
              <w:rPr>
                <w:rFonts w:ascii="Arial" w:hAnsi="Arial" w:cs="Arial"/>
              </w:rPr>
            </w:pPr>
          </w:p>
        </w:tc>
        <w:tc>
          <w:tcPr>
            <w:tcW w:w="2988" w:type="dxa"/>
            <w:tcBorders>
              <w:left w:val="single" w:sz="8" w:space="0" w:color="808080"/>
            </w:tcBorders>
          </w:tcPr>
          <w:p w14:paraId="60A5A749" w14:textId="77777777" w:rsidR="00FA7EF8" w:rsidRPr="00F80D67" w:rsidRDefault="00FA7EF8">
            <w:pPr>
              <w:rPr>
                <w:rFonts w:ascii="Arial" w:hAnsi="Arial" w:cs="Arial"/>
                <w:sz w:val="16"/>
                <w:szCs w:val="16"/>
              </w:rPr>
            </w:pPr>
          </w:p>
          <w:p w14:paraId="1B7AEAA8" w14:textId="71409C8E" w:rsidR="00F80D67" w:rsidRPr="00F80D67" w:rsidRDefault="003C1BA5">
            <w:pPr>
              <w:rPr>
                <w:rFonts w:ascii="Arial" w:hAnsi="Arial" w:cs="Arial"/>
                <w:sz w:val="16"/>
                <w:szCs w:val="16"/>
              </w:rPr>
            </w:pPr>
            <w:r>
              <w:rPr>
                <w:rFonts w:ascii="Arial" w:hAnsi="Arial" w:cs="Arial"/>
                <w:sz w:val="16"/>
                <w:szCs w:val="16"/>
              </w:rPr>
              <w:t>Your address here</w:t>
            </w:r>
          </w:p>
          <w:p w14:paraId="5588DCD0" w14:textId="77777777" w:rsidR="00A11517" w:rsidRPr="00F80D67" w:rsidRDefault="00A11517">
            <w:pPr>
              <w:rPr>
                <w:rFonts w:ascii="Arial" w:hAnsi="Arial" w:cs="Arial"/>
                <w:sz w:val="16"/>
                <w:szCs w:val="16"/>
              </w:rPr>
            </w:pPr>
          </w:p>
        </w:tc>
      </w:tr>
    </w:tbl>
    <w:p w14:paraId="599EEF41" w14:textId="77777777" w:rsidR="00FA7EF8" w:rsidRDefault="00FA7EF8" w:rsidP="0005071A">
      <w:pPr>
        <w:pBdr>
          <w:top w:val="single" w:sz="18" w:space="1" w:color="auto"/>
        </w:pBdr>
        <w:rPr>
          <w:rFonts w:asciiTheme="minorHAnsi" w:hAnsiTheme="minorHAnsi"/>
          <w:b/>
        </w:rPr>
      </w:pPr>
    </w:p>
    <w:p w14:paraId="414D68CE" w14:textId="77777777" w:rsidR="005A21D3" w:rsidRPr="005A21D3" w:rsidRDefault="005A21D3" w:rsidP="0005071A">
      <w:pPr>
        <w:pBdr>
          <w:top w:val="single" w:sz="18" w:space="1" w:color="auto"/>
        </w:pBdr>
        <w:rPr>
          <w:rFonts w:ascii="Arial" w:hAnsi="Arial" w:cs="Arial"/>
          <w:b/>
          <w:sz w:val="22"/>
          <w:szCs w:val="22"/>
        </w:rPr>
      </w:pPr>
      <w:r w:rsidRPr="005A21D3">
        <w:rPr>
          <w:rFonts w:ascii="Arial" w:hAnsi="Arial" w:cs="Arial"/>
          <w:b/>
          <w:sz w:val="22"/>
          <w:szCs w:val="22"/>
        </w:rPr>
        <w:t>CASE INFORMATION:</w:t>
      </w:r>
    </w:p>
    <w:tbl>
      <w:tblPr>
        <w:tblStyle w:val="LightGrid1"/>
        <w:tblW w:w="102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80" w:firstRow="0" w:lastRow="0" w:firstColumn="1" w:lastColumn="0" w:noHBand="0" w:noVBand="1"/>
      </w:tblPr>
      <w:tblGrid>
        <w:gridCol w:w="1548"/>
        <w:gridCol w:w="152"/>
        <w:gridCol w:w="346"/>
        <w:gridCol w:w="674"/>
        <w:gridCol w:w="243"/>
        <w:gridCol w:w="663"/>
        <w:gridCol w:w="802"/>
        <w:gridCol w:w="755"/>
        <w:gridCol w:w="256"/>
        <w:gridCol w:w="824"/>
        <w:gridCol w:w="1258"/>
        <w:gridCol w:w="687"/>
        <w:gridCol w:w="360"/>
        <w:gridCol w:w="1710"/>
      </w:tblGrid>
      <w:tr w:rsidR="00C737C8" w:rsidRPr="005A21D3" w14:paraId="4248B245" w14:textId="77777777" w:rsidTr="00C25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51BA78A8" w14:textId="77777777" w:rsidR="005A21D3" w:rsidRPr="005A21D3" w:rsidRDefault="00C737C8" w:rsidP="00F44EDD">
            <w:pPr>
              <w:rPr>
                <w:rFonts w:ascii="Arial" w:hAnsi="Arial" w:cs="Arial"/>
                <w:b w:val="0"/>
              </w:rPr>
            </w:pPr>
            <w:r>
              <w:rPr>
                <w:rFonts w:ascii="Arial" w:hAnsi="Arial" w:cs="Arial"/>
                <w:b w:val="0"/>
              </w:rPr>
              <w:t xml:space="preserve">Agency </w:t>
            </w:r>
            <w:r w:rsidR="005A21D3" w:rsidRPr="005A21D3">
              <w:rPr>
                <w:rFonts w:ascii="Arial" w:hAnsi="Arial" w:cs="Arial"/>
                <w:b w:val="0"/>
              </w:rPr>
              <w:t>Case #:</w:t>
            </w:r>
          </w:p>
        </w:tc>
        <w:bookmarkStart w:id="1" w:name="CaseNumber"/>
        <w:tc>
          <w:tcPr>
            <w:tcW w:w="3137" w:type="dxa"/>
            <w:gridSpan w:val="5"/>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79B3AC5B" w14:textId="77777777" w:rsidR="005A21D3" w:rsidRPr="005A21D3" w:rsidRDefault="00937765" w:rsidP="004E2F6C">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CaseNumber"/>
                  <w:enabled/>
                  <w:calcOnExit/>
                  <w:textInput/>
                </w:ffData>
              </w:fldChar>
            </w:r>
            <w:r w:rsidR="00B96D83">
              <w:rPr>
                <w:rFonts w:ascii="Arial" w:hAnsi="Arial" w:cs="Arial"/>
              </w:rPr>
              <w:instrText xml:space="preserve"> FORMTEXT </w:instrText>
            </w:r>
            <w:r>
              <w:rPr>
                <w:rFonts w:ascii="Arial" w:hAnsi="Arial" w:cs="Arial"/>
              </w:rPr>
            </w:r>
            <w:r>
              <w:rPr>
                <w:rFonts w:ascii="Arial" w:hAnsi="Arial" w:cs="Arial"/>
              </w:rPr>
              <w:fldChar w:fldCharType="separate"/>
            </w:r>
            <w:r w:rsidR="004E2F6C">
              <w:rPr>
                <w:rFonts w:ascii="Arial" w:hAnsi="Arial" w:cs="Arial"/>
                <w:noProof/>
              </w:rPr>
              <w:t> </w:t>
            </w:r>
            <w:r w:rsidR="004E2F6C">
              <w:rPr>
                <w:rFonts w:ascii="Arial" w:hAnsi="Arial" w:cs="Arial"/>
                <w:noProof/>
              </w:rPr>
              <w:t> </w:t>
            </w:r>
            <w:r w:rsidR="004E2F6C">
              <w:rPr>
                <w:rFonts w:ascii="Arial" w:hAnsi="Arial" w:cs="Arial"/>
                <w:noProof/>
              </w:rPr>
              <w:t> </w:t>
            </w:r>
            <w:r w:rsidR="004E2F6C">
              <w:rPr>
                <w:rFonts w:ascii="Arial" w:hAnsi="Arial" w:cs="Arial"/>
                <w:noProof/>
              </w:rPr>
              <w:t> </w:t>
            </w:r>
            <w:r w:rsidR="004E2F6C">
              <w:rPr>
                <w:rFonts w:ascii="Arial" w:hAnsi="Arial" w:cs="Arial"/>
                <w:noProof/>
              </w:rPr>
              <w:t> </w:t>
            </w:r>
            <w:r>
              <w:rPr>
                <w:rFonts w:ascii="Arial" w:hAnsi="Arial" w:cs="Arial"/>
              </w:rPr>
              <w:fldChar w:fldCharType="end"/>
            </w:r>
            <w:bookmarkEnd w:id="1"/>
          </w:p>
        </w:tc>
        <w:tc>
          <w:tcPr>
            <w:tcW w:w="3025"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7CE80B67" w14:textId="77777777" w:rsidR="005A21D3" w:rsidRPr="005A21D3" w:rsidRDefault="005A21D3"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A21D3">
              <w:rPr>
                <w:rFonts w:ascii="Arial" w:hAnsi="Arial" w:cs="Arial"/>
              </w:rPr>
              <w:t>Originating Agency Case #:</w:t>
            </w:r>
          </w:p>
        </w:tc>
        <w:tc>
          <w:tcPr>
            <w:tcW w:w="2070" w:type="dxa"/>
            <w:gridSpan w:val="2"/>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6D0A616E" w14:textId="77777777" w:rsidR="005A21D3" w:rsidRPr="005A21D3" w:rsidRDefault="00937765" w:rsidP="00936E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A21D3">
              <w:rPr>
                <w:rFonts w:ascii="Arial" w:hAnsi="Arial" w:cs="Arial"/>
              </w:rPr>
              <w:fldChar w:fldCharType="begin">
                <w:ffData>
                  <w:name w:val="Text4"/>
                  <w:enabled/>
                  <w:calcOnExit w:val="0"/>
                  <w:textInput/>
                </w:ffData>
              </w:fldChar>
            </w:r>
            <w:bookmarkStart w:id="2" w:name="Text4"/>
            <w:r w:rsidR="005A21D3" w:rsidRPr="005A21D3">
              <w:rPr>
                <w:rFonts w:ascii="Arial" w:hAnsi="Arial" w:cs="Arial"/>
              </w:rPr>
              <w:instrText xml:space="preserve"> FORMTEXT </w:instrText>
            </w:r>
            <w:r w:rsidRPr="005A21D3">
              <w:rPr>
                <w:rFonts w:ascii="Arial" w:hAnsi="Arial" w:cs="Arial"/>
              </w:rPr>
            </w:r>
            <w:r w:rsidRPr="005A21D3">
              <w:rPr>
                <w:rFonts w:ascii="Arial" w:hAnsi="Arial" w:cs="Arial"/>
              </w:rPr>
              <w:fldChar w:fldCharType="separate"/>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Pr="005A21D3">
              <w:rPr>
                <w:rFonts w:ascii="Arial" w:hAnsi="Arial" w:cs="Arial"/>
              </w:rPr>
              <w:fldChar w:fldCharType="end"/>
            </w:r>
            <w:bookmarkEnd w:id="2"/>
          </w:p>
        </w:tc>
      </w:tr>
      <w:tr w:rsidR="005A21D3" w:rsidRPr="005A21D3" w14:paraId="68ACC2C7" w14:textId="77777777" w:rsidTr="00C737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8" w:type="dxa"/>
            <w:gridSpan w:val="14"/>
            <w:tcBorders>
              <w:top w:val="single" w:sz="2" w:space="0" w:color="auto"/>
              <w:left w:val="none" w:sz="0" w:space="0" w:color="auto"/>
              <w:bottom w:val="single" w:sz="2" w:space="0" w:color="auto"/>
              <w:right w:val="none" w:sz="0" w:space="0" w:color="auto"/>
            </w:tcBorders>
          </w:tcPr>
          <w:p w14:paraId="79EBDDE6" w14:textId="77777777" w:rsidR="005A21D3" w:rsidRPr="005A21D3" w:rsidRDefault="005A21D3" w:rsidP="00F44EDD">
            <w:pPr>
              <w:rPr>
                <w:rFonts w:ascii="Arial" w:hAnsi="Arial" w:cs="Arial"/>
                <w:b w:val="0"/>
              </w:rPr>
            </w:pPr>
          </w:p>
        </w:tc>
      </w:tr>
      <w:tr w:rsidR="00C737C8" w:rsidRPr="005A21D3" w14:paraId="136B786D" w14:textId="77777777" w:rsidTr="00C7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6B940CE" w14:textId="77777777" w:rsidR="00A74A91" w:rsidRPr="00A74A91" w:rsidRDefault="00C737C8" w:rsidP="00F44EDD">
            <w:pPr>
              <w:rPr>
                <w:rFonts w:ascii="Arial" w:hAnsi="Arial" w:cs="Arial"/>
                <w:b w:val="0"/>
              </w:rPr>
            </w:pPr>
            <w:r>
              <w:rPr>
                <w:rFonts w:ascii="Arial" w:hAnsi="Arial" w:cs="Arial"/>
                <w:b w:val="0"/>
              </w:rPr>
              <w:t>[</w:t>
            </w:r>
            <w:proofErr w:type="gramStart"/>
            <w:r>
              <w:rPr>
                <w:rFonts w:ascii="Arial" w:hAnsi="Arial" w:cs="Arial"/>
                <w:b w:val="0"/>
              </w:rPr>
              <w:t>removed</w:t>
            </w:r>
            <w:proofErr w:type="gramEnd"/>
            <w:r>
              <w:rPr>
                <w:rFonts w:ascii="Arial" w:hAnsi="Arial" w:cs="Arial"/>
                <w:b w:val="0"/>
              </w:rPr>
              <w:t xml:space="preserve">] </w:t>
            </w:r>
            <w:r w:rsidR="00A74A91">
              <w:rPr>
                <w:rFonts w:ascii="Arial" w:hAnsi="Arial" w:cs="Arial"/>
                <w:b w:val="0"/>
              </w:rPr>
              <w:t xml:space="preserve"> #:</w:t>
            </w:r>
          </w:p>
        </w:tc>
        <w:tc>
          <w:tcPr>
            <w:tcW w:w="1415"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BF809FC" w14:textId="77777777" w:rsidR="00A74A91" w:rsidRDefault="00937765"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Text26"/>
                  <w:enabled/>
                  <w:calcOnExit w:val="0"/>
                  <w:textInput/>
                </w:ffData>
              </w:fldChar>
            </w:r>
            <w:bookmarkStart w:id="3" w:name="Text26"/>
            <w:r w:rsidR="00A74A91">
              <w:rPr>
                <w:rFonts w:ascii="Arial" w:hAnsi="Arial" w:cs="Arial"/>
              </w:rPr>
              <w:instrText xml:space="preserve"> FORMTEXT </w:instrText>
            </w:r>
            <w:r>
              <w:rPr>
                <w:rFonts w:ascii="Arial" w:hAnsi="Arial" w:cs="Arial"/>
              </w:rPr>
            </w:r>
            <w:r>
              <w:rPr>
                <w:rFonts w:ascii="Arial" w:hAnsi="Arial" w:cs="Arial"/>
              </w:rPr>
              <w:fldChar w:fldCharType="separate"/>
            </w:r>
            <w:r w:rsidR="00A74A91">
              <w:rPr>
                <w:rFonts w:ascii="Arial" w:hAnsi="Arial" w:cs="Arial"/>
                <w:noProof/>
              </w:rPr>
              <w:t> </w:t>
            </w:r>
            <w:r w:rsidR="00A74A91">
              <w:rPr>
                <w:rFonts w:ascii="Arial" w:hAnsi="Arial" w:cs="Arial"/>
                <w:noProof/>
              </w:rPr>
              <w:t> </w:t>
            </w:r>
            <w:r w:rsidR="00A74A91">
              <w:rPr>
                <w:rFonts w:ascii="Arial" w:hAnsi="Arial" w:cs="Arial"/>
                <w:noProof/>
              </w:rPr>
              <w:t> </w:t>
            </w:r>
            <w:r w:rsidR="00A74A91">
              <w:rPr>
                <w:rFonts w:ascii="Arial" w:hAnsi="Arial" w:cs="Arial"/>
                <w:noProof/>
              </w:rPr>
              <w:t> </w:t>
            </w:r>
            <w:r w:rsidR="00A74A91">
              <w:rPr>
                <w:rFonts w:ascii="Arial" w:hAnsi="Arial" w:cs="Arial"/>
                <w:noProof/>
              </w:rPr>
              <w:t> </w:t>
            </w:r>
            <w:r>
              <w:rPr>
                <w:rFonts w:ascii="Arial" w:hAnsi="Arial" w:cs="Arial"/>
              </w:rPr>
              <w:fldChar w:fldCharType="end"/>
            </w:r>
            <w:bookmarkEnd w:id="3"/>
          </w:p>
        </w:tc>
        <w:tc>
          <w:tcPr>
            <w:tcW w:w="1465" w:type="dxa"/>
            <w:gridSpan w:val="2"/>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05A3D8A6" w14:textId="77777777" w:rsidR="00A74A91" w:rsidRDefault="00C737C8"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w:t>
            </w:r>
            <w:proofErr w:type="gramStart"/>
            <w:r>
              <w:rPr>
                <w:rFonts w:ascii="Arial" w:hAnsi="Arial" w:cs="Arial"/>
              </w:rPr>
              <w:t>removed</w:t>
            </w:r>
            <w:proofErr w:type="gramEnd"/>
            <w:r>
              <w:rPr>
                <w:rFonts w:ascii="Arial" w:hAnsi="Arial" w:cs="Arial"/>
              </w:rPr>
              <w:t xml:space="preserve">] </w:t>
            </w:r>
            <w:r w:rsidR="00A74A91">
              <w:rPr>
                <w:rFonts w:ascii="Arial" w:hAnsi="Arial" w:cs="Arial"/>
              </w:rPr>
              <w:t>#:</w:t>
            </w:r>
          </w:p>
        </w:tc>
        <w:tc>
          <w:tcPr>
            <w:tcW w:w="1835"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79BB1272" w14:textId="77777777" w:rsidR="00A74A91" w:rsidRDefault="00937765"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Text27"/>
                  <w:enabled/>
                  <w:calcOnExit w:val="0"/>
                  <w:textInput/>
                </w:ffData>
              </w:fldChar>
            </w:r>
            <w:bookmarkStart w:id="4" w:name="Text27"/>
            <w:r w:rsidR="00A74A91">
              <w:rPr>
                <w:rFonts w:ascii="Arial" w:hAnsi="Arial" w:cs="Arial"/>
              </w:rPr>
              <w:instrText xml:space="preserve"> FORMTEXT </w:instrText>
            </w:r>
            <w:r>
              <w:rPr>
                <w:rFonts w:ascii="Arial" w:hAnsi="Arial" w:cs="Arial"/>
              </w:rPr>
            </w:r>
            <w:r>
              <w:rPr>
                <w:rFonts w:ascii="Arial" w:hAnsi="Arial" w:cs="Arial"/>
              </w:rPr>
              <w:fldChar w:fldCharType="separate"/>
            </w:r>
            <w:r w:rsidR="00A74A91">
              <w:rPr>
                <w:rFonts w:ascii="Arial" w:hAnsi="Arial" w:cs="Arial"/>
                <w:noProof/>
              </w:rPr>
              <w:t> </w:t>
            </w:r>
            <w:r w:rsidR="00A74A91">
              <w:rPr>
                <w:rFonts w:ascii="Arial" w:hAnsi="Arial" w:cs="Arial"/>
                <w:noProof/>
              </w:rPr>
              <w:t> </w:t>
            </w:r>
            <w:r w:rsidR="00A74A91">
              <w:rPr>
                <w:rFonts w:ascii="Arial" w:hAnsi="Arial" w:cs="Arial"/>
                <w:noProof/>
              </w:rPr>
              <w:t> </w:t>
            </w:r>
            <w:r w:rsidR="00A74A91">
              <w:rPr>
                <w:rFonts w:ascii="Arial" w:hAnsi="Arial" w:cs="Arial"/>
                <w:noProof/>
              </w:rPr>
              <w:t> </w:t>
            </w:r>
            <w:r w:rsidR="00A74A91">
              <w:rPr>
                <w:rFonts w:ascii="Arial" w:hAnsi="Arial" w:cs="Arial"/>
                <w:noProof/>
              </w:rPr>
              <w:t> </w:t>
            </w:r>
            <w:r>
              <w:rPr>
                <w:rFonts w:ascii="Arial" w:hAnsi="Arial" w:cs="Arial"/>
              </w:rPr>
              <w:fldChar w:fldCharType="end"/>
            </w:r>
            <w:bookmarkEnd w:id="4"/>
          </w:p>
        </w:tc>
        <w:tc>
          <w:tcPr>
            <w:tcW w:w="1258"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18BF9DD2" w14:textId="77777777" w:rsidR="00A74A91" w:rsidRDefault="00A74A91"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Remedy#:</w:t>
            </w:r>
          </w:p>
        </w:tc>
        <w:tc>
          <w:tcPr>
            <w:tcW w:w="2757"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0A164541" w14:textId="77777777" w:rsidR="00A74A91" w:rsidRDefault="00937765" w:rsidP="00936ED8">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Text28"/>
                  <w:enabled/>
                  <w:calcOnExit w:val="0"/>
                  <w:textInput/>
                </w:ffData>
              </w:fldChar>
            </w:r>
            <w:bookmarkStart w:id="5" w:name="Text28"/>
            <w:r w:rsidR="00A74A91">
              <w:rPr>
                <w:rFonts w:ascii="Arial" w:hAnsi="Arial" w:cs="Arial"/>
              </w:rPr>
              <w:instrText xml:space="preserve"> FORMTEXT </w:instrText>
            </w:r>
            <w:r>
              <w:rPr>
                <w:rFonts w:ascii="Arial" w:hAnsi="Arial" w:cs="Arial"/>
              </w:rPr>
            </w:r>
            <w:r>
              <w:rPr>
                <w:rFonts w:ascii="Arial" w:hAnsi="Arial" w:cs="Arial"/>
              </w:rPr>
              <w:fldChar w:fldCharType="separate"/>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Pr>
                <w:rFonts w:ascii="Arial" w:hAnsi="Arial" w:cs="Arial"/>
              </w:rPr>
              <w:fldChar w:fldCharType="end"/>
            </w:r>
            <w:bookmarkEnd w:id="5"/>
          </w:p>
        </w:tc>
      </w:tr>
      <w:tr w:rsidR="00557CE5" w:rsidRPr="005A21D3" w14:paraId="586953E4" w14:textId="77777777" w:rsidTr="00C737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gridSpan w:val="2"/>
            <w:tcBorders>
              <w:top w:val="single" w:sz="2" w:space="0" w:color="auto"/>
              <w:left w:val="single" w:sz="2" w:space="0" w:color="auto"/>
              <w:bottom w:val="single" w:sz="2" w:space="0" w:color="auto"/>
              <w:right w:val="single" w:sz="2" w:space="0" w:color="auto"/>
            </w:tcBorders>
          </w:tcPr>
          <w:p w14:paraId="1CF7AEB6" w14:textId="77777777" w:rsidR="00557CE5" w:rsidRDefault="00557CE5" w:rsidP="00F44EDD">
            <w:pPr>
              <w:rPr>
                <w:rFonts w:ascii="Arial" w:hAnsi="Arial" w:cs="Arial"/>
              </w:rPr>
            </w:pPr>
          </w:p>
        </w:tc>
        <w:tc>
          <w:tcPr>
            <w:tcW w:w="8578" w:type="dxa"/>
            <w:gridSpan w:val="12"/>
            <w:tcBorders>
              <w:top w:val="single" w:sz="2" w:space="0" w:color="auto"/>
              <w:left w:val="single" w:sz="2" w:space="0" w:color="auto"/>
              <w:bottom w:val="single" w:sz="2" w:space="0" w:color="auto"/>
              <w:right w:val="single" w:sz="2" w:space="0" w:color="auto"/>
            </w:tcBorders>
          </w:tcPr>
          <w:p w14:paraId="64F65009" w14:textId="40911BBA" w:rsidR="00557CE5" w:rsidRDefault="00557CE5" w:rsidP="00F44EDD">
            <w:pPr>
              <w:cnfStyle w:val="000000010000" w:firstRow="0" w:lastRow="0" w:firstColumn="0" w:lastColumn="0" w:oddVBand="0" w:evenVBand="0" w:oddHBand="0" w:evenHBand="1" w:firstRowFirstColumn="0" w:firstRowLastColumn="0" w:lastRowFirstColumn="0" w:lastRowLastColumn="0"/>
              <w:rPr>
                <w:rFonts w:ascii="Arial" w:hAnsi="Arial" w:cs="Arial"/>
              </w:rPr>
            </w:pPr>
          </w:p>
        </w:tc>
      </w:tr>
      <w:tr w:rsidR="005A21D3" w:rsidRPr="005A21D3" w14:paraId="0680CF37" w14:textId="77777777" w:rsidTr="00C7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gridSpan w:val="2"/>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5BC43DE0" w14:textId="77777777" w:rsidR="005A21D3" w:rsidRPr="005A21D3" w:rsidRDefault="005A21D3" w:rsidP="00F44EDD">
            <w:pPr>
              <w:rPr>
                <w:rFonts w:ascii="Arial" w:hAnsi="Arial" w:cs="Arial"/>
                <w:b w:val="0"/>
              </w:rPr>
            </w:pPr>
            <w:r>
              <w:rPr>
                <w:rFonts w:ascii="Arial" w:hAnsi="Arial" w:cs="Arial"/>
                <w:b w:val="0"/>
              </w:rPr>
              <w:t>Distribution:</w:t>
            </w:r>
          </w:p>
        </w:tc>
        <w:tc>
          <w:tcPr>
            <w:tcW w:w="8578" w:type="dxa"/>
            <w:gridSpan w:val="12"/>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F839891" w14:textId="34A4EA98" w:rsidR="001C2F87" w:rsidRPr="005A21D3" w:rsidRDefault="00937765"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Check1"/>
                  <w:enabled/>
                  <w:calcOnExit w:val="0"/>
                  <w:checkBox>
                    <w:sizeAuto/>
                    <w:default w:val="0"/>
                  </w:checkBox>
                </w:ffData>
              </w:fldChar>
            </w:r>
            <w:bookmarkStart w:id="6" w:name="Check1"/>
            <w:r w:rsidR="005A21D3">
              <w:rPr>
                <w:rFonts w:ascii="Arial" w:hAnsi="Arial" w:cs="Arial"/>
              </w:rPr>
              <w:instrText xml:space="preserve"> FORMCHECKBOX </w:instrText>
            </w:r>
            <w:r>
              <w:rPr>
                <w:rFonts w:ascii="Arial" w:hAnsi="Arial" w:cs="Arial"/>
              </w:rPr>
            </w:r>
            <w:r>
              <w:rPr>
                <w:rFonts w:ascii="Arial" w:hAnsi="Arial" w:cs="Arial"/>
              </w:rPr>
              <w:fldChar w:fldCharType="end"/>
            </w:r>
            <w:bookmarkEnd w:id="6"/>
            <w:r w:rsidR="007C0EDC">
              <w:rPr>
                <w:rFonts w:ascii="Arial" w:hAnsi="Arial" w:cs="Arial"/>
              </w:rPr>
              <w:t xml:space="preserve"> [</w:t>
            </w:r>
            <w:proofErr w:type="gramStart"/>
            <w:r w:rsidR="007C0EDC">
              <w:rPr>
                <w:rFonts w:ascii="Arial" w:hAnsi="Arial" w:cs="Arial"/>
              </w:rPr>
              <w:t>removed</w:t>
            </w:r>
            <w:proofErr w:type="gramEnd"/>
            <w:r w:rsidR="007C0EDC">
              <w:rPr>
                <w:rFonts w:ascii="Arial" w:hAnsi="Arial" w:cs="Arial"/>
              </w:rPr>
              <w:t>]</w:t>
            </w:r>
            <w:r w:rsidR="005A21D3">
              <w:rPr>
                <w:rFonts w:ascii="Arial" w:hAnsi="Arial" w:cs="Arial"/>
              </w:rPr>
              <w:t xml:space="preserve">  </w:t>
            </w:r>
            <w:r>
              <w:rPr>
                <w:rFonts w:ascii="Arial" w:hAnsi="Arial" w:cs="Arial"/>
              </w:rPr>
              <w:fldChar w:fldCharType="begin">
                <w:ffData>
                  <w:name w:val="Check2"/>
                  <w:enabled/>
                  <w:calcOnExit w:val="0"/>
                  <w:checkBox>
                    <w:sizeAuto/>
                    <w:default w:val="0"/>
                  </w:checkBox>
                </w:ffData>
              </w:fldChar>
            </w:r>
            <w:bookmarkStart w:id="7" w:name="Check2"/>
            <w:r w:rsidR="005A21D3">
              <w:rPr>
                <w:rFonts w:ascii="Arial" w:hAnsi="Arial" w:cs="Arial"/>
              </w:rPr>
              <w:instrText xml:space="preserve"> FORMCHECKBOX </w:instrText>
            </w:r>
            <w:r>
              <w:rPr>
                <w:rFonts w:ascii="Arial" w:hAnsi="Arial" w:cs="Arial"/>
              </w:rPr>
            </w:r>
            <w:r>
              <w:rPr>
                <w:rFonts w:ascii="Arial" w:hAnsi="Arial" w:cs="Arial"/>
              </w:rPr>
              <w:fldChar w:fldCharType="end"/>
            </w:r>
            <w:bookmarkEnd w:id="7"/>
            <w:r w:rsidR="007C0EDC">
              <w:rPr>
                <w:rFonts w:ascii="Arial" w:hAnsi="Arial" w:cs="Arial"/>
              </w:rPr>
              <w:t xml:space="preserve">  [</w:t>
            </w:r>
            <w:proofErr w:type="gramStart"/>
            <w:r w:rsidR="007C0EDC">
              <w:rPr>
                <w:rFonts w:ascii="Arial" w:hAnsi="Arial" w:cs="Arial"/>
              </w:rPr>
              <w:t>removed</w:t>
            </w:r>
            <w:proofErr w:type="gramEnd"/>
            <w:r w:rsidR="007C0EDC">
              <w:rPr>
                <w:rFonts w:ascii="Arial" w:hAnsi="Arial" w:cs="Arial"/>
              </w:rPr>
              <w:t>]</w:t>
            </w:r>
            <w:r w:rsidR="005A21D3">
              <w:rPr>
                <w:rFonts w:ascii="Arial" w:hAnsi="Arial" w:cs="Arial"/>
              </w:rPr>
              <w:t xml:space="preserve">  </w:t>
            </w:r>
            <w:r>
              <w:rPr>
                <w:rFonts w:ascii="Arial" w:hAnsi="Arial" w:cs="Arial"/>
              </w:rPr>
              <w:fldChar w:fldCharType="begin">
                <w:ffData>
                  <w:name w:val="Check3"/>
                  <w:enabled/>
                  <w:calcOnExit w:val="0"/>
                  <w:checkBox>
                    <w:sizeAuto/>
                    <w:default w:val="0"/>
                  </w:checkBox>
                </w:ffData>
              </w:fldChar>
            </w:r>
            <w:bookmarkStart w:id="8" w:name="Check3"/>
            <w:r w:rsidR="005A21D3">
              <w:rPr>
                <w:rFonts w:ascii="Arial" w:hAnsi="Arial" w:cs="Arial"/>
              </w:rPr>
              <w:instrText xml:space="preserve"> FORMCHECKBOX </w:instrText>
            </w:r>
            <w:r>
              <w:rPr>
                <w:rFonts w:ascii="Arial" w:hAnsi="Arial" w:cs="Arial"/>
              </w:rPr>
            </w:r>
            <w:r>
              <w:rPr>
                <w:rFonts w:ascii="Arial" w:hAnsi="Arial" w:cs="Arial"/>
              </w:rPr>
              <w:fldChar w:fldCharType="end"/>
            </w:r>
            <w:bookmarkEnd w:id="8"/>
            <w:r w:rsidR="007C0EDC">
              <w:rPr>
                <w:rFonts w:ascii="Arial" w:hAnsi="Arial" w:cs="Arial"/>
              </w:rPr>
              <w:t xml:space="preserve">  [</w:t>
            </w:r>
            <w:proofErr w:type="gramStart"/>
            <w:r w:rsidR="007C0EDC">
              <w:rPr>
                <w:rFonts w:ascii="Arial" w:hAnsi="Arial" w:cs="Arial"/>
              </w:rPr>
              <w:t>removed</w:t>
            </w:r>
            <w:proofErr w:type="gramEnd"/>
            <w:r w:rsidR="007C0EDC">
              <w:rPr>
                <w:rFonts w:ascii="Arial" w:hAnsi="Arial" w:cs="Arial"/>
              </w:rPr>
              <w:t>]</w:t>
            </w:r>
            <w:r w:rsidR="005A21D3">
              <w:rPr>
                <w:rFonts w:ascii="Arial" w:hAnsi="Arial" w:cs="Arial"/>
              </w:rPr>
              <w:t xml:space="preserve">  </w:t>
            </w:r>
            <w:r>
              <w:rPr>
                <w:rFonts w:ascii="Arial" w:hAnsi="Arial" w:cs="Arial"/>
              </w:rPr>
              <w:fldChar w:fldCharType="begin">
                <w:ffData>
                  <w:name w:val="Check4"/>
                  <w:enabled/>
                  <w:calcOnExit w:val="0"/>
                  <w:checkBox>
                    <w:sizeAuto/>
                    <w:default w:val="0"/>
                  </w:checkBox>
                </w:ffData>
              </w:fldChar>
            </w:r>
            <w:bookmarkStart w:id="9" w:name="Check4"/>
            <w:r w:rsidR="005A21D3">
              <w:rPr>
                <w:rFonts w:ascii="Arial" w:hAnsi="Arial" w:cs="Arial"/>
              </w:rPr>
              <w:instrText xml:space="preserve"> FORMCHECKBOX </w:instrText>
            </w:r>
            <w:r>
              <w:rPr>
                <w:rFonts w:ascii="Arial" w:hAnsi="Arial" w:cs="Arial"/>
              </w:rPr>
            </w:r>
            <w:r>
              <w:rPr>
                <w:rFonts w:ascii="Arial" w:hAnsi="Arial" w:cs="Arial"/>
              </w:rPr>
              <w:fldChar w:fldCharType="end"/>
            </w:r>
            <w:bookmarkEnd w:id="9"/>
            <w:r w:rsidR="005A21D3">
              <w:rPr>
                <w:rFonts w:ascii="Arial" w:hAnsi="Arial" w:cs="Arial"/>
              </w:rPr>
              <w:t xml:space="preserve">  IT  </w:t>
            </w:r>
            <w:r>
              <w:rPr>
                <w:rFonts w:ascii="Arial" w:hAnsi="Arial" w:cs="Arial"/>
              </w:rPr>
              <w:fldChar w:fldCharType="begin">
                <w:ffData>
                  <w:name w:val="Check28"/>
                  <w:enabled/>
                  <w:calcOnExit w:val="0"/>
                  <w:checkBox>
                    <w:sizeAuto/>
                    <w:default w:val="0"/>
                    <w:checked w:val="0"/>
                  </w:checkBox>
                </w:ffData>
              </w:fldChar>
            </w:r>
            <w:bookmarkStart w:id="10" w:name="Check28"/>
            <w:r w:rsidR="00F630F2">
              <w:rPr>
                <w:rFonts w:ascii="Arial" w:hAnsi="Arial" w:cs="Arial"/>
              </w:rPr>
              <w:instrText xml:space="preserve"> FORMCHECKBOX </w:instrText>
            </w:r>
            <w:r>
              <w:rPr>
                <w:rFonts w:ascii="Arial" w:hAnsi="Arial" w:cs="Arial"/>
              </w:rPr>
            </w:r>
            <w:r>
              <w:rPr>
                <w:rFonts w:ascii="Arial" w:hAnsi="Arial" w:cs="Arial"/>
              </w:rPr>
              <w:fldChar w:fldCharType="end"/>
            </w:r>
            <w:bookmarkEnd w:id="10"/>
            <w:r w:rsidR="007C0EDC">
              <w:rPr>
                <w:rFonts w:ascii="Arial" w:hAnsi="Arial" w:cs="Arial"/>
              </w:rPr>
              <w:t xml:space="preserve">  [removed</w:t>
            </w:r>
            <w:proofErr w:type="gramStart"/>
            <w:r w:rsidR="007C0EDC">
              <w:rPr>
                <w:rFonts w:ascii="Arial" w:hAnsi="Arial" w:cs="Arial"/>
              </w:rPr>
              <w:t>]</w:t>
            </w:r>
            <w:r w:rsidR="008E3623">
              <w:rPr>
                <w:rFonts w:ascii="Arial" w:hAnsi="Arial" w:cs="Arial"/>
              </w:rPr>
              <w:t xml:space="preserve">  </w:t>
            </w:r>
            <w:proofErr w:type="gramEnd"/>
            <w:r>
              <w:rPr>
                <w:rFonts w:ascii="Arial" w:hAnsi="Arial" w:cs="Arial"/>
              </w:rPr>
              <w:fldChar w:fldCharType="begin">
                <w:ffData>
                  <w:name w:val="Check29"/>
                  <w:enabled/>
                  <w:calcOnExit w:val="0"/>
                  <w:checkBox>
                    <w:sizeAuto/>
                    <w:default w:val="0"/>
                    <w:checked w:val="0"/>
                  </w:checkBox>
                </w:ffData>
              </w:fldChar>
            </w:r>
            <w:bookmarkStart w:id="11" w:name="Check29"/>
            <w:r w:rsidR="008E3623">
              <w:rPr>
                <w:rFonts w:ascii="Arial" w:hAnsi="Arial" w:cs="Arial"/>
              </w:rPr>
              <w:instrText xml:space="preserve"> FORMCHECKBOX </w:instrText>
            </w:r>
            <w:r>
              <w:rPr>
                <w:rFonts w:ascii="Arial" w:hAnsi="Arial" w:cs="Arial"/>
              </w:rPr>
            </w:r>
            <w:r>
              <w:rPr>
                <w:rFonts w:ascii="Arial" w:hAnsi="Arial" w:cs="Arial"/>
              </w:rPr>
              <w:fldChar w:fldCharType="end"/>
            </w:r>
            <w:bookmarkEnd w:id="11"/>
            <w:r w:rsidR="008E3623">
              <w:rPr>
                <w:rFonts w:ascii="Arial" w:hAnsi="Arial" w:cs="Arial"/>
              </w:rPr>
              <w:t xml:space="preserve">  Internal Audit  </w:t>
            </w:r>
            <w:r>
              <w:rPr>
                <w:rFonts w:ascii="Arial" w:hAnsi="Arial" w:cs="Arial"/>
              </w:rPr>
              <w:fldChar w:fldCharType="begin">
                <w:ffData>
                  <w:name w:val="Check30"/>
                  <w:enabled/>
                  <w:calcOnExit w:val="0"/>
                  <w:checkBox>
                    <w:sizeAuto/>
                    <w:default w:val="0"/>
                    <w:checked w:val="0"/>
                  </w:checkBox>
                </w:ffData>
              </w:fldChar>
            </w:r>
            <w:bookmarkStart w:id="12" w:name="Check30"/>
            <w:r w:rsidR="008E3623">
              <w:rPr>
                <w:rFonts w:ascii="Arial" w:hAnsi="Arial" w:cs="Arial"/>
              </w:rPr>
              <w:instrText xml:space="preserve"> FORMCHECKBOX </w:instrText>
            </w:r>
            <w:r>
              <w:rPr>
                <w:rFonts w:ascii="Arial" w:hAnsi="Arial" w:cs="Arial"/>
              </w:rPr>
            </w:r>
            <w:r>
              <w:rPr>
                <w:rFonts w:ascii="Arial" w:hAnsi="Arial" w:cs="Arial"/>
              </w:rPr>
              <w:fldChar w:fldCharType="end"/>
            </w:r>
            <w:bookmarkEnd w:id="12"/>
            <w:r w:rsidR="008E3623">
              <w:rPr>
                <w:rFonts w:ascii="Arial" w:hAnsi="Arial" w:cs="Arial"/>
              </w:rPr>
              <w:t xml:space="preserve">  Emp. Relations</w:t>
            </w:r>
            <w:r w:rsidR="007C0EDC">
              <w:rPr>
                <w:rFonts w:ascii="Arial" w:hAnsi="Arial" w:cs="Arial"/>
              </w:rPr>
              <w:t xml:space="preserve">  </w:t>
            </w:r>
            <w:r>
              <w:rPr>
                <w:rFonts w:ascii="Arial" w:hAnsi="Arial" w:cs="Arial"/>
              </w:rPr>
              <w:fldChar w:fldCharType="begin">
                <w:ffData>
                  <w:name w:val="Check47"/>
                  <w:enabled/>
                  <w:calcOnExit w:val="0"/>
                  <w:checkBox>
                    <w:sizeAuto/>
                    <w:default w:val="0"/>
                  </w:checkBox>
                </w:ffData>
              </w:fldChar>
            </w:r>
            <w:bookmarkStart w:id="13" w:name="Check47"/>
            <w:r w:rsidR="001B5986">
              <w:rPr>
                <w:rFonts w:ascii="Arial" w:hAnsi="Arial" w:cs="Arial"/>
              </w:rPr>
              <w:instrText xml:space="preserve"> FORMCHECKBOX </w:instrText>
            </w:r>
            <w:r>
              <w:rPr>
                <w:rFonts w:ascii="Arial" w:hAnsi="Arial" w:cs="Arial"/>
              </w:rPr>
            </w:r>
            <w:r>
              <w:rPr>
                <w:rFonts w:ascii="Arial" w:hAnsi="Arial" w:cs="Arial"/>
              </w:rPr>
              <w:fldChar w:fldCharType="end"/>
            </w:r>
            <w:bookmarkEnd w:id="13"/>
            <w:r w:rsidR="001B5986">
              <w:rPr>
                <w:rFonts w:ascii="Arial" w:hAnsi="Arial" w:cs="Arial"/>
              </w:rPr>
              <w:t xml:space="preserve">  CI   </w:t>
            </w:r>
            <w:r>
              <w:rPr>
                <w:rFonts w:ascii="Arial" w:hAnsi="Arial" w:cs="Arial"/>
              </w:rPr>
              <w:fldChar w:fldCharType="begin">
                <w:ffData>
                  <w:name w:val="Check31"/>
                  <w:enabled/>
                  <w:calcOnExit w:val="0"/>
                  <w:checkBox>
                    <w:sizeAuto/>
                    <w:default w:val="0"/>
                  </w:checkBox>
                </w:ffData>
              </w:fldChar>
            </w:r>
            <w:bookmarkStart w:id="14" w:name="Check31"/>
            <w:r w:rsidR="001C2F87">
              <w:rPr>
                <w:rFonts w:ascii="Arial" w:hAnsi="Arial" w:cs="Arial"/>
              </w:rPr>
              <w:instrText xml:space="preserve"> FORMCHECKBOX </w:instrText>
            </w:r>
            <w:r>
              <w:rPr>
                <w:rFonts w:ascii="Arial" w:hAnsi="Arial" w:cs="Arial"/>
              </w:rPr>
            </w:r>
            <w:r>
              <w:rPr>
                <w:rFonts w:ascii="Arial" w:hAnsi="Arial" w:cs="Arial"/>
              </w:rPr>
              <w:fldChar w:fldCharType="end"/>
            </w:r>
            <w:bookmarkEnd w:id="14"/>
            <w:r w:rsidR="001C2F87">
              <w:rPr>
                <w:rFonts w:ascii="Arial" w:hAnsi="Arial" w:cs="Arial"/>
              </w:rPr>
              <w:t xml:space="preserve">  Other:  </w:t>
            </w:r>
            <w:r>
              <w:rPr>
                <w:rFonts w:ascii="Arial" w:hAnsi="Arial" w:cs="Arial"/>
              </w:rPr>
              <w:fldChar w:fldCharType="begin">
                <w:ffData>
                  <w:name w:val="Text30"/>
                  <w:enabled/>
                  <w:calcOnExit w:val="0"/>
                  <w:textInput/>
                </w:ffData>
              </w:fldChar>
            </w:r>
            <w:bookmarkStart w:id="15" w:name="Text30"/>
            <w:r w:rsidR="001C2F87">
              <w:rPr>
                <w:rFonts w:ascii="Arial" w:hAnsi="Arial" w:cs="Arial"/>
              </w:rPr>
              <w:instrText xml:space="preserve"> FORMTEXT </w:instrText>
            </w:r>
            <w:r>
              <w:rPr>
                <w:rFonts w:ascii="Arial" w:hAnsi="Arial" w:cs="Arial"/>
              </w:rPr>
            </w:r>
            <w:r>
              <w:rPr>
                <w:rFonts w:ascii="Arial" w:hAnsi="Arial" w:cs="Arial"/>
              </w:rPr>
              <w:fldChar w:fldCharType="separate"/>
            </w:r>
            <w:r w:rsidR="001C2F87">
              <w:rPr>
                <w:rFonts w:ascii="Arial" w:hAnsi="Arial" w:cs="Arial"/>
                <w:noProof/>
              </w:rPr>
              <w:t> </w:t>
            </w:r>
            <w:r w:rsidR="001C2F87">
              <w:rPr>
                <w:rFonts w:ascii="Arial" w:hAnsi="Arial" w:cs="Arial"/>
                <w:noProof/>
              </w:rPr>
              <w:t> </w:t>
            </w:r>
            <w:r w:rsidR="001C2F87">
              <w:rPr>
                <w:rFonts w:ascii="Arial" w:hAnsi="Arial" w:cs="Arial"/>
                <w:noProof/>
              </w:rPr>
              <w:t> </w:t>
            </w:r>
            <w:r w:rsidR="001C2F87">
              <w:rPr>
                <w:rFonts w:ascii="Arial" w:hAnsi="Arial" w:cs="Arial"/>
                <w:noProof/>
              </w:rPr>
              <w:t> </w:t>
            </w:r>
            <w:r w:rsidR="001C2F87">
              <w:rPr>
                <w:rFonts w:ascii="Arial" w:hAnsi="Arial" w:cs="Arial"/>
                <w:noProof/>
              </w:rPr>
              <w:t> </w:t>
            </w:r>
            <w:r>
              <w:rPr>
                <w:rFonts w:ascii="Arial" w:hAnsi="Arial" w:cs="Arial"/>
              </w:rPr>
              <w:fldChar w:fldCharType="end"/>
            </w:r>
            <w:bookmarkEnd w:id="15"/>
          </w:p>
        </w:tc>
      </w:tr>
      <w:tr w:rsidR="005A21D3" w:rsidRPr="005A21D3" w14:paraId="34557894" w14:textId="77777777" w:rsidTr="00C737C8">
        <w:trPr>
          <w:cnfStyle w:val="000000010000" w:firstRow="0" w:lastRow="0" w:firstColumn="0" w:lastColumn="0" w:oddVBand="0" w:evenVBand="0" w:oddHBand="0" w:evenHBand="1"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278" w:type="dxa"/>
            <w:gridSpan w:val="14"/>
            <w:tcBorders>
              <w:top w:val="single" w:sz="2" w:space="0" w:color="auto"/>
              <w:left w:val="none" w:sz="0" w:space="0" w:color="auto"/>
              <w:bottom w:val="single" w:sz="2" w:space="0" w:color="auto"/>
              <w:right w:val="none" w:sz="0" w:space="0" w:color="auto"/>
            </w:tcBorders>
          </w:tcPr>
          <w:p w14:paraId="169A30F9" w14:textId="77777777" w:rsidR="005A21D3" w:rsidRPr="005A21D3" w:rsidRDefault="005A21D3" w:rsidP="00F44EDD">
            <w:pPr>
              <w:rPr>
                <w:rFonts w:ascii="Arial" w:hAnsi="Arial" w:cs="Arial"/>
                <w:b w:val="0"/>
              </w:rPr>
            </w:pPr>
          </w:p>
        </w:tc>
      </w:tr>
      <w:tr w:rsidR="00C737C8" w:rsidRPr="005A21D3" w14:paraId="15D20178" w14:textId="77777777" w:rsidTr="007C0E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6" w:type="dxa"/>
            <w:gridSpan w:val="6"/>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DFFA17A" w14:textId="4893BFEE" w:rsidR="005A21D3" w:rsidRPr="005A21D3" w:rsidRDefault="005A21D3" w:rsidP="00F44EDD">
            <w:pPr>
              <w:rPr>
                <w:rFonts w:ascii="Arial" w:hAnsi="Arial" w:cs="Arial"/>
                <w:b w:val="0"/>
              </w:rPr>
            </w:pPr>
            <w:r>
              <w:rPr>
                <w:rFonts w:ascii="Arial" w:hAnsi="Arial" w:cs="Arial"/>
                <w:b w:val="0"/>
              </w:rPr>
              <w:t>Date/Time Report Completed</w:t>
            </w:r>
            <w:r w:rsidRPr="005A21D3">
              <w:rPr>
                <w:rFonts w:ascii="Arial" w:hAnsi="Arial" w:cs="Arial"/>
                <w:b w:val="0"/>
              </w:rPr>
              <w:t>:</w:t>
            </w:r>
          </w:p>
        </w:tc>
        <w:tc>
          <w:tcPr>
            <w:tcW w:w="1813" w:type="dxa"/>
            <w:gridSpan w:val="3"/>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62E2ABBF" w14:textId="77777777" w:rsidR="005A21D3" w:rsidRPr="005A21D3" w:rsidRDefault="00937765" w:rsidP="00936E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A21D3">
              <w:rPr>
                <w:rFonts w:ascii="Arial" w:hAnsi="Arial" w:cs="Arial"/>
              </w:rPr>
              <w:fldChar w:fldCharType="begin">
                <w:ffData>
                  <w:name w:val="Text7"/>
                  <w:enabled/>
                  <w:calcOnExit w:val="0"/>
                  <w:textInput/>
                </w:ffData>
              </w:fldChar>
            </w:r>
            <w:bookmarkStart w:id="16" w:name="Text7"/>
            <w:r w:rsidR="005A21D3" w:rsidRPr="005A21D3">
              <w:rPr>
                <w:rFonts w:ascii="Arial" w:hAnsi="Arial" w:cs="Arial"/>
              </w:rPr>
              <w:instrText xml:space="preserve"> FORMTEXT </w:instrText>
            </w:r>
            <w:r w:rsidRPr="005A21D3">
              <w:rPr>
                <w:rFonts w:ascii="Arial" w:hAnsi="Arial" w:cs="Arial"/>
              </w:rPr>
            </w:r>
            <w:r w:rsidRPr="005A21D3">
              <w:rPr>
                <w:rFonts w:ascii="Arial" w:hAnsi="Arial" w:cs="Arial"/>
              </w:rPr>
              <w:fldChar w:fldCharType="separate"/>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Pr="005A21D3">
              <w:rPr>
                <w:rFonts w:ascii="Arial" w:hAnsi="Arial" w:cs="Arial"/>
              </w:rPr>
              <w:fldChar w:fldCharType="end"/>
            </w:r>
            <w:bookmarkEnd w:id="16"/>
          </w:p>
        </w:tc>
        <w:tc>
          <w:tcPr>
            <w:tcW w:w="3129"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2CE3A3D7" w14:textId="77777777" w:rsidR="005A21D3" w:rsidRPr="005A21D3" w:rsidRDefault="00253E7A" w:rsidP="00F44EDD">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Date/Time Incident Occurred:</w:t>
            </w:r>
          </w:p>
        </w:tc>
        <w:tc>
          <w:tcPr>
            <w:tcW w:w="1710" w:type="dxa"/>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341146B3" w14:textId="77777777" w:rsidR="005A21D3" w:rsidRPr="005A21D3" w:rsidRDefault="00937765" w:rsidP="00936ED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5A21D3">
              <w:rPr>
                <w:rFonts w:ascii="Arial" w:hAnsi="Arial" w:cs="Arial"/>
              </w:rPr>
              <w:fldChar w:fldCharType="begin">
                <w:ffData>
                  <w:name w:val="Text8"/>
                  <w:enabled/>
                  <w:calcOnExit w:val="0"/>
                  <w:textInput/>
                </w:ffData>
              </w:fldChar>
            </w:r>
            <w:bookmarkStart w:id="17" w:name="Text8"/>
            <w:r w:rsidR="005A21D3" w:rsidRPr="005A21D3">
              <w:rPr>
                <w:rFonts w:ascii="Arial" w:hAnsi="Arial" w:cs="Arial"/>
              </w:rPr>
              <w:instrText xml:space="preserve"> FORMTEXT </w:instrText>
            </w:r>
            <w:r w:rsidRPr="005A21D3">
              <w:rPr>
                <w:rFonts w:ascii="Arial" w:hAnsi="Arial" w:cs="Arial"/>
              </w:rPr>
            </w:r>
            <w:r w:rsidRPr="005A21D3">
              <w:rPr>
                <w:rFonts w:ascii="Arial" w:hAnsi="Arial" w:cs="Arial"/>
              </w:rPr>
              <w:fldChar w:fldCharType="separate"/>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00936ED8">
              <w:rPr>
                <w:rFonts w:ascii="Arial" w:hAnsi="Arial" w:cs="Arial"/>
                <w:noProof/>
              </w:rPr>
              <w:t> </w:t>
            </w:r>
            <w:r w:rsidRPr="005A21D3">
              <w:rPr>
                <w:rFonts w:ascii="Arial" w:hAnsi="Arial" w:cs="Arial"/>
              </w:rPr>
              <w:fldChar w:fldCharType="end"/>
            </w:r>
            <w:bookmarkEnd w:id="17"/>
          </w:p>
        </w:tc>
      </w:tr>
      <w:tr w:rsidR="00253E7A" w:rsidRPr="005A21D3" w14:paraId="7005523E" w14:textId="77777777" w:rsidTr="00C737C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78" w:type="dxa"/>
            <w:gridSpan w:val="14"/>
            <w:tcBorders>
              <w:top w:val="single" w:sz="2" w:space="0" w:color="auto"/>
              <w:left w:val="none" w:sz="0" w:space="0" w:color="auto"/>
              <w:bottom w:val="single" w:sz="2" w:space="0" w:color="auto"/>
              <w:right w:val="none" w:sz="0" w:space="0" w:color="auto"/>
            </w:tcBorders>
          </w:tcPr>
          <w:p w14:paraId="348F142A" w14:textId="4997063B" w:rsidR="00253E7A" w:rsidRPr="005A21D3" w:rsidRDefault="00253E7A" w:rsidP="00F44EDD">
            <w:pPr>
              <w:rPr>
                <w:rFonts w:ascii="Arial" w:hAnsi="Arial" w:cs="Arial"/>
              </w:rPr>
            </w:pPr>
          </w:p>
        </w:tc>
      </w:tr>
      <w:tr w:rsidR="00125A01" w:rsidRPr="005A21D3" w14:paraId="1E16231E" w14:textId="77777777" w:rsidTr="00C73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0" w:type="dxa"/>
            <w:gridSpan w:val="4"/>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1730FD33" w14:textId="4C379635" w:rsidR="00125A01" w:rsidRDefault="00125A01" w:rsidP="00F44EDD">
            <w:pPr>
              <w:rPr>
                <w:rFonts w:ascii="Arial" w:hAnsi="Arial" w:cs="Arial"/>
                <w:b w:val="0"/>
              </w:rPr>
            </w:pPr>
            <w:r>
              <w:rPr>
                <w:rFonts w:ascii="Arial" w:hAnsi="Arial" w:cs="Arial"/>
                <w:b w:val="0"/>
              </w:rPr>
              <w:t>Type of Report:</w:t>
            </w:r>
          </w:p>
        </w:tc>
        <w:bookmarkStart w:id="18" w:name="Dropdown1"/>
        <w:tc>
          <w:tcPr>
            <w:tcW w:w="7558" w:type="dxa"/>
            <w:gridSpan w:val="10"/>
            <w:tcBorders>
              <w:top w:val="single" w:sz="2" w:space="0" w:color="auto"/>
              <w:left w:val="single" w:sz="2" w:space="0" w:color="auto"/>
              <w:bottom w:val="single" w:sz="2" w:space="0" w:color="auto"/>
              <w:right w:val="single" w:sz="2" w:space="0" w:color="auto"/>
            </w:tcBorders>
            <w:shd w:val="clear" w:color="auto" w:fill="F2F2F2" w:themeFill="background1" w:themeFillShade="F2"/>
          </w:tcPr>
          <w:p w14:paraId="4D6E5DED" w14:textId="77777777" w:rsidR="00125A01" w:rsidRDefault="00937765" w:rsidP="00253E7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ffData>
                  <w:name w:val="Dropdown1"/>
                  <w:enabled/>
                  <w:calcOnExit w:val="0"/>
                  <w:ddList>
                    <w:listEntry w:val="Initial"/>
                    <w:listEntry w:val="Supplemental"/>
                    <w:listEntry w:val="Follow-Up"/>
                  </w:ddList>
                </w:ffData>
              </w:fldChar>
            </w:r>
            <w:r w:rsidR="00125A01">
              <w:rPr>
                <w:rFonts w:ascii="Arial" w:hAnsi="Arial" w:cs="Arial"/>
              </w:rPr>
              <w:instrText xml:space="preserve"> FORMDROPDOWN </w:instrText>
            </w:r>
            <w:r>
              <w:rPr>
                <w:rFonts w:ascii="Arial" w:hAnsi="Arial" w:cs="Arial"/>
              </w:rPr>
            </w:r>
            <w:r>
              <w:rPr>
                <w:rFonts w:ascii="Arial" w:hAnsi="Arial" w:cs="Arial"/>
              </w:rPr>
              <w:fldChar w:fldCharType="end"/>
            </w:r>
            <w:bookmarkEnd w:id="18"/>
          </w:p>
        </w:tc>
      </w:tr>
    </w:tbl>
    <w:p w14:paraId="524DFD74" w14:textId="77777777" w:rsidR="005A21D3" w:rsidRDefault="005A21D3" w:rsidP="005A21D3">
      <w:pPr>
        <w:rPr>
          <w:rFonts w:ascii="Arial" w:hAnsi="Arial" w:cs="Arial"/>
          <w:b/>
          <w:sz w:val="22"/>
          <w:szCs w:val="22"/>
        </w:rPr>
      </w:pPr>
    </w:p>
    <w:p w14:paraId="150136E4" w14:textId="227D6D80" w:rsidR="005A21D3" w:rsidRDefault="00253E7A" w:rsidP="005A21D3">
      <w:pPr>
        <w:rPr>
          <w:rFonts w:ascii="Arial" w:hAnsi="Arial" w:cs="Arial"/>
          <w:sz w:val="22"/>
          <w:szCs w:val="22"/>
        </w:rPr>
      </w:pPr>
      <w:r>
        <w:rPr>
          <w:rFonts w:ascii="Arial" w:hAnsi="Arial" w:cs="Arial"/>
          <w:b/>
          <w:sz w:val="22"/>
          <w:szCs w:val="22"/>
        </w:rPr>
        <w:t>INVOLVED:</w:t>
      </w:r>
    </w:p>
    <w:tbl>
      <w:tblPr>
        <w:tblW w:w="10278" w:type="dxa"/>
        <w:tblBorders>
          <w:top w:val="single" w:sz="4" w:space="0" w:color="auto"/>
        </w:tblBorders>
        <w:tblLook w:val="04A0" w:firstRow="1" w:lastRow="0" w:firstColumn="1" w:lastColumn="0" w:noHBand="0" w:noVBand="1"/>
      </w:tblPr>
      <w:tblGrid>
        <w:gridCol w:w="1499"/>
        <w:gridCol w:w="693"/>
        <w:gridCol w:w="377"/>
        <w:gridCol w:w="869"/>
        <w:gridCol w:w="1067"/>
        <w:gridCol w:w="463"/>
        <w:gridCol w:w="171"/>
        <w:gridCol w:w="71"/>
        <w:gridCol w:w="478"/>
        <w:gridCol w:w="1440"/>
        <w:gridCol w:w="180"/>
        <w:gridCol w:w="400"/>
        <w:gridCol w:w="320"/>
        <w:gridCol w:w="540"/>
        <w:gridCol w:w="1710"/>
      </w:tblGrid>
      <w:tr w:rsidR="00FB1844" w:rsidRPr="00062AA8" w14:paraId="1BA5FC2B" w14:textId="77777777" w:rsidTr="00B960C3">
        <w:tc>
          <w:tcPr>
            <w:tcW w:w="2569" w:type="dxa"/>
            <w:gridSpan w:val="3"/>
            <w:tcBorders>
              <w:top w:val="single" w:sz="2" w:space="0" w:color="auto"/>
            </w:tcBorders>
          </w:tcPr>
          <w:p w14:paraId="6AA383F2" w14:textId="0D884DDA" w:rsidR="00FB1844" w:rsidRPr="00062AA8" w:rsidRDefault="00937765" w:rsidP="00FB1844">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ed w:val="0"/>
                  </w:checkBox>
                </w:ffData>
              </w:fldChar>
            </w:r>
            <w:r w:rsidR="00FB1844"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r w:rsidR="00FB1844" w:rsidRPr="00062AA8">
              <w:rPr>
                <w:rFonts w:ascii="Arial" w:hAnsi="Arial" w:cs="Arial"/>
                <w:color w:val="000000"/>
                <w:sz w:val="19"/>
                <w:szCs w:val="19"/>
              </w:rPr>
              <w:t xml:space="preserve">  Involved </w:t>
            </w:r>
            <w:r w:rsidR="00FB1844">
              <w:rPr>
                <w:rFonts w:ascii="Arial" w:hAnsi="Arial" w:cs="Arial"/>
                <w:color w:val="000000"/>
                <w:sz w:val="19"/>
                <w:szCs w:val="19"/>
              </w:rPr>
              <w:t xml:space="preserve">     </w:t>
            </w:r>
            <w:r w:rsidR="00FB1844" w:rsidRPr="00062AA8">
              <w:rPr>
                <w:rFonts w:ascii="Arial" w:hAnsi="Arial" w:cs="Arial"/>
                <w:color w:val="000000"/>
                <w:sz w:val="19"/>
                <w:szCs w:val="19"/>
              </w:rPr>
              <w:t xml:space="preserve"> </w:t>
            </w:r>
          </w:p>
        </w:tc>
        <w:tc>
          <w:tcPr>
            <w:tcW w:w="2570" w:type="dxa"/>
            <w:gridSpan w:val="4"/>
            <w:tcBorders>
              <w:top w:val="single" w:sz="2" w:space="0" w:color="auto"/>
            </w:tcBorders>
          </w:tcPr>
          <w:p w14:paraId="1E09C0D2" w14:textId="77777777" w:rsidR="00FB1844" w:rsidRPr="00062AA8" w:rsidRDefault="00937765" w:rsidP="00FB1844">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ed w:val="0"/>
                  </w:checkBox>
                </w:ffData>
              </w:fldChar>
            </w:r>
            <w:bookmarkStart w:id="19" w:name="Check21"/>
            <w:r w:rsidR="00FB1844"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bookmarkEnd w:id="19"/>
            <w:r w:rsidR="00FB1844" w:rsidRPr="00062AA8">
              <w:rPr>
                <w:rFonts w:ascii="Arial" w:hAnsi="Arial" w:cs="Arial"/>
                <w:color w:val="000000"/>
                <w:sz w:val="19"/>
                <w:szCs w:val="19"/>
              </w:rPr>
              <w:t xml:space="preserve">  Witness  </w:t>
            </w:r>
          </w:p>
        </w:tc>
        <w:tc>
          <w:tcPr>
            <w:tcW w:w="2569" w:type="dxa"/>
            <w:gridSpan w:val="5"/>
            <w:tcBorders>
              <w:top w:val="single" w:sz="2" w:space="0" w:color="auto"/>
            </w:tcBorders>
          </w:tcPr>
          <w:p w14:paraId="7736ECF6" w14:textId="77777777" w:rsidR="00FB1844" w:rsidRPr="00062AA8" w:rsidRDefault="00937765" w:rsidP="00FB1844">
            <w:pPr>
              <w:rPr>
                <w:rFonts w:ascii="Arial" w:hAnsi="Arial" w:cs="Arial"/>
                <w:color w:val="000000"/>
                <w:sz w:val="19"/>
                <w:szCs w:val="19"/>
              </w:rPr>
            </w:pPr>
            <w:r w:rsidRPr="00062AA8">
              <w:rPr>
                <w:rFonts w:ascii="Arial" w:hAnsi="Arial" w:cs="Arial"/>
                <w:color w:val="000000"/>
                <w:sz w:val="19"/>
                <w:szCs w:val="19"/>
              </w:rPr>
              <w:fldChar w:fldCharType="begin">
                <w:ffData>
                  <w:name w:val="Check22"/>
                  <w:enabled/>
                  <w:calcOnExit w:val="0"/>
                  <w:checkBox>
                    <w:sizeAuto/>
                    <w:default w:val="0"/>
                    <w:checked w:val="0"/>
                  </w:checkBox>
                </w:ffData>
              </w:fldChar>
            </w:r>
            <w:bookmarkStart w:id="20" w:name="Check22"/>
            <w:r w:rsidR="00FB1844"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bookmarkEnd w:id="20"/>
            <w:r w:rsidR="00FB1844" w:rsidRPr="00062AA8">
              <w:rPr>
                <w:rFonts w:ascii="Arial" w:hAnsi="Arial" w:cs="Arial"/>
                <w:color w:val="000000"/>
                <w:sz w:val="19"/>
                <w:szCs w:val="19"/>
              </w:rPr>
              <w:t xml:space="preserve">  Complainant  </w:t>
            </w:r>
          </w:p>
        </w:tc>
        <w:tc>
          <w:tcPr>
            <w:tcW w:w="2570" w:type="dxa"/>
            <w:gridSpan w:val="3"/>
            <w:tcBorders>
              <w:top w:val="single" w:sz="2" w:space="0" w:color="auto"/>
            </w:tcBorders>
          </w:tcPr>
          <w:p w14:paraId="112D8DCF" w14:textId="77777777" w:rsidR="00FB1844" w:rsidRPr="00062AA8" w:rsidRDefault="00937765" w:rsidP="00FB1844">
            <w:pPr>
              <w:rPr>
                <w:rFonts w:ascii="Arial" w:hAnsi="Arial" w:cs="Arial"/>
                <w:color w:val="000000"/>
                <w:sz w:val="19"/>
                <w:szCs w:val="19"/>
              </w:rPr>
            </w:pPr>
            <w:r w:rsidRPr="00062AA8">
              <w:rPr>
                <w:rFonts w:ascii="Arial" w:hAnsi="Arial" w:cs="Arial"/>
                <w:color w:val="000000"/>
                <w:sz w:val="19"/>
                <w:szCs w:val="19"/>
              </w:rPr>
              <w:fldChar w:fldCharType="begin">
                <w:ffData>
                  <w:name w:val="Check23"/>
                  <w:enabled/>
                  <w:calcOnExit w:val="0"/>
                  <w:checkBox>
                    <w:sizeAuto/>
                    <w:default w:val="0"/>
                    <w:checked w:val="0"/>
                  </w:checkBox>
                </w:ffData>
              </w:fldChar>
            </w:r>
            <w:r w:rsidR="00FB1844"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r w:rsidR="00FB1844" w:rsidRPr="00062AA8">
              <w:rPr>
                <w:rFonts w:ascii="Arial" w:hAnsi="Arial" w:cs="Arial"/>
                <w:color w:val="000000"/>
                <w:sz w:val="19"/>
                <w:szCs w:val="19"/>
              </w:rPr>
              <w:t xml:space="preserve">  Mentioned</w:t>
            </w:r>
          </w:p>
        </w:tc>
      </w:tr>
      <w:tr w:rsidR="00062AA8" w:rsidRPr="00062AA8" w14:paraId="204465EC" w14:textId="77777777" w:rsidTr="007E1968">
        <w:tc>
          <w:tcPr>
            <w:tcW w:w="1499" w:type="dxa"/>
          </w:tcPr>
          <w:p w14:paraId="49C7B96A" w14:textId="77777777" w:rsidR="00062AA8" w:rsidRPr="00062AA8" w:rsidRDefault="00062AA8" w:rsidP="00F44EDD">
            <w:pPr>
              <w:rPr>
                <w:rFonts w:ascii="Arial" w:hAnsi="Arial" w:cs="Arial"/>
                <w:b/>
                <w:bCs/>
                <w:color w:val="000000"/>
                <w:sz w:val="22"/>
                <w:szCs w:val="22"/>
              </w:rPr>
            </w:pPr>
            <w:r w:rsidRPr="00062AA8">
              <w:rPr>
                <w:rFonts w:ascii="Arial" w:hAnsi="Arial" w:cs="Arial"/>
                <w:color w:val="000000"/>
                <w:sz w:val="22"/>
                <w:szCs w:val="22"/>
              </w:rPr>
              <w:t xml:space="preserve">Name:                         </w:t>
            </w:r>
          </w:p>
        </w:tc>
        <w:tc>
          <w:tcPr>
            <w:tcW w:w="693" w:type="dxa"/>
            <w:tcBorders>
              <w:bottom w:val="nil"/>
            </w:tcBorders>
          </w:tcPr>
          <w:p w14:paraId="0E20EF67" w14:textId="13F36AA0" w:rsidR="00062AA8" w:rsidRPr="00062AA8" w:rsidRDefault="00062AA8" w:rsidP="00F44EDD">
            <w:pPr>
              <w:rPr>
                <w:rFonts w:ascii="Arial" w:hAnsi="Arial" w:cs="Arial"/>
                <w:color w:val="000000"/>
                <w:sz w:val="22"/>
                <w:szCs w:val="22"/>
              </w:rPr>
            </w:pPr>
            <w:r w:rsidRPr="00062AA8">
              <w:rPr>
                <w:rFonts w:ascii="Arial" w:hAnsi="Arial" w:cs="Arial"/>
                <w:color w:val="000000"/>
                <w:sz w:val="22"/>
                <w:szCs w:val="22"/>
              </w:rPr>
              <w:t>Last</w:t>
            </w:r>
            <w:r>
              <w:rPr>
                <w:rFonts w:ascii="Arial" w:hAnsi="Arial" w:cs="Arial"/>
                <w:color w:val="000000"/>
                <w:sz w:val="22"/>
                <w:szCs w:val="22"/>
              </w:rPr>
              <w:t>:</w:t>
            </w:r>
            <w:r w:rsidRPr="00062AA8">
              <w:rPr>
                <w:rFonts w:ascii="Arial" w:hAnsi="Arial" w:cs="Arial"/>
                <w:color w:val="000000"/>
                <w:sz w:val="22"/>
                <w:szCs w:val="22"/>
              </w:rPr>
              <w:t xml:space="preserve">  </w:t>
            </w:r>
          </w:p>
        </w:tc>
        <w:tc>
          <w:tcPr>
            <w:tcW w:w="2313" w:type="dxa"/>
            <w:gridSpan w:val="3"/>
            <w:tcBorders>
              <w:top w:val="nil"/>
              <w:bottom w:val="single" w:sz="2" w:space="0" w:color="auto"/>
            </w:tcBorders>
          </w:tcPr>
          <w:p w14:paraId="208CF85E" w14:textId="77777777" w:rsidR="00062AA8"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3"/>
                  <w:enabled/>
                  <w:calcOnExit w:val="0"/>
                  <w:textInput/>
                </w:ffData>
              </w:fldChar>
            </w:r>
            <w:bookmarkStart w:id="21" w:name="Text13"/>
            <w:r w:rsidR="00062AA8">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1"/>
          </w:p>
        </w:tc>
        <w:tc>
          <w:tcPr>
            <w:tcW w:w="705" w:type="dxa"/>
            <w:gridSpan w:val="3"/>
          </w:tcPr>
          <w:p w14:paraId="5B20FF98" w14:textId="77777777" w:rsidR="00062AA8" w:rsidRPr="00062AA8" w:rsidRDefault="00062AA8" w:rsidP="00F44EDD">
            <w:pPr>
              <w:rPr>
                <w:rFonts w:ascii="Arial" w:hAnsi="Arial" w:cs="Arial"/>
                <w:color w:val="000000"/>
                <w:sz w:val="22"/>
                <w:szCs w:val="22"/>
              </w:rPr>
            </w:pPr>
            <w:r w:rsidRPr="00062AA8">
              <w:rPr>
                <w:rFonts w:ascii="Arial" w:hAnsi="Arial" w:cs="Arial"/>
                <w:color w:val="000000"/>
                <w:sz w:val="22"/>
                <w:szCs w:val="22"/>
              </w:rPr>
              <w:t>First</w:t>
            </w:r>
            <w:r>
              <w:rPr>
                <w:rFonts w:ascii="Arial" w:hAnsi="Arial" w:cs="Arial"/>
                <w:color w:val="000000"/>
                <w:sz w:val="22"/>
                <w:szCs w:val="22"/>
              </w:rPr>
              <w:t>:</w:t>
            </w:r>
          </w:p>
        </w:tc>
        <w:tc>
          <w:tcPr>
            <w:tcW w:w="2098" w:type="dxa"/>
            <w:gridSpan w:val="3"/>
            <w:tcBorders>
              <w:top w:val="nil"/>
              <w:bottom w:val="single" w:sz="2" w:space="0" w:color="auto"/>
            </w:tcBorders>
          </w:tcPr>
          <w:p w14:paraId="1BFA5512" w14:textId="77777777" w:rsidR="00062AA8"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4"/>
                  <w:enabled/>
                  <w:calcOnExit w:val="0"/>
                  <w:textInput/>
                </w:ffData>
              </w:fldChar>
            </w:r>
            <w:bookmarkStart w:id="22" w:name="Text14"/>
            <w:r w:rsidR="00062AA8">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2"/>
            <w:r w:rsidR="00062AA8" w:rsidRPr="00062AA8">
              <w:rPr>
                <w:rFonts w:ascii="Arial" w:hAnsi="Arial" w:cs="Arial"/>
                <w:color w:val="000000"/>
                <w:sz w:val="22"/>
                <w:szCs w:val="22"/>
              </w:rPr>
              <w:t xml:space="preserve">         </w:t>
            </w:r>
          </w:p>
        </w:tc>
        <w:tc>
          <w:tcPr>
            <w:tcW w:w="720" w:type="dxa"/>
            <w:gridSpan w:val="2"/>
          </w:tcPr>
          <w:p w14:paraId="6D9E47C3" w14:textId="77777777" w:rsidR="00062AA8" w:rsidRPr="00062AA8" w:rsidRDefault="00062AA8" w:rsidP="00F44EDD">
            <w:pPr>
              <w:rPr>
                <w:rFonts w:ascii="Arial" w:hAnsi="Arial" w:cs="Arial"/>
                <w:color w:val="000000"/>
                <w:sz w:val="22"/>
                <w:szCs w:val="22"/>
              </w:rPr>
            </w:pPr>
            <w:r w:rsidRPr="00062AA8">
              <w:rPr>
                <w:rFonts w:ascii="Arial" w:hAnsi="Arial" w:cs="Arial"/>
                <w:color w:val="000000"/>
                <w:sz w:val="22"/>
                <w:szCs w:val="22"/>
              </w:rPr>
              <w:t>Title:</w:t>
            </w:r>
          </w:p>
        </w:tc>
        <w:tc>
          <w:tcPr>
            <w:tcW w:w="2250" w:type="dxa"/>
            <w:gridSpan w:val="2"/>
            <w:tcBorders>
              <w:top w:val="nil"/>
              <w:bottom w:val="single" w:sz="2" w:space="0" w:color="auto"/>
            </w:tcBorders>
          </w:tcPr>
          <w:p w14:paraId="6C33F4D4" w14:textId="77777777" w:rsidR="00062AA8"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5"/>
                  <w:enabled/>
                  <w:calcOnExit w:val="0"/>
                  <w:textInput/>
                </w:ffData>
              </w:fldChar>
            </w:r>
            <w:bookmarkStart w:id="23" w:name="Text15"/>
            <w:r w:rsidR="00062AA8">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3"/>
          </w:p>
        </w:tc>
      </w:tr>
      <w:tr w:rsidR="00062AA8" w:rsidRPr="00062AA8" w14:paraId="27A0A91E" w14:textId="77777777" w:rsidTr="0000574F">
        <w:tc>
          <w:tcPr>
            <w:tcW w:w="1499" w:type="dxa"/>
          </w:tcPr>
          <w:p w14:paraId="7B06E0C7" w14:textId="77777777" w:rsidR="00062AA8" w:rsidRPr="00062AA8" w:rsidRDefault="00062AA8" w:rsidP="00062AA8">
            <w:pPr>
              <w:rPr>
                <w:rFonts w:ascii="Arial" w:hAnsi="Arial" w:cs="Arial"/>
                <w:b/>
                <w:color w:val="000000"/>
                <w:sz w:val="22"/>
                <w:szCs w:val="22"/>
              </w:rPr>
            </w:pPr>
            <w:r w:rsidRPr="00062AA8">
              <w:rPr>
                <w:rFonts w:ascii="Arial" w:hAnsi="Arial" w:cs="Arial"/>
                <w:color w:val="000000"/>
                <w:sz w:val="22"/>
                <w:szCs w:val="22"/>
              </w:rPr>
              <w:t>Mailstop:</w:t>
            </w:r>
          </w:p>
        </w:tc>
        <w:tc>
          <w:tcPr>
            <w:tcW w:w="3006" w:type="dxa"/>
            <w:gridSpan w:val="4"/>
            <w:tcBorders>
              <w:top w:val="nil"/>
              <w:bottom w:val="single" w:sz="2" w:space="0" w:color="auto"/>
            </w:tcBorders>
          </w:tcPr>
          <w:p w14:paraId="51EA2E86" w14:textId="77777777" w:rsidR="00062AA8"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6"/>
                  <w:enabled/>
                  <w:calcOnExit w:val="0"/>
                  <w:textInput/>
                </w:ffData>
              </w:fldChar>
            </w:r>
            <w:bookmarkStart w:id="24" w:name="Text16"/>
            <w:r w:rsidR="00062AA8">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4"/>
          </w:p>
        </w:tc>
        <w:tc>
          <w:tcPr>
            <w:tcW w:w="1183" w:type="dxa"/>
            <w:gridSpan w:val="4"/>
          </w:tcPr>
          <w:p w14:paraId="2007AAD1" w14:textId="77777777" w:rsidR="00062AA8" w:rsidRPr="00062AA8" w:rsidRDefault="00062AA8" w:rsidP="00F44EDD">
            <w:pPr>
              <w:rPr>
                <w:rFonts w:ascii="Arial" w:hAnsi="Arial" w:cs="Arial"/>
                <w:color w:val="000000"/>
                <w:sz w:val="22"/>
                <w:szCs w:val="22"/>
              </w:rPr>
            </w:pPr>
            <w:r>
              <w:rPr>
                <w:rFonts w:ascii="Arial" w:hAnsi="Arial" w:cs="Arial"/>
                <w:color w:val="000000"/>
                <w:sz w:val="22"/>
                <w:szCs w:val="22"/>
              </w:rPr>
              <w:t>Email</w:t>
            </w:r>
            <w:r w:rsidRPr="00062AA8">
              <w:rPr>
                <w:rFonts w:ascii="Arial" w:hAnsi="Arial" w:cs="Arial"/>
                <w:color w:val="000000"/>
                <w:sz w:val="22"/>
                <w:szCs w:val="22"/>
              </w:rPr>
              <w:t>:</w:t>
            </w:r>
          </w:p>
        </w:tc>
        <w:tc>
          <w:tcPr>
            <w:tcW w:w="4590" w:type="dxa"/>
            <w:gridSpan w:val="6"/>
            <w:tcBorders>
              <w:top w:val="nil"/>
              <w:bottom w:val="single" w:sz="2" w:space="0" w:color="auto"/>
            </w:tcBorders>
          </w:tcPr>
          <w:p w14:paraId="6130C920" w14:textId="77777777" w:rsidR="00062AA8"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7"/>
                  <w:enabled/>
                  <w:calcOnExit w:val="0"/>
                  <w:textInput/>
                </w:ffData>
              </w:fldChar>
            </w:r>
            <w:bookmarkStart w:id="25" w:name="Text17"/>
            <w:r w:rsidR="00062AA8">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5"/>
          </w:p>
        </w:tc>
      </w:tr>
      <w:tr w:rsidR="00B26C2A" w:rsidRPr="00062AA8" w14:paraId="20652372" w14:textId="77777777" w:rsidTr="00B26C2A">
        <w:tc>
          <w:tcPr>
            <w:tcW w:w="1499" w:type="dxa"/>
          </w:tcPr>
          <w:p w14:paraId="5984AB3B" w14:textId="77777777" w:rsidR="00B26C2A" w:rsidRPr="00062AA8" w:rsidRDefault="00B26C2A" w:rsidP="00062AA8">
            <w:pPr>
              <w:rPr>
                <w:rFonts w:ascii="Arial" w:hAnsi="Arial" w:cs="Arial"/>
                <w:b/>
                <w:color w:val="000000"/>
                <w:sz w:val="22"/>
                <w:szCs w:val="22"/>
              </w:rPr>
            </w:pPr>
            <w:r w:rsidRPr="00062AA8">
              <w:rPr>
                <w:rFonts w:ascii="Arial" w:hAnsi="Arial" w:cs="Arial"/>
                <w:color w:val="000000"/>
                <w:sz w:val="22"/>
                <w:szCs w:val="22"/>
              </w:rPr>
              <w:t>Cell Phone:</w:t>
            </w:r>
          </w:p>
        </w:tc>
        <w:tc>
          <w:tcPr>
            <w:tcW w:w="1939" w:type="dxa"/>
            <w:gridSpan w:val="3"/>
            <w:tcBorders>
              <w:top w:val="single" w:sz="2" w:space="0" w:color="auto"/>
              <w:bottom w:val="single" w:sz="2" w:space="0" w:color="auto"/>
            </w:tcBorders>
          </w:tcPr>
          <w:p w14:paraId="51A9CD46"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8"/>
                  <w:enabled/>
                  <w:calcOnExit w:val="0"/>
                  <w:textInput/>
                </w:ffData>
              </w:fldChar>
            </w:r>
            <w:bookmarkStart w:id="26" w:name="Text18"/>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6"/>
          </w:p>
        </w:tc>
        <w:tc>
          <w:tcPr>
            <w:tcW w:w="1530" w:type="dxa"/>
            <w:gridSpan w:val="2"/>
          </w:tcPr>
          <w:p w14:paraId="7A34E445" w14:textId="77777777" w:rsidR="00B26C2A" w:rsidRPr="00062AA8" w:rsidRDefault="00B26C2A" w:rsidP="00F44EDD">
            <w:pPr>
              <w:rPr>
                <w:rFonts w:ascii="Arial" w:hAnsi="Arial" w:cs="Arial"/>
                <w:color w:val="000000"/>
                <w:sz w:val="22"/>
                <w:szCs w:val="22"/>
              </w:rPr>
            </w:pPr>
            <w:r w:rsidRPr="00062AA8">
              <w:rPr>
                <w:rFonts w:ascii="Arial" w:hAnsi="Arial" w:cs="Arial"/>
                <w:color w:val="000000"/>
                <w:sz w:val="22"/>
                <w:szCs w:val="22"/>
              </w:rPr>
              <w:t>Work Phone:</w:t>
            </w:r>
          </w:p>
        </w:tc>
        <w:tc>
          <w:tcPr>
            <w:tcW w:w="2160" w:type="dxa"/>
            <w:gridSpan w:val="4"/>
            <w:tcBorders>
              <w:top w:val="nil"/>
              <w:bottom w:val="single" w:sz="2" w:space="0" w:color="auto"/>
            </w:tcBorders>
          </w:tcPr>
          <w:p w14:paraId="5A263635"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9"/>
                  <w:enabled/>
                  <w:calcOnExit w:val="0"/>
                  <w:textInput/>
                </w:ffData>
              </w:fldChar>
            </w:r>
            <w:bookmarkStart w:id="27" w:name="Text19"/>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7"/>
          </w:p>
        </w:tc>
        <w:tc>
          <w:tcPr>
            <w:tcW w:w="1440" w:type="dxa"/>
            <w:gridSpan w:val="4"/>
            <w:tcBorders>
              <w:top w:val="nil"/>
              <w:bottom w:val="single" w:sz="2" w:space="0" w:color="auto"/>
            </w:tcBorders>
          </w:tcPr>
          <w:p w14:paraId="06FA74EF" w14:textId="77777777" w:rsidR="00B26C2A" w:rsidRPr="00062AA8" w:rsidRDefault="00B26C2A" w:rsidP="00F44EDD">
            <w:pPr>
              <w:rPr>
                <w:rFonts w:ascii="Arial" w:hAnsi="Arial" w:cs="Arial"/>
                <w:color w:val="000000"/>
                <w:sz w:val="22"/>
                <w:szCs w:val="22"/>
              </w:rPr>
            </w:pPr>
            <w:r>
              <w:rPr>
                <w:rFonts w:ascii="Arial" w:hAnsi="Arial" w:cs="Arial"/>
                <w:color w:val="000000"/>
                <w:sz w:val="22"/>
                <w:szCs w:val="22"/>
              </w:rPr>
              <w:t>Employee #:</w:t>
            </w:r>
          </w:p>
        </w:tc>
        <w:tc>
          <w:tcPr>
            <w:tcW w:w="1710" w:type="dxa"/>
            <w:tcBorders>
              <w:top w:val="nil"/>
              <w:bottom w:val="single" w:sz="2" w:space="0" w:color="auto"/>
            </w:tcBorders>
          </w:tcPr>
          <w:p w14:paraId="5164BAF5"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29"/>
                  <w:enabled/>
                  <w:calcOnExit w:val="0"/>
                  <w:textInput/>
                </w:ffData>
              </w:fldChar>
            </w:r>
            <w:bookmarkStart w:id="28" w:name="Text29"/>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bookmarkEnd w:id="28"/>
          </w:p>
        </w:tc>
      </w:tr>
    </w:tbl>
    <w:p w14:paraId="630D891B" w14:textId="716E2F37" w:rsidR="007B55B3" w:rsidRDefault="007B55B3" w:rsidP="005A21D3">
      <w:pPr>
        <w:rPr>
          <w:rFonts w:ascii="Arial" w:hAnsi="Arial" w:cs="Arial"/>
          <w:sz w:val="22"/>
          <w:szCs w:val="22"/>
        </w:rPr>
      </w:pPr>
    </w:p>
    <w:tbl>
      <w:tblPr>
        <w:tblW w:w="10278" w:type="dxa"/>
        <w:tblBorders>
          <w:top w:val="single" w:sz="4" w:space="0" w:color="auto"/>
        </w:tblBorders>
        <w:tblLook w:val="04A0" w:firstRow="1" w:lastRow="0" w:firstColumn="1" w:lastColumn="0" w:noHBand="0" w:noVBand="1"/>
      </w:tblPr>
      <w:tblGrid>
        <w:gridCol w:w="1499"/>
        <w:gridCol w:w="693"/>
        <w:gridCol w:w="377"/>
        <w:gridCol w:w="869"/>
        <w:gridCol w:w="1067"/>
        <w:gridCol w:w="463"/>
        <w:gridCol w:w="171"/>
        <w:gridCol w:w="71"/>
        <w:gridCol w:w="478"/>
        <w:gridCol w:w="1440"/>
        <w:gridCol w:w="180"/>
        <w:gridCol w:w="400"/>
        <w:gridCol w:w="320"/>
        <w:gridCol w:w="540"/>
        <w:gridCol w:w="1710"/>
      </w:tblGrid>
      <w:tr w:rsidR="00B26C2A" w:rsidRPr="00062AA8" w14:paraId="14E3D086" w14:textId="77777777" w:rsidTr="00AB309C">
        <w:tc>
          <w:tcPr>
            <w:tcW w:w="2569" w:type="dxa"/>
            <w:gridSpan w:val="3"/>
            <w:tcBorders>
              <w:top w:val="single" w:sz="2" w:space="0" w:color="auto"/>
            </w:tcBorders>
          </w:tcPr>
          <w:p w14:paraId="1951AF98"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ed w:val="0"/>
                  </w:checkBox>
                </w:ffData>
              </w:fldChar>
            </w:r>
            <w:r w:rsidR="00B26C2A"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Involved </w:t>
            </w:r>
            <w:r w:rsidR="00B26C2A">
              <w:rPr>
                <w:rFonts w:ascii="Arial" w:hAnsi="Arial" w:cs="Arial"/>
                <w:color w:val="000000"/>
                <w:sz w:val="19"/>
                <w:szCs w:val="19"/>
              </w:rPr>
              <w:t xml:space="preserve">     </w:t>
            </w:r>
            <w:r w:rsidR="00B26C2A" w:rsidRPr="00062AA8">
              <w:rPr>
                <w:rFonts w:ascii="Arial" w:hAnsi="Arial" w:cs="Arial"/>
                <w:color w:val="000000"/>
                <w:sz w:val="19"/>
                <w:szCs w:val="19"/>
              </w:rPr>
              <w:t xml:space="preserve"> </w:t>
            </w:r>
          </w:p>
        </w:tc>
        <w:tc>
          <w:tcPr>
            <w:tcW w:w="2570" w:type="dxa"/>
            <w:gridSpan w:val="4"/>
            <w:tcBorders>
              <w:top w:val="single" w:sz="2" w:space="0" w:color="auto"/>
            </w:tcBorders>
          </w:tcPr>
          <w:p w14:paraId="6DCA2B70"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Box>
                </w:ffData>
              </w:fldChar>
            </w:r>
            <w:r w:rsidR="00B26C2A"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Witness  </w:t>
            </w:r>
          </w:p>
        </w:tc>
        <w:tc>
          <w:tcPr>
            <w:tcW w:w="2569" w:type="dxa"/>
            <w:gridSpan w:val="5"/>
            <w:tcBorders>
              <w:top w:val="single" w:sz="2" w:space="0" w:color="auto"/>
            </w:tcBorders>
          </w:tcPr>
          <w:p w14:paraId="7FF163FD"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2"/>
                  <w:enabled/>
                  <w:calcOnExit w:val="0"/>
                  <w:checkBox>
                    <w:sizeAuto/>
                    <w:default w:val="0"/>
                  </w:checkBox>
                </w:ffData>
              </w:fldChar>
            </w:r>
            <w:r w:rsidR="00B26C2A"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Complainant  </w:t>
            </w:r>
          </w:p>
        </w:tc>
        <w:tc>
          <w:tcPr>
            <w:tcW w:w="2570" w:type="dxa"/>
            <w:gridSpan w:val="3"/>
            <w:tcBorders>
              <w:top w:val="single" w:sz="2" w:space="0" w:color="auto"/>
            </w:tcBorders>
          </w:tcPr>
          <w:p w14:paraId="6A95EE4C"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3"/>
                  <w:enabled/>
                  <w:calcOnExit w:val="0"/>
                  <w:checkBox>
                    <w:sizeAuto/>
                    <w:default w:val="0"/>
                    <w:checked w:val="0"/>
                  </w:checkBox>
                </w:ffData>
              </w:fldChar>
            </w:r>
            <w:r w:rsidR="00B26C2A"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Mentioned</w:t>
            </w:r>
          </w:p>
        </w:tc>
      </w:tr>
      <w:tr w:rsidR="00B26C2A" w:rsidRPr="00062AA8" w14:paraId="66E9D7FE" w14:textId="77777777" w:rsidTr="00AB309C">
        <w:tc>
          <w:tcPr>
            <w:tcW w:w="1499" w:type="dxa"/>
          </w:tcPr>
          <w:p w14:paraId="02C36246" w14:textId="77777777" w:rsidR="00B26C2A" w:rsidRPr="00062AA8" w:rsidRDefault="00B26C2A" w:rsidP="00AB309C">
            <w:pPr>
              <w:rPr>
                <w:rFonts w:ascii="Arial" w:hAnsi="Arial" w:cs="Arial"/>
                <w:b/>
                <w:bCs/>
                <w:color w:val="000000"/>
                <w:sz w:val="22"/>
                <w:szCs w:val="22"/>
              </w:rPr>
            </w:pPr>
            <w:r w:rsidRPr="00062AA8">
              <w:rPr>
                <w:rFonts w:ascii="Arial" w:hAnsi="Arial" w:cs="Arial"/>
                <w:color w:val="000000"/>
                <w:sz w:val="22"/>
                <w:szCs w:val="22"/>
              </w:rPr>
              <w:t xml:space="preserve">Name:                         </w:t>
            </w:r>
          </w:p>
        </w:tc>
        <w:tc>
          <w:tcPr>
            <w:tcW w:w="693" w:type="dxa"/>
            <w:tcBorders>
              <w:bottom w:val="nil"/>
            </w:tcBorders>
          </w:tcPr>
          <w:p w14:paraId="1C9DD6BF"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Last</w:t>
            </w:r>
            <w:r>
              <w:rPr>
                <w:rFonts w:ascii="Arial" w:hAnsi="Arial" w:cs="Arial"/>
                <w:color w:val="000000"/>
                <w:sz w:val="22"/>
                <w:szCs w:val="22"/>
              </w:rPr>
              <w:t>:</w:t>
            </w:r>
            <w:r w:rsidRPr="00062AA8">
              <w:rPr>
                <w:rFonts w:ascii="Arial" w:hAnsi="Arial" w:cs="Arial"/>
                <w:color w:val="000000"/>
                <w:sz w:val="22"/>
                <w:szCs w:val="22"/>
              </w:rPr>
              <w:t xml:space="preserve">  </w:t>
            </w:r>
          </w:p>
        </w:tc>
        <w:tc>
          <w:tcPr>
            <w:tcW w:w="2313" w:type="dxa"/>
            <w:gridSpan w:val="3"/>
            <w:tcBorders>
              <w:top w:val="nil"/>
              <w:bottom w:val="single" w:sz="2" w:space="0" w:color="auto"/>
            </w:tcBorders>
          </w:tcPr>
          <w:p w14:paraId="6E442385"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3"/>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c>
          <w:tcPr>
            <w:tcW w:w="705" w:type="dxa"/>
            <w:gridSpan w:val="3"/>
          </w:tcPr>
          <w:p w14:paraId="471396C2"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First</w:t>
            </w:r>
            <w:r>
              <w:rPr>
                <w:rFonts w:ascii="Arial" w:hAnsi="Arial" w:cs="Arial"/>
                <w:color w:val="000000"/>
                <w:sz w:val="22"/>
                <w:szCs w:val="22"/>
              </w:rPr>
              <w:t>:</w:t>
            </w:r>
          </w:p>
        </w:tc>
        <w:tc>
          <w:tcPr>
            <w:tcW w:w="2098" w:type="dxa"/>
            <w:gridSpan w:val="3"/>
            <w:tcBorders>
              <w:top w:val="nil"/>
              <w:bottom w:val="single" w:sz="2" w:space="0" w:color="auto"/>
            </w:tcBorders>
          </w:tcPr>
          <w:p w14:paraId="558B6A9D"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4"/>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r w:rsidR="00B26C2A" w:rsidRPr="00062AA8">
              <w:rPr>
                <w:rFonts w:ascii="Arial" w:hAnsi="Arial" w:cs="Arial"/>
                <w:color w:val="000000"/>
                <w:sz w:val="22"/>
                <w:szCs w:val="22"/>
              </w:rPr>
              <w:t xml:space="preserve">         </w:t>
            </w:r>
          </w:p>
        </w:tc>
        <w:tc>
          <w:tcPr>
            <w:tcW w:w="720" w:type="dxa"/>
            <w:gridSpan w:val="2"/>
          </w:tcPr>
          <w:p w14:paraId="6085F694"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Title:</w:t>
            </w:r>
          </w:p>
        </w:tc>
        <w:tc>
          <w:tcPr>
            <w:tcW w:w="2250" w:type="dxa"/>
            <w:gridSpan w:val="2"/>
            <w:tcBorders>
              <w:top w:val="nil"/>
              <w:bottom w:val="single" w:sz="2" w:space="0" w:color="auto"/>
            </w:tcBorders>
          </w:tcPr>
          <w:p w14:paraId="0E517B0A"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5"/>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r>
      <w:tr w:rsidR="00B26C2A" w:rsidRPr="00062AA8" w14:paraId="03099090" w14:textId="77777777" w:rsidTr="00AB309C">
        <w:tc>
          <w:tcPr>
            <w:tcW w:w="1499" w:type="dxa"/>
          </w:tcPr>
          <w:p w14:paraId="34100F4E" w14:textId="77777777" w:rsidR="00B26C2A" w:rsidRPr="00062AA8" w:rsidRDefault="00B26C2A" w:rsidP="00AB309C">
            <w:pPr>
              <w:rPr>
                <w:rFonts w:ascii="Arial" w:hAnsi="Arial" w:cs="Arial"/>
                <w:b/>
                <w:color w:val="000000"/>
                <w:sz w:val="22"/>
                <w:szCs w:val="22"/>
              </w:rPr>
            </w:pPr>
            <w:r w:rsidRPr="00062AA8">
              <w:rPr>
                <w:rFonts w:ascii="Arial" w:hAnsi="Arial" w:cs="Arial"/>
                <w:color w:val="000000"/>
                <w:sz w:val="22"/>
                <w:szCs w:val="22"/>
              </w:rPr>
              <w:t>Mailstop:</w:t>
            </w:r>
          </w:p>
        </w:tc>
        <w:tc>
          <w:tcPr>
            <w:tcW w:w="3006" w:type="dxa"/>
            <w:gridSpan w:val="4"/>
            <w:tcBorders>
              <w:top w:val="nil"/>
              <w:bottom w:val="single" w:sz="2" w:space="0" w:color="auto"/>
            </w:tcBorders>
          </w:tcPr>
          <w:p w14:paraId="6727E99E"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6"/>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c>
          <w:tcPr>
            <w:tcW w:w="1183" w:type="dxa"/>
            <w:gridSpan w:val="4"/>
          </w:tcPr>
          <w:p w14:paraId="013A3AC7" w14:textId="77777777" w:rsidR="00B26C2A" w:rsidRPr="00062AA8" w:rsidRDefault="00B26C2A" w:rsidP="00AB309C">
            <w:pPr>
              <w:rPr>
                <w:rFonts w:ascii="Arial" w:hAnsi="Arial" w:cs="Arial"/>
                <w:color w:val="000000"/>
                <w:sz w:val="22"/>
                <w:szCs w:val="22"/>
              </w:rPr>
            </w:pPr>
            <w:r>
              <w:rPr>
                <w:rFonts w:ascii="Arial" w:hAnsi="Arial" w:cs="Arial"/>
                <w:color w:val="000000"/>
                <w:sz w:val="22"/>
                <w:szCs w:val="22"/>
              </w:rPr>
              <w:t>Email</w:t>
            </w:r>
            <w:r w:rsidRPr="00062AA8">
              <w:rPr>
                <w:rFonts w:ascii="Arial" w:hAnsi="Arial" w:cs="Arial"/>
                <w:color w:val="000000"/>
                <w:sz w:val="22"/>
                <w:szCs w:val="22"/>
              </w:rPr>
              <w:t>:</w:t>
            </w:r>
          </w:p>
        </w:tc>
        <w:tc>
          <w:tcPr>
            <w:tcW w:w="4590" w:type="dxa"/>
            <w:gridSpan w:val="6"/>
            <w:tcBorders>
              <w:top w:val="nil"/>
              <w:bottom w:val="single" w:sz="2" w:space="0" w:color="auto"/>
            </w:tcBorders>
          </w:tcPr>
          <w:p w14:paraId="31ED98BE"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7"/>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r>
      <w:tr w:rsidR="00B26C2A" w:rsidRPr="00062AA8" w14:paraId="2C8010FD" w14:textId="77777777" w:rsidTr="00AB309C">
        <w:tc>
          <w:tcPr>
            <w:tcW w:w="1499" w:type="dxa"/>
          </w:tcPr>
          <w:p w14:paraId="20FB93A2" w14:textId="77777777" w:rsidR="00B26C2A" w:rsidRPr="00062AA8" w:rsidRDefault="00B26C2A" w:rsidP="00AB309C">
            <w:pPr>
              <w:rPr>
                <w:rFonts w:ascii="Arial" w:hAnsi="Arial" w:cs="Arial"/>
                <w:b/>
                <w:color w:val="000000"/>
                <w:sz w:val="22"/>
                <w:szCs w:val="22"/>
              </w:rPr>
            </w:pPr>
            <w:r w:rsidRPr="00062AA8">
              <w:rPr>
                <w:rFonts w:ascii="Arial" w:hAnsi="Arial" w:cs="Arial"/>
                <w:color w:val="000000"/>
                <w:sz w:val="22"/>
                <w:szCs w:val="22"/>
              </w:rPr>
              <w:t>Cell Phone:</w:t>
            </w:r>
          </w:p>
        </w:tc>
        <w:tc>
          <w:tcPr>
            <w:tcW w:w="1939" w:type="dxa"/>
            <w:gridSpan w:val="3"/>
            <w:tcBorders>
              <w:top w:val="single" w:sz="2" w:space="0" w:color="auto"/>
              <w:bottom w:val="single" w:sz="2" w:space="0" w:color="auto"/>
            </w:tcBorders>
          </w:tcPr>
          <w:p w14:paraId="6E5B693B"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8"/>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c>
          <w:tcPr>
            <w:tcW w:w="1530" w:type="dxa"/>
            <w:gridSpan w:val="2"/>
          </w:tcPr>
          <w:p w14:paraId="43E0FE8C"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Work Phone:</w:t>
            </w:r>
          </w:p>
        </w:tc>
        <w:tc>
          <w:tcPr>
            <w:tcW w:w="2160" w:type="dxa"/>
            <w:gridSpan w:val="4"/>
            <w:tcBorders>
              <w:top w:val="nil"/>
              <w:bottom w:val="single" w:sz="2" w:space="0" w:color="auto"/>
            </w:tcBorders>
          </w:tcPr>
          <w:p w14:paraId="299217B4"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19"/>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c>
          <w:tcPr>
            <w:tcW w:w="1440" w:type="dxa"/>
            <w:gridSpan w:val="4"/>
            <w:tcBorders>
              <w:top w:val="nil"/>
              <w:bottom w:val="single" w:sz="2" w:space="0" w:color="auto"/>
            </w:tcBorders>
          </w:tcPr>
          <w:p w14:paraId="64A41BDF" w14:textId="77777777" w:rsidR="00B26C2A" w:rsidRPr="00062AA8" w:rsidRDefault="00B26C2A" w:rsidP="00AB309C">
            <w:pPr>
              <w:rPr>
                <w:rFonts w:ascii="Arial" w:hAnsi="Arial" w:cs="Arial"/>
                <w:color w:val="000000"/>
                <w:sz w:val="22"/>
                <w:szCs w:val="22"/>
              </w:rPr>
            </w:pPr>
            <w:r>
              <w:rPr>
                <w:rFonts w:ascii="Arial" w:hAnsi="Arial" w:cs="Arial"/>
                <w:color w:val="000000"/>
                <w:sz w:val="22"/>
                <w:szCs w:val="22"/>
              </w:rPr>
              <w:t>Employee #:</w:t>
            </w:r>
          </w:p>
        </w:tc>
        <w:tc>
          <w:tcPr>
            <w:tcW w:w="1710" w:type="dxa"/>
            <w:tcBorders>
              <w:top w:val="nil"/>
              <w:bottom w:val="single" w:sz="2" w:space="0" w:color="auto"/>
            </w:tcBorders>
          </w:tcPr>
          <w:p w14:paraId="06CE1ECB" w14:textId="77777777" w:rsidR="00B26C2A" w:rsidRPr="00062AA8" w:rsidRDefault="00937765" w:rsidP="00936ED8">
            <w:pPr>
              <w:rPr>
                <w:rFonts w:ascii="Arial" w:hAnsi="Arial" w:cs="Arial"/>
                <w:color w:val="000000"/>
                <w:sz w:val="22"/>
                <w:szCs w:val="22"/>
              </w:rPr>
            </w:pPr>
            <w:r>
              <w:rPr>
                <w:rFonts w:ascii="Arial" w:hAnsi="Arial" w:cs="Arial"/>
                <w:color w:val="000000"/>
                <w:sz w:val="22"/>
                <w:szCs w:val="22"/>
              </w:rPr>
              <w:fldChar w:fldCharType="begin">
                <w:ffData>
                  <w:name w:val="Text29"/>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sidR="00936ED8">
              <w:rPr>
                <w:rFonts w:ascii="Arial" w:hAnsi="Arial" w:cs="Arial"/>
                <w:noProof/>
                <w:color w:val="000000"/>
                <w:sz w:val="22"/>
                <w:szCs w:val="22"/>
              </w:rPr>
              <w:t> </w:t>
            </w:r>
            <w:r>
              <w:rPr>
                <w:rFonts w:ascii="Arial" w:hAnsi="Arial" w:cs="Arial"/>
                <w:color w:val="000000"/>
                <w:sz w:val="22"/>
                <w:szCs w:val="22"/>
              </w:rPr>
              <w:fldChar w:fldCharType="end"/>
            </w:r>
          </w:p>
        </w:tc>
      </w:tr>
    </w:tbl>
    <w:p w14:paraId="48187913" w14:textId="77777777" w:rsidR="00F8141F" w:rsidRDefault="00F8141F" w:rsidP="005A21D3">
      <w:pPr>
        <w:rPr>
          <w:rFonts w:ascii="Arial" w:hAnsi="Arial" w:cs="Arial"/>
          <w:sz w:val="22"/>
          <w:szCs w:val="22"/>
        </w:rPr>
      </w:pPr>
    </w:p>
    <w:tbl>
      <w:tblPr>
        <w:tblW w:w="10278" w:type="dxa"/>
        <w:tblBorders>
          <w:top w:val="single" w:sz="4" w:space="0" w:color="auto"/>
        </w:tblBorders>
        <w:tblLook w:val="04A0" w:firstRow="1" w:lastRow="0" w:firstColumn="1" w:lastColumn="0" w:noHBand="0" w:noVBand="1"/>
      </w:tblPr>
      <w:tblGrid>
        <w:gridCol w:w="1499"/>
        <w:gridCol w:w="693"/>
        <w:gridCol w:w="377"/>
        <w:gridCol w:w="869"/>
        <w:gridCol w:w="1067"/>
        <w:gridCol w:w="463"/>
        <w:gridCol w:w="171"/>
        <w:gridCol w:w="71"/>
        <w:gridCol w:w="478"/>
        <w:gridCol w:w="1440"/>
        <w:gridCol w:w="180"/>
        <w:gridCol w:w="400"/>
        <w:gridCol w:w="320"/>
        <w:gridCol w:w="540"/>
        <w:gridCol w:w="1710"/>
      </w:tblGrid>
      <w:tr w:rsidR="00B26C2A" w:rsidRPr="00062AA8" w14:paraId="152F1CF5" w14:textId="77777777" w:rsidTr="00AB309C">
        <w:tc>
          <w:tcPr>
            <w:tcW w:w="2569" w:type="dxa"/>
            <w:gridSpan w:val="3"/>
            <w:tcBorders>
              <w:top w:val="single" w:sz="2" w:space="0" w:color="auto"/>
            </w:tcBorders>
          </w:tcPr>
          <w:p w14:paraId="6DE9AC76"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Box>
                </w:ffData>
              </w:fldChar>
            </w:r>
            <w:r w:rsidR="00B26C2A"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Involved </w:t>
            </w:r>
            <w:r w:rsidR="00B26C2A">
              <w:rPr>
                <w:rFonts w:ascii="Arial" w:hAnsi="Arial" w:cs="Arial"/>
                <w:color w:val="000000"/>
                <w:sz w:val="19"/>
                <w:szCs w:val="19"/>
              </w:rPr>
              <w:t xml:space="preserve">     </w:t>
            </w:r>
            <w:r w:rsidR="00B26C2A" w:rsidRPr="00062AA8">
              <w:rPr>
                <w:rFonts w:ascii="Arial" w:hAnsi="Arial" w:cs="Arial"/>
                <w:color w:val="000000"/>
                <w:sz w:val="19"/>
                <w:szCs w:val="19"/>
              </w:rPr>
              <w:t xml:space="preserve"> </w:t>
            </w:r>
          </w:p>
        </w:tc>
        <w:tc>
          <w:tcPr>
            <w:tcW w:w="2570" w:type="dxa"/>
            <w:gridSpan w:val="4"/>
            <w:tcBorders>
              <w:top w:val="single" w:sz="2" w:space="0" w:color="auto"/>
            </w:tcBorders>
          </w:tcPr>
          <w:p w14:paraId="388A0D8C"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1"/>
                  <w:enabled/>
                  <w:calcOnExit w:val="0"/>
                  <w:checkBox>
                    <w:sizeAuto/>
                    <w:default w:val="0"/>
                  </w:checkBox>
                </w:ffData>
              </w:fldChar>
            </w:r>
            <w:r w:rsidR="00B26C2A"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Witness  </w:t>
            </w:r>
          </w:p>
        </w:tc>
        <w:tc>
          <w:tcPr>
            <w:tcW w:w="2569" w:type="dxa"/>
            <w:gridSpan w:val="5"/>
            <w:tcBorders>
              <w:top w:val="single" w:sz="2" w:space="0" w:color="auto"/>
            </w:tcBorders>
          </w:tcPr>
          <w:p w14:paraId="2336963E"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2"/>
                  <w:enabled/>
                  <w:calcOnExit w:val="0"/>
                  <w:checkBox>
                    <w:sizeAuto/>
                    <w:default w:val="0"/>
                  </w:checkBox>
                </w:ffData>
              </w:fldChar>
            </w:r>
            <w:r w:rsidR="00B26C2A"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Complainant  </w:t>
            </w:r>
          </w:p>
        </w:tc>
        <w:tc>
          <w:tcPr>
            <w:tcW w:w="2570" w:type="dxa"/>
            <w:gridSpan w:val="3"/>
            <w:tcBorders>
              <w:top w:val="single" w:sz="2" w:space="0" w:color="auto"/>
            </w:tcBorders>
          </w:tcPr>
          <w:p w14:paraId="002E8EF6" w14:textId="77777777" w:rsidR="00B26C2A" w:rsidRPr="00062AA8" w:rsidRDefault="00937765" w:rsidP="00AB309C">
            <w:pPr>
              <w:rPr>
                <w:rFonts w:ascii="Arial" w:hAnsi="Arial" w:cs="Arial"/>
                <w:color w:val="000000"/>
                <w:sz w:val="19"/>
                <w:szCs w:val="19"/>
              </w:rPr>
            </w:pPr>
            <w:r w:rsidRPr="00062AA8">
              <w:rPr>
                <w:rFonts w:ascii="Arial" w:hAnsi="Arial" w:cs="Arial"/>
                <w:color w:val="000000"/>
                <w:sz w:val="19"/>
                <w:szCs w:val="19"/>
              </w:rPr>
              <w:fldChar w:fldCharType="begin">
                <w:ffData>
                  <w:name w:val="Check23"/>
                  <w:enabled/>
                  <w:calcOnExit w:val="0"/>
                  <w:checkBox>
                    <w:sizeAuto/>
                    <w:default w:val="0"/>
                    <w:checked w:val="0"/>
                  </w:checkBox>
                </w:ffData>
              </w:fldChar>
            </w:r>
            <w:r w:rsidR="00B26C2A" w:rsidRPr="00062AA8">
              <w:rPr>
                <w:rFonts w:ascii="Arial" w:hAnsi="Arial" w:cs="Arial"/>
                <w:color w:val="000000"/>
                <w:sz w:val="19"/>
                <w:szCs w:val="19"/>
              </w:rPr>
              <w:instrText xml:space="preserve"> FORMCHECKBOX </w:instrText>
            </w:r>
            <w:r w:rsidRPr="00062AA8">
              <w:rPr>
                <w:rFonts w:ascii="Arial" w:hAnsi="Arial" w:cs="Arial"/>
                <w:color w:val="000000"/>
                <w:sz w:val="19"/>
                <w:szCs w:val="19"/>
              </w:rPr>
            </w:r>
            <w:r w:rsidRPr="00062AA8">
              <w:rPr>
                <w:rFonts w:ascii="Arial" w:hAnsi="Arial" w:cs="Arial"/>
                <w:color w:val="000000"/>
                <w:sz w:val="19"/>
                <w:szCs w:val="19"/>
              </w:rPr>
              <w:fldChar w:fldCharType="end"/>
            </w:r>
            <w:r w:rsidR="00B26C2A" w:rsidRPr="00062AA8">
              <w:rPr>
                <w:rFonts w:ascii="Arial" w:hAnsi="Arial" w:cs="Arial"/>
                <w:color w:val="000000"/>
                <w:sz w:val="19"/>
                <w:szCs w:val="19"/>
              </w:rPr>
              <w:t xml:space="preserve">  Mentioned</w:t>
            </w:r>
          </w:p>
        </w:tc>
      </w:tr>
      <w:tr w:rsidR="00B26C2A" w:rsidRPr="00062AA8" w14:paraId="2594330B" w14:textId="77777777" w:rsidTr="00AB309C">
        <w:tc>
          <w:tcPr>
            <w:tcW w:w="1499" w:type="dxa"/>
          </w:tcPr>
          <w:p w14:paraId="4B768F36" w14:textId="77777777" w:rsidR="00B26C2A" w:rsidRPr="00062AA8" w:rsidRDefault="00B26C2A" w:rsidP="00AB309C">
            <w:pPr>
              <w:rPr>
                <w:rFonts w:ascii="Arial" w:hAnsi="Arial" w:cs="Arial"/>
                <w:b/>
                <w:bCs/>
                <w:color w:val="000000"/>
                <w:sz w:val="22"/>
                <w:szCs w:val="22"/>
              </w:rPr>
            </w:pPr>
            <w:r w:rsidRPr="00062AA8">
              <w:rPr>
                <w:rFonts w:ascii="Arial" w:hAnsi="Arial" w:cs="Arial"/>
                <w:color w:val="000000"/>
                <w:sz w:val="22"/>
                <w:szCs w:val="22"/>
              </w:rPr>
              <w:t xml:space="preserve">Name:                         </w:t>
            </w:r>
          </w:p>
        </w:tc>
        <w:tc>
          <w:tcPr>
            <w:tcW w:w="693" w:type="dxa"/>
            <w:tcBorders>
              <w:bottom w:val="nil"/>
            </w:tcBorders>
          </w:tcPr>
          <w:p w14:paraId="1E60F945"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Last</w:t>
            </w:r>
            <w:r>
              <w:rPr>
                <w:rFonts w:ascii="Arial" w:hAnsi="Arial" w:cs="Arial"/>
                <w:color w:val="000000"/>
                <w:sz w:val="22"/>
                <w:szCs w:val="22"/>
              </w:rPr>
              <w:t>:</w:t>
            </w:r>
            <w:r w:rsidRPr="00062AA8">
              <w:rPr>
                <w:rFonts w:ascii="Arial" w:hAnsi="Arial" w:cs="Arial"/>
                <w:color w:val="000000"/>
                <w:sz w:val="22"/>
                <w:szCs w:val="22"/>
              </w:rPr>
              <w:t xml:space="preserve">  </w:t>
            </w:r>
          </w:p>
        </w:tc>
        <w:tc>
          <w:tcPr>
            <w:tcW w:w="2313" w:type="dxa"/>
            <w:gridSpan w:val="3"/>
            <w:tcBorders>
              <w:top w:val="nil"/>
              <w:bottom w:val="single" w:sz="2" w:space="0" w:color="auto"/>
            </w:tcBorders>
          </w:tcPr>
          <w:p w14:paraId="09479247"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3"/>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c>
          <w:tcPr>
            <w:tcW w:w="705" w:type="dxa"/>
            <w:gridSpan w:val="3"/>
          </w:tcPr>
          <w:p w14:paraId="19C368D7"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First</w:t>
            </w:r>
            <w:r>
              <w:rPr>
                <w:rFonts w:ascii="Arial" w:hAnsi="Arial" w:cs="Arial"/>
                <w:color w:val="000000"/>
                <w:sz w:val="22"/>
                <w:szCs w:val="22"/>
              </w:rPr>
              <w:t>:</w:t>
            </w:r>
          </w:p>
        </w:tc>
        <w:tc>
          <w:tcPr>
            <w:tcW w:w="2098" w:type="dxa"/>
            <w:gridSpan w:val="3"/>
            <w:tcBorders>
              <w:top w:val="nil"/>
              <w:bottom w:val="single" w:sz="2" w:space="0" w:color="auto"/>
            </w:tcBorders>
          </w:tcPr>
          <w:p w14:paraId="7899B8AC"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4"/>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r w:rsidR="00B26C2A" w:rsidRPr="00062AA8">
              <w:rPr>
                <w:rFonts w:ascii="Arial" w:hAnsi="Arial" w:cs="Arial"/>
                <w:color w:val="000000"/>
                <w:sz w:val="22"/>
                <w:szCs w:val="22"/>
              </w:rPr>
              <w:t xml:space="preserve">         </w:t>
            </w:r>
          </w:p>
        </w:tc>
        <w:tc>
          <w:tcPr>
            <w:tcW w:w="720" w:type="dxa"/>
            <w:gridSpan w:val="2"/>
          </w:tcPr>
          <w:p w14:paraId="3C4EA402"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Title:</w:t>
            </w:r>
          </w:p>
        </w:tc>
        <w:tc>
          <w:tcPr>
            <w:tcW w:w="2250" w:type="dxa"/>
            <w:gridSpan w:val="2"/>
            <w:tcBorders>
              <w:top w:val="nil"/>
              <w:bottom w:val="single" w:sz="2" w:space="0" w:color="auto"/>
            </w:tcBorders>
          </w:tcPr>
          <w:p w14:paraId="2FF6AE94"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5"/>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r>
      <w:tr w:rsidR="00B26C2A" w:rsidRPr="00062AA8" w14:paraId="5EDDF7B1" w14:textId="77777777" w:rsidTr="00AB309C">
        <w:tc>
          <w:tcPr>
            <w:tcW w:w="1499" w:type="dxa"/>
          </w:tcPr>
          <w:p w14:paraId="4176E737" w14:textId="77777777" w:rsidR="00B26C2A" w:rsidRPr="00062AA8" w:rsidRDefault="00B26C2A" w:rsidP="00AB309C">
            <w:pPr>
              <w:rPr>
                <w:rFonts w:ascii="Arial" w:hAnsi="Arial" w:cs="Arial"/>
                <w:b/>
                <w:color w:val="000000"/>
                <w:sz w:val="22"/>
                <w:szCs w:val="22"/>
              </w:rPr>
            </w:pPr>
            <w:r w:rsidRPr="00062AA8">
              <w:rPr>
                <w:rFonts w:ascii="Arial" w:hAnsi="Arial" w:cs="Arial"/>
                <w:color w:val="000000"/>
                <w:sz w:val="22"/>
                <w:szCs w:val="22"/>
              </w:rPr>
              <w:t>Mailstop:</w:t>
            </w:r>
          </w:p>
        </w:tc>
        <w:tc>
          <w:tcPr>
            <w:tcW w:w="3006" w:type="dxa"/>
            <w:gridSpan w:val="4"/>
            <w:tcBorders>
              <w:top w:val="nil"/>
              <w:bottom w:val="single" w:sz="2" w:space="0" w:color="auto"/>
            </w:tcBorders>
          </w:tcPr>
          <w:p w14:paraId="099107FE"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6"/>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c>
          <w:tcPr>
            <w:tcW w:w="1183" w:type="dxa"/>
            <w:gridSpan w:val="4"/>
          </w:tcPr>
          <w:p w14:paraId="1BEC5B0A" w14:textId="77777777" w:rsidR="00B26C2A" w:rsidRPr="00062AA8" w:rsidRDefault="00B26C2A" w:rsidP="00AB309C">
            <w:pPr>
              <w:rPr>
                <w:rFonts w:ascii="Arial" w:hAnsi="Arial" w:cs="Arial"/>
                <w:color w:val="000000"/>
                <w:sz w:val="22"/>
                <w:szCs w:val="22"/>
              </w:rPr>
            </w:pPr>
            <w:r>
              <w:rPr>
                <w:rFonts w:ascii="Arial" w:hAnsi="Arial" w:cs="Arial"/>
                <w:color w:val="000000"/>
                <w:sz w:val="22"/>
                <w:szCs w:val="22"/>
              </w:rPr>
              <w:t>Email</w:t>
            </w:r>
            <w:r w:rsidRPr="00062AA8">
              <w:rPr>
                <w:rFonts w:ascii="Arial" w:hAnsi="Arial" w:cs="Arial"/>
                <w:color w:val="000000"/>
                <w:sz w:val="22"/>
                <w:szCs w:val="22"/>
              </w:rPr>
              <w:t>:</w:t>
            </w:r>
          </w:p>
        </w:tc>
        <w:tc>
          <w:tcPr>
            <w:tcW w:w="4590" w:type="dxa"/>
            <w:gridSpan w:val="6"/>
            <w:tcBorders>
              <w:top w:val="nil"/>
              <w:bottom w:val="single" w:sz="2" w:space="0" w:color="auto"/>
            </w:tcBorders>
          </w:tcPr>
          <w:p w14:paraId="556D5836"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7"/>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r>
      <w:tr w:rsidR="00B26C2A" w:rsidRPr="00062AA8" w14:paraId="50EA66CC" w14:textId="77777777" w:rsidTr="00AB309C">
        <w:tc>
          <w:tcPr>
            <w:tcW w:w="1499" w:type="dxa"/>
          </w:tcPr>
          <w:p w14:paraId="0474269C" w14:textId="77777777" w:rsidR="00B26C2A" w:rsidRPr="00062AA8" w:rsidRDefault="00B26C2A" w:rsidP="00AB309C">
            <w:pPr>
              <w:rPr>
                <w:rFonts w:ascii="Arial" w:hAnsi="Arial" w:cs="Arial"/>
                <w:b/>
                <w:color w:val="000000"/>
                <w:sz w:val="22"/>
                <w:szCs w:val="22"/>
              </w:rPr>
            </w:pPr>
            <w:r w:rsidRPr="00062AA8">
              <w:rPr>
                <w:rFonts w:ascii="Arial" w:hAnsi="Arial" w:cs="Arial"/>
                <w:color w:val="000000"/>
                <w:sz w:val="22"/>
                <w:szCs w:val="22"/>
              </w:rPr>
              <w:t>Cell Phone:</w:t>
            </w:r>
          </w:p>
        </w:tc>
        <w:tc>
          <w:tcPr>
            <w:tcW w:w="1939" w:type="dxa"/>
            <w:gridSpan w:val="3"/>
            <w:tcBorders>
              <w:top w:val="single" w:sz="2" w:space="0" w:color="auto"/>
              <w:bottom w:val="single" w:sz="2" w:space="0" w:color="auto"/>
            </w:tcBorders>
          </w:tcPr>
          <w:p w14:paraId="76F9D1F6"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8"/>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c>
          <w:tcPr>
            <w:tcW w:w="1530" w:type="dxa"/>
            <w:gridSpan w:val="2"/>
          </w:tcPr>
          <w:p w14:paraId="68F8B969" w14:textId="77777777" w:rsidR="00B26C2A" w:rsidRPr="00062AA8" w:rsidRDefault="00B26C2A" w:rsidP="00AB309C">
            <w:pPr>
              <w:rPr>
                <w:rFonts w:ascii="Arial" w:hAnsi="Arial" w:cs="Arial"/>
                <w:color w:val="000000"/>
                <w:sz w:val="22"/>
                <w:szCs w:val="22"/>
              </w:rPr>
            </w:pPr>
            <w:r w:rsidRPr="00062AA8">
              <w:rPr>
                <w:rFonts w:ascii="Arial" w:hAnsi="Arial" w:cs="Arial"/>
                <w:color w:val="000000"/>
                <w:sz w:val="22"/>
                <w:szCs w:val="22"/>
              </w:rPr>
              <w:t>Work Phone:</w:t>
            </w:r>
          </w:p>
        </w:tc>
        <w:tc>
          <w:tcPr>
            <w:tcW w:w="2160" w:type="dxa"/>
            <w:gridSpan w:val="4"/>
            <w:tcBorders>
              <w:top w:val="nil"/>
              <w:bottom w:val="single" w:sz="2" w:space="0" w:color="auto"/>
            </w:tcBorders>
          </w:tcPr>
          <w:p w14:paraId="28EDD27A"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19"/>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c>
          <w:tcPr>
            <w:tcW w:w="1440" w:type="dxa"/>
            <w:gridSpan w:val="4"/>
            <w:tcBorders>
              <w:top w:val="nil"/>
              <w:bottom w:val="single" w:sz="2" w:space="0" w:color="auto"/>
            </w:tcBorders>
          </w:tcPr>
          <w:p w14:paraId="46B06A49" w14:textId="77777777" w:rsidR="00B26C2A" w:rsidRPr="00062AA8" w:rsidRDefault="00B26C2A" w:rsidP="00AB309C">
            <w:pPr>
              <w:rPr>
                <w:rFonts w:ascii="Arial" w:hAnsi="Arial" w:cs="Arial"/>
                <w:color w:val="000000"/>
                <w:sz w:val="22"/>
                <w:szCs w:val="22"/>
              </w:rPr>
            </w:pPr>
            <w:r>
              <w:rPr>
                <w:rFonts w:ascii="Arial" w:hAnsi="Arial" w:cs="Arial"/>
                <w:color w:val="000000"/>
                <w:sz w:val="22"/>
                <w:szCs w:val="22"/>
              </w:rPr>
              <w:t>Employee #:</w:t>
            </w:r>
          </w:p>
        </w:tc>
        <w:tc>
          <w:tcPr>
            <w:tcW w:w="1710" w:type="dxa"/>
            <w:tcBorders>
              <w:top w:val="nil"/>
              <w:bottom w:val="single" w:sz="2" w:space="0" w:color="auto"/>
            </w:tcBorders>
          </w:tcPr>
          <w:p w14:paraId="78EA55CC" w14:textId="77777777" w:rsidR="00B26C2A" w:rsidRPr="00062AA8" w:rsidRDefault="00937765" w:rsidP="00AB309C">
            <w:pPr>
              <w:rPr>
                <w:rFonts w:ascii="Arial" w:hAnsi="Arial" w:cs="Arial"/>
                <w:color w:val="000000"/>
                <w:sz w:val="22"/>
                <w:szCs w:val="22"/>
              </w:rPr>
            </w:pPr>
            <w:r>
              <w:rPr>
                <w:rFonts w:ascii="Arial" w:hAnsi="Arial" w:cs="Arial"/>
                <w:color w:val="000000"/>
                <w:sz w:val="22"/>
                <w:szCs w:val="22"/>
              </w:rPr>
              <w:fldChar w:fldCharType="begin">
                <w:ffData>
                  <w:name w:val="Text29"/>
                  <w:enabled/>
                  <w:calcOnExit w:val="0"/>
                  <w:textInput/>
                </w:ffData>
              </w:fldChar>
            </w:r>
            <w:r w:rsidR="00B26C2A">
              <w:rPr>
                <w:rFonts w:ascii="Arial" w:hAnsi="Arial" w:cs="Arial"/>
                <w:color w:val="000000"/>
                <w:sz w:val="22"/>
                <w:szCs w:val="22"/>
              </w:rPr>
              <w:instrText xml:space="preserve"> FORMTEXT </w:instrText>
            </w:r>
            <w:r>
              <w:rPr>
                <w:rFonts w:ascii="Arial" w:hAnsi="Arial" w:cs="Arial"/>
                <w:color w:val="000000"/>
                <w:sz w:val="22"/>
                <w:szCs w:val="22"/>
              </w:rPr>
            </w:r>
            <w:r>
              <w:rPr>
                <w:rFonts w:ascii="Arial" w:hAnsi="Arial" w:cs="Arial"/>
                <w:color w:val="000000"/>
                <w:sz w:val="22"/>
                <w:szCs w:val="22"/>
              </w:rPr>
              <w:fldChar w:fldCharType="separate"/>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sidR="00B26C2A">
              <w:rPr>
                <w:rFonts w:ascii="Arial" w:hAnsi="Arial" w:cs="Arial"/>
                <w:noProof/>
                <w:color w:val="000000"/>
                <w:sz w:val="22"/>
                <w:szCs w:val="22"/>
              </w:rPr>
              <w:t> </w:t>
            </w:r>
            <w:r>
              <w:rPr>
                <w:rFonts w:ascii="Arial" w:hAnsi="Arial" w:cs="Arial"/>
                <w:color w:val="000000"/>
                <w:sz w:val="22"/>
                <w:szCs w:val="22"/>
              </w:rPr>
              <w:fldChar w:fldCharType="end"/>
            </w:r>
          </w:p>
        </w:tc>
      </w:tr>
    </w:tbl>
    <w:p w14:paraId="4B768B55" w14:textId="77777777" w:rsidR="00F87385" w:rsidRDefault="00F87385" w:rsidP="005A21D3">
      <w:pPr>
        <w:rPr>
          <w:rFonts w:ascii="Arial" w:hAnsi="Arial" w:cs="Arial"/>
          <w:sz w:val="22"/>
          <w:szCs w:val="22"/>
        </w:rPr>
        <w:sectPr w:rsidR="00F87385" w:rsidSect="00242111">
          <w:headerReference w:type="default" r:id="rId9"/>
          <w:footerReference w:type="default" r:id="rId10"/>
          <w:headerReference w:type="first" r:id="rId11"/>
          <w:footerReference w:type="first" r:id="rId12"/>
          <w:type w:val="continuous"/>
          <w:pgSz w:w="12240" w:h="15840"/>
          <w:pgMar w:top="720" w:right="1080" w:bottom="720" w:left="1080" w:header="720" w:footer="555" w:gutter="0"/>
          <w:cols w:space="720"/>
          <w:titlePg/>
          <w:docGrid w:linePitch="360"/>
        </w:sectPr>
      </w:pPr>
    </w:p>
    <w:p w14:paraId="1DCC12F3" w14:textId="77777777" w:rsidR="00AB309C" w:rsidRDefault="00AB309C" w:rsidP="005A21D3">
      <w:pPr>
        <w:rPr>
          <w:rFonts w:ascii="Arial" w:hAnsi="Arial" w:cs="Arial"/>
          <w:sz w:val="22"/>
          <w:szCs w:val="22"/>
        </w:rPr>
      </w:pPr>
    </w:p>
    <w:p w14:paraId="38FFAA4D" w14:textId="77777777" w:rsidR="00E90695" w:rsidRDefault="00E90695" w:rsidP="00963E9C">
      <w:pPr>
        <w:jc w:val="both"/>
        <w:rPr>
          <w:rFonts w:ascii="Arial" w:hAnsi="Arial" w:cs="Arial"/>
          <w:b/>
          <w:sz w:val="22"/>
          <w:szCs w:val="22"/>
        </w:rPr>
      </w:pPr>
    </w:p>
    <w:p w14:paraId="43352463" w14:textId="77777777" w:rsidR="00E90695" w:rsidRDefault="00E90695" w:rsidP="00963E9C">
      <w:pPr>
        <w:jc w:val="both"/>
        <w:rPr>
          <w:rFonts w:ascii="Arial" w:hAnsi="Arial" w:cs="Arial"/>
          <w:b/>
          <w:sz w:val="22"/>
          <w:szCs w:val="22"/>
        </w:rPr>
      </w:pPr>
    </w:p>
    <w:p w14:paraId="68C1D0B0" w14:textId="77777777" w:rsidR="00E90695" w:rsidRDefault="00E90695" w:rsidP="00963E9C">
      <w:pPr>
        <w:jc w:val="both"/>
        <w:rPr>
          <w:rFonts w:ascii="Arial" w:hAnsi="Arial" w:cs="Arial"/>
          <w:b/>
          <w:sz w:val="22"/>
          <w:szCs w:val="22"/>
        </w:rPr>
      </w:pPr>
    </w:p>
    <w:p w14:paraId="6E6FF143" w14:textId="3EAE4F1B" w:rsidR="00E90695" w:rsidRDefault="00E90695" w:rsidP="00963E9C">
      <w:pPr>
        <w:jc w:val="both"/>
        <w:rPr>
          <w:rFonts w:ascii="Arial" w:hAnsi="Arial" w:cs="Arial"/>
          <w:b/>
          <w:sz w:val="22"/>
          <w:szCs w:val="22"/>
        </w:rPr>
      </w:pPr>
    </w:p>
    <w:p w14:paraId="578784CF" w14:textId="1442B3C4" w:rsidR="00E90695" w:rsidRDefault="00E90695" w:rsidP="00963E9C">
      <w:pPr>
        <w:jc w:val="both"/>
        <w:rPr>
          <w:rFonts w:ascii="Arial" w:hAnsi="Arial" w:cs="Arial"/>
          <w:b/>
          <w:sz w:val="22"/>
          <w:szCs w:val="22"/>
        </w:rPr>
      </w:pPr>
    </w:p>
    <w:p w14:paraId="04FEE194" w14:textId="6DE11153" w:rsidR="00E90695" w:rsidRDefault="00E90695" w:rsidP="00963E9C">
      <w:pPr>
        <w:jc w:val="both"/>
        <w:rPr>
          <w:rFonts w:ascii="Arial" w:hAnsi="Arial" w:cs="Arial"/>
          <w:b/>
          <w:sz w:val="22"/>
          <w:szCs w:val="22"/>
        </w:rPr>
      </w:pPr>
    </w:p>
    <w:p w14:paraId="41209F37" w14:textId="7ECC551B" w:rsidR="00E90695" w:rsidRDefault="00E90695" w:rsidP="00963E9C">
      <w:pPr>
        <w:jc w:val="both"/>
        <w:rPr>
          <w:rFonts w:ascii="Arial" w:hAnsi="Arial" w:cs="Arial"/>
          <w:b/>
          <w:sz w:val="22"/>
          <w:szCs w:val="22"/>
        </w:rPr>
      </w:pPr>
    </w:p>
    <w:p w14:paraId="1B88E084" w14:textId="3CF3EAEB" w:rsidR="00E90695" w:rsidRDefault="00E90695" w:rsidP="00963E9C">
      <w:pPr>
        <w:jc w:val="both"/>
        <w:rPr>
          <w:rFonts w:ascii="Arial" w:hAnsi="Arial" w:cs="Arial"/>
          <w:b/>
          <w:sz w:val="22"/>
          <w:szCs w:val="22"/>
        </w:rPr>
      </w:pPr>
    </w:p>
    <w:p w14:paraId="6D19F221" w14:textId="428B5500" w:rsidR="00E90695" w:rsidRDefault="00E90695" w:rsidP="00963E9C">
      <w:pPr>
        <w:jc w:val="both"/>
        <w:rPr>
          <w:rFonts w:ascii="Arial" w:hAnsi="Arial" w:cs="Arial"/>
          <w:b/>
          <w:sz w:val="22"/>
          <w:szCs w:val="22"/>
        </w:rPr>
      </w:pPr>
    </w:p>
    <w:p w14:paraId="176AD573" w14:textId="4EB7BBFC" w:rsidR="00E90695" w:rsidRDefault="00E90695" w:rsidP="00963E9C">
      <w:pPr>
        <w:jc w:val="both"/>
        <w:rPr>
          <w:rFonts w:ascii="Arial" w:hAnsi="Arial" w:cs="Arial"/>
          <w:b/>
          <w:sz w:val="22"/>
          <w:szCs w:val="22"/>
        </w:rPr>
      </w:pPr>
    </w:p>
    <w:p w14:paraId="788B612F" w14:textId="76CAFAB6" w:rsidR="00E90695" w:rsidRDefault="00E90695" w:rsidP="00963E9C">
      <w:pPr>
        <w:jc w:val="both"/>
        <w:rPr>
          <w:rFonts w:ascii="Arial" w:hAnsi="Arial" w:cs="Arial"/>
          <w:b/>
          <w:sz w:val="22"/>
          <w:szCs w:val="22"/>
        </w:rPr>
      </w:pPr>
    </w:p>
    <w:p w14:paraId="161C420F" w14:textId="64011386" w:rsidR="00E90695" w:rsidRDefault="00247456" w:rsidP="00963E9C">
      <w:pPr>
        <w:jc w:val="both"/>
        <w:rPr>
          <w:rFonts w:ascii="Arial" w:hAnsi="Arial" w:cs="Arial"/>
          <w:b/>
          <w:sz w:val="22"/>
          <w:szCs w:val="22"/>
        </w:rPr>
      </w:pPr>
      <w:r>
        <w:rPr>
          <w:noProof/>
        </w:rPr>
        <w:pict w14:anchorId="22C6DD99">
          <v:shapetype id="_x0000_t202" coordsize="21600,21600" o:spt="202" path="m0,0l0,21600,21600,21600,21600,0xe">
            <v:stroke joinstyle="miter"/>
            <v:path gradientshapeok="t" o:connecttype="rect"/>
          </v:shapetype>
          <v:shape id="Text Box 2" o:spid="_x0000_s1026" type="#_x0000_t202" style="position:absolute;left:0;text-align:left;margin-left:84pt;margin-top:6pt;width:318.5pt;height:80.4pt;z-index:251659264;visibility:visible;mso-wrap-style:square;mso-width-percent:0;mso-height-percent:200;mso-wrap-distance-left:9pt;mso-wrap-distance-top:0;mso-wrap-distance-right:9pt;mso-wrap-distance-bottom:0;mso-position-horizontal-relative:text;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">
            <v:textbox style="mso-fit-shape-to-text:t">
              <w:txbxContent>
                <w:p w14:paraId="20AAAE3C" w14:textId="77777777" w:rsidR="00E2685F" w:rsidRPr="00D86D5E" w:rsidRDefault="00E2685F" w:rsidP="00E2685F">
                  <w:pPr>
                    <w:jc w:val="center"/>
                    <w:rPr>
                      <w:rFonts w:ascii="Arial" w:hAnsi="Arial" w:cs="Arial"/>
                      <w:b/>
                      <w:sz w:val="18"/>
                      <w:szCs w:val="16"/>
                    </w:rPr>
                  </w:pPr>
                  <w:r>
                    <w:rPr>
                      <w:rFonts w:ascii="Arial" w:hAnsi="Arial" w:cs="Arial"/>
                      <w:b/>
                      <w:sz w:val="18"/>
                      <w:szCs w:val="16"/>
                    </w:rPr>
                    <w:t>CLASSIFICATION LEVEL HERE</w:t>
                  </w:r>
                </w:p>
                <w:p w14:paraId="4EEB0099" w14:textId="77777777" w:rsidR="00E2685F" w:rsidRPr="00D86D5E" w:rsidRDefault="00E2685F" w:rsidP="00E2685F">
                  <w:pPr>
                    <w:rPr>
                      <w:rFonts w:ascii="Arial" w:hAnsi="Arial" w:cs="Arial"/>
                      <w:sz w:val="18"/>
                      <w:szCs w:val="16"/>
                    </w:rPr>
                  </w:pPr>
                  <w:r w:rsidRPr="00D86D5E">
                    <w:rPr>
                      <w:rFonts w:ascii="Arial" w:hAnsi="Arial" w:cs="Arial"/>
                      <w:sz w:val="18"/>
                      <w:szCs w:val="16"/>
                    </w:rPr>
                    <w:t xml:space="preserve">May be exempt from public release under the Freedom of Information Act (5 U.S.C. 552) exemption number and category: </w:t>
                  </w:r>
                  <w:r w:rsidRPr="00D86D5E">
                    <w:rPr>
                      <w:rFonts w:ascii="Arial" w:hAnsi="Arial" w:cs="Arial"/>
                      <w:b/>
                      <w:sz w:val="18"/>
                      <w:szCs w:val="16"/>
                    </w:rPr>
                    <w:t>7, Law Enforcement</w:t>
                  </w:r>
                </w:p>
                <w:p w14:paraId="2882CE64" w14:textId="77777777" w:rsidR="00E2685F" w:rsidRPr="00D86D5E" w:rsidRDefault="00E2685F" w:rsidP="00E2685F">
                  <w:pPr>
                    <w:rPr>
                      <w:rFonts w:ascii="Arial" w:hAnsi="Arial" w:cs="Arial"/>
                      <w:sz w:val="18"/>
                      <w:szCs w:val="16"/>
                    </w:rPr>
                  </w:pPr>
                </w:p>
                <w:p w14:paraId="3D349FE1" w14:textId="77777777" w:rsidR="00E2685F" w:rsidRPr="00D86D5E" w:rsidRDefault="00E2685F" w:rsidP="00E2685F">
                  <w:pPr>
                    <w:rPr>
                      <w:rFonts w:ascii="Arial" w:hAnsi="Arial" w:cs="Arial"/>
                      <w:b/>
                      <w:sz w:val="18"/>
                      <w:szCs w:val="16"/>
                    </w:rPr>
                  </w:pPr>
                  <w:r w:rsidRPr="00D86D5E">
                    <w:rPr>
                      <w:rFonts w:ascii="Arial" w:hAnsi="Arial" w:cs="Arial"/>
                      <w:b/>
                      <w:sz w:val="18"/>
                      <w:szCs w:val="16"/>
                    </w:rPr>
                    <w:t>Department of Name of Agency review required before public release</w:t>
                  </w:r>
                </w:p>
                <w:p w14:paraId="26E65481" w14:textId="77777777" w:rsidR="00E2685F" w:rsidRPr="00D86D5E" w:rsidRDefault="00E2685F" w:rsidP="00E2685F">
                  <w:pPr>
                    <w:rPr>
                      <w:rFonts w:ascii="Arial" w:hAnsi="Arial" w:cs="Arial"/>
                      <w:sz w:val="18"/>
                      <w:szCs w:val="16"/>
                    </w:rPr>
                  </w:pPr>
                  <w:r w:rsidRPr="00D86D5E">
                    <w:rPr>
                      <w:rFonts w:ascii="Arial" w:hAnsi="Arial" w:cs="Arial"/>
                      <w:sz w:val="18"/>
                      <w:szCs w:val="16"/>
                    </w:rPr>
                    <w:t>Name/Org: Your name/org</w:t>
                  </w:r>
                  <w:r w:rsidRPr="00D86D5E">
                    <w:rPr>
                      <w:rFonts w:ascii="Arial" w:hAnsi="Arial" w:cs="Arial"/>
                      <w:sz w:val="18"/>
                      <w:szCs w:val="16"/>
                    </w:rPr>
                    <w:tab/>
                    <w:t xml:space="preserve">Date: </w:t>
                  </w:r>
                </w:p>
                <w:p w14:paraId="6D44A390" w14:textId="77777777" w:rsidR="00E2685F" w:rsidRPr="00D86D5E" w:rsidRDefault="00E2685F" w:rsidP="00E2685F">
                  <w:pPr>
                    <w:rPr>
                      <w:rFonts w:ascii="Arial" w:hAnsi="Arial" w:cs="Arial"/>
                      <w:sz w:val="18"/>
                      <w:szCs w:val="16"/>
                    </w:rPr>
                  </w:pPr>
                  <w:r w:rsidRPr="00D86D5E">
                    <w:rPr>
                      <w:rFonts w:ascii="Arial" w:hAnsi="Arial" w:cs="Arial"/>
                      <w:sz w:val="18"/>
                      <w:szCs w:val="16"/>
                    </w:rPr>
                    <w:t xml:space="preserve">Guidance (if applicable): </w:t>
                  </w:r>
                </w:p>
              </w:txbxContent>
            </v:textbox>
          </v:shape>
        </w:pict>
      </w:r>
    </w:p>
    <w:p w14:paraId="551F0833" w14:textId="77777777" w:rsidR="00E90695" w:rsidRDefault="00E90695" w:rsidP="00963E9C">
      <w:pPr>
        <w:jc w:val="both"/>
        <w:rPr>
          <w:rFonts w:ascii="Arial" w:hAnsi="Arial" w:cs="Arial"/>
          <w:b/>
          <w:sz w:val="22"/>
          <w:szCs w:val="22"/>
        </w:rPr>
      </w:pPr>
    </w:p>
    <w:p w14:paraId="228A62B2" w14:textId="77777777" w:rsidR="00E90695" w:rsidRDefault="00E90695" w:rsidP="00963E9C">
      <w:pPr>
        <w:jc w:val="both"/>
        <w:rPr>
          <w:rFonts w:ascii="Arial" w:hAnsi="Arial" w:cs="Arial"/>
          <w:b/>
          <w:sz w:val="22"/>
          <w:szCs w:val="22"/>
        </w:rPr>
      </w:pPr>
    </w:p>
    <w:p w14:paraId="31F91C29" w14:textId="77777777" w:rsidR="00E90695" w:rsidRDefault="00E90695" w:rsidP="00963E9C">
      <w:pPr>
        <w:jc w:val="both"/>
        <w:rPr>
          <w:rFonts w:ascii="Arial" w:hAnsi="Arial" w:cs="Arial"/>
          <w:b/>
          <w:sz w:val="22"/>
          <w:szCs w:val="22"/>
        </w:rPr>
      </w:pPr>
    </w:p>
    <w:p w14:paraId="3CBA0E09" w14:textId="77777777" w:rsidR="00E90695" w:rsidRDefault="00E90695" w:rsidP="00963E9C">
      <w:pPr>
        <w:jc w:val="both"/>
        <w:rPr>
          <w:rFonts w:ascii="Arial" w:hAnsi="Arial" w:cs="Arial"/>
          <w:b/>
          <w:sz w:val="22"/>
          <w:szCs w:val="22"/>
        </w:rPr>
      </w:pPr>
    </w:p>
    <w:p w14:paraId="30287CEF" w14:textId="77777777" w:rsidR="00E2685F" w:rsidRDefault="00E2685F" w:rsidP="00963E9C">
      <w:pPr>
        <w:jc w:val="both"/>
        <w:rPr>
          <w:rFonts w:ascii="Arial" w:hAnsi="Arial" w:cs="Arial"/>
          <w:b/>
          <w:sz w:val="22"/>
          <w:szCs w:val="22"/>
        </w:rPr>
      </w:pPr>
    </w:p>
    <w:p w14:paraId="1C4DA150" w14:textId="77777777" w:rsidR="00E2685F" w:rsidRDefault="00E2685F" w:rsidP="00963E9C">
      <w:pPr>
        <w:jc w:val="both"/>
        <w:rPr>
          <w:rFonts w:ascii="Arial" w:hAnsi="Arial" w:cs="Arial"/>
          <w:b/>
          <w:sz w:val="22"/>
          <w:szCs w:val="22"/>
        </w:rPr>
      </w:pPr>
    </w:p>
    <w:p w14:paraId="1E726CCF" w14:textId="77777777" w:rsidR="00C253F6" w:rsidRDefault="00C253F6" w:rsidP="00963E9C">
      <w:pPr>
        <w:jc w:val="both"/>
        <w:rPr>
          <w:rFonts w:ascii="Arial" w:hAnsi="Arial" w:cs="Arial"/>
          <w:b/>
          <w:sz w:val="22"/>
          <w:szCs w:val="22"/>
        </w:rPr>
      </w:pPr>
    </w:p>
    <w:p w14:paraId="48B95180" w14:textId="77777777" w:rsidR="00F44EDD" w:rsidRDefault="00E43B8A" w:rsidP="00963E9C">
      <w:pPr>
        <w:jc w:val="both"/>
        <w:rPr>
          <w:rFonts w:ascii="Arial" w:hAnsi="Arial" w:cs="Arial"/>
          <w:b/>
          <w:sz w:val="22"/>
          <w:szCs w:val="22"/>
        </w:rPr>
      </w:pPr>
      <w:r>
        <w:rPr>
          <w:rFonts w:ascii="Arial" w:hAnsi="Arial" w:cs="Arial"/>
          <w:b/>
          <w:sz w:val="22"/>
          <w:szCs w:val="22"/>
        </w:rPr>
        <w:lastRenderedPageBreak/>
        <w:t>SUMMARY:</w:t>
      </w:r>
    </w:p>
    <w:p w14:paraId="08787A5D" w14:textId="77777777" w:rsidR="00D96186" w:rsidRDefault="00D96186" w:rsidP="00963E9C">
      <w:pPr>
        <w:jc w:val="both"/>
        <w:rPr>
          <w:rFonts w:ascii="Arial" w:hAnsi="Arial" w:cs="Arial"/>
          <w:sz w:val="22"/>
          <w:szCs w:val="22"/>
        </w:rPr>
      </w:pPr>
    </w:p>
    <w:p w14:paraId="10FAF39E" w14:textId="0CCE56D0" w:rsidR="00D96186" w:rsidRPr="00D96186" w:rsidRDefault="00D96186" w:rsidP="00963E9C">
      <w:pPr>
        <w:jc w:val="both"/>
        <w:rPr>
          <w:rFonts w:ascii="Arial" w:hAnsi="Arial" w:cs="Arial"/>
          <w:sz w:val="22"/>
          <w:szCs w:val="22"/>
        </w:rPr>
      </w:pPr>
    </w:p>
    <w:p w14:paraId="06609FDC" w14:textId="77777777" w:rsidR="007446D9" w:rsidRDefault="00AB309C" w:rsidP="00963E9C">
      <w:pPr>
        <w:jc w:val="both"/>
        <w:rPr>
          <w:rFonts w:ascii="Arial" w:hAnsi="Arial" w:cs="Arial"/>
          <w:sz w:val="22"/>
          <w:szCs w:val="22"/>
        </w:rPr>
      </w:pPr>
      <w:r>
        <w:rPr>
          <w:rFonts w:ascii="Arial" w:hAnsi="Arial" w:cs="Arial"/>
          <w:b/>
          <w:sz w:val="22"/>
          <w:szCs w:val="22"/>
        </w:rPr>
        <w:t>EVIDENCE SUBMITTED:</w:t>
      </w:r>
    </w:p>
    <w:p w14:paraId="43E17BE3" w14:textId="46909309" w:rsidR="00D96186" w:rsidRDefault="00D96186" w:rsidP="005A21D3">
      <w:pPr>
        <w:rPr>
          <w:rFonts w:ascii="Arial" w:hAnsi="Arial" w:cs="Arial"/>
          <w:sz w:val="22"/>
          <w:szCs w:val="22"/>
        </w:rPr>
      </w:pPr>
    </w:p>
    <w:tbl>
      <w:tblPr>
        <w:tblStyle w:val="LightGrid1"/>
        <w:tblW w:w="0" w:type="auto"/>
        <w:tblLook w:val="04A0" w:firstRow="1" w:lastRow="0" w:firstColumn="1" w:lastColumn="0" w:noHBand="0" w:noVBand="1"/>
      </w:tblPr>
      <w:tblGrid>
        <w:gridCol w:w="1098"/>
        <w:gridCol w:w="9198"/>
      </w:tblGrid>
      <w:tr w:rsidR="00326375" w14:paraId="5F8E7817" w14:textId="77777777" w:rsidTr="004062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14:paraId="3C5A7973" w14:textId="77777777" w:rsidR="00326375" w:rsidRPr="00694FFF" w:rsidRDefault="00326375" w:rsidP="00C1239E">
            <w:pPr>
              <w:jc w:val="center"/>
              <w:rPr>
                <w:rFonts w:ascii="Arial" w:hAnsi="Arial" w:cs="Arial"/>
              </w:rPr>
            </w:pPr>
            <w:r w:rsidRPr="00694FFF">
              <w:rPr>
                <w:rFonts w:ascii="Arial" w:hAnsi="Arial" w:cs="Arial"/>
              </w:rPr>
              <w:t>Item #</w:t>
            </w:r>
          </w:p>
        </w:tc>
        <w:tc>
          <w:tcPr>
            <w:tcW w:w="9198" w:type="dxa"/>
          </w:tcPr>
          <w:p w14:paraId="75F1FD47" w14:textId="04DEA09D" w:rsidR="00326375" w:rsidRPr="00326375" w:rsidRDefault="00326375" w:rsidP="0032637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tc>
      </w:tr>
      <w:tr w:rsidR="00326375" w14:paraId="241ECC29" w14:textId="77777777" w:rsidTr="003E4B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shd w:val="clear" w:color="auto" w:fill="F2F2F2" w:themeFill="background1" w:themeFillShade="F2"/>
          </w:tcPr>
          <w:p w14:paraId="77A1E863" w14:textId="77777777" w:rsidR="00326375" w:rsidRPr="009579BD" w:rsidRDefault="00326375" w:rsidP="009579BD">
            <w:pPr>
              <w:jc w:val="center"/>
              <w:rPr>
                <w:rFonts w:ascii="Arial" w:hAnsi="Arial" w:cs="Arial"/>
                <w:b w:val="0"/>
              </w:rPr>
            </w:pPr>
          </w:p>
        </w:tc>
        <w:tc>
          <w:tcPr>
            <w:tcW w:w="9198" w:type="dxa"/>
            <w:shd w:val="clear" w:color="auto" w:fill="F2F2F2" w:themeFill="background1" w:themeFillShade="F2"/>
          </w:tcPr>
          <w:p w14:paraId="195D1C99" w14:textId="7CB18691" w:rsidR="00326375" w:rsidRDefault="00326375" w:rsidP="005A21D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4C8B0BAC" w14:textId="77777777" w:rsidR="00D96186" w:rsidRDefault="00C1239E" w:rsidP="005A21D3">
      <w:pPr>
        <w:rPr>
          <w:rFonts w:ascii="Arial" w:hAnsi="Arial" w:cs="Arial"/>
          <w:sz w:val="22"/>
          <w:szCs w:val="22"/>
        </w:rPr>
      </w:pPr>
      <w:r>
        <w:rPr>
          <w:rFonts w:ascii="Arial" w:hAnsi="Arial" w:cs="Arial"/>
          <w:sz w:val="22"/>
          <w:szCs w:val="22"/>
        </w:rPr>
        <w:tab/>
      </w:r>
      <w:r>
        <w:rPr>
          <w:rFonts w:ascii="Arial" w:hAnsi="Arial" w:cs="Arial"/>
          <w:sz w:val="22"/>
          <w:szCs w:val="22"/>
        </w:rPr>
        <w:tab/>
      </w:r>
    </w:p>
    <w:p w14:paraId="0D4BA9F7" w14:textId="02BC06D4" w:rsidR="00B37943" w:rsidRDefault="00B37943" w:rsidP="005A21D3">
      <w:pPr>
        <w:pBdr>
          <w:bottom w:val="single" w:sz="12" w:space="1" w:color="auto"/>
        </w:pBdr>
        <w:rPr>
          <w:rFonts w:ascii="Arial" w:hAnsi="Arial" w:cs="Arial"/>
          <w:b/>
          <w:sz w:val="22"/>
          <w:szCs w:val="22"/>
        </w:rPr>
      </w:pPr>
    </w:p>
    <w:p w14:paraId="2AC43276" w14:textId="7E86B0C0" w:rsidR="00B37943" w:rsidRDefault="00B37943" w:rsidP="005A21D3">
      <w:pPr>
        <w:rPr>
          <w:rFonts w:ascii="Arial" w:hAnsi="Arial" w:cs="Arial"/>
          <w:sz w:val="22"/>
          <w:szCs w:val="22"/>
        </w:rPr>
      </w:pPr>
    </w:p>
    <w:p w14:paraId="43D0A884" w14:textId="77777777" w:rsidR="00B37943" w:rsidRDefault="00B37943" w:rsidP="00B37943">
      <w:pPr>
        <w:jc w:val="center"/>
        <w:rPr>
          <w:rFonts w:ascii="Arial" w:hAnsi="Arial" w:cs="Arial"/>
          <w:b/>
          <w:i/>
          <w:szCs w:val="22"/>
        </w:rPr>
      </w:pPr>
      <w:r w:rsidRPr="00B37943">
        <w:rPr>
          <w:rFonts w:ascii="Arial" w:hAnsi="Arial" w:cs="Arial"/>
          <w:b/>
          <w:i/>
          <w:szCs w:val="22"/>
        </w:rPr>
        <w:t>SOFTWARE UTILIZED</w:t>
      </w:r>
    </w:p>
    <w:p w14:paraId="36DDAD04" w14:textId="7EF6EA46" w:rsidR="00B37943" w:rsidRDefault="00B37943" w:rsidP="00B37943">
      <w:pPr>
        <w:rPr>
          <w:rFonts w:ascii="Arial" w:hAnsi="Arial" w:cs="Arial"/>
          <w:sz w:val="22"/>
          <w:szCs w:val="22"/>
        </w:rPr>
      </w:pPr>
    </w:p>
    <w:p w14:paraId="71433CDB" w14:textId="581E5C96" w:rsidR="00B37943" w:rsidRDefault="00B37943" w:rsidP="00822EE8">
      <w:pPr>
        <w:jc w:val="both"/>
        <w:rPr>
          <w:rFonts w:ascii="Arial" w:hAnsi="Arial" w:cs="Arial"/>
          <w:sz w:val="22"/>
          <w:szCs w:val="22"/>
        </w:rPr>
      </w:pPr>
      <w:r>
        <w:rPr>
          <w:rFonts w:ascii="Arial" w:hAnsi="Arial" w:cs="Arial"/>
          <w:sz w:val="22"/>
          <w:szCs w:val="22"/>
        </w:rPr>
        <w:t xml:space="preserve">All software utilized in this examination is fully licensed and registered to </w:t>
      </w:r>
      <w:r w:rsidR="0039030E">
        <w:rPr>
          <w:rFonts w:ascii="Arial" w:hAnsi="Arial" w:cs="Arial"/>
          <w:sz w:val="22"/>
          <w:szCs w:val="22"/>
        </w:rPr>
        <w:t>[Agency Name] or its agents</w:t>
      </w:r>
      <w:r>
        <w:rPr>
          <w:rFonts w:ascii="Arial" w:hAnsi="Arial" w:cs="Arial"/>
          <w:sz w:val="22"/>
          <w:szCs w:val="22"/>
        </w:rPr>
        <w:t xml:space="preserve">.  All software and forensic hardware has been validated pursuant to </w:t>
      </w:r>
      <w:r w:rsidR="0039030E">
        <w:rPr>
          <w:rFonts w:ascii="Arial" w:hAnsi="Arial" w:cs="Arial"/>
          <w:sz w:val="22"/>
          <w:szCs w:val="22"/>
        </w:rPr>
        <w:t>[Agency Name]</w:t>
      </w:r>
      <w:r>
        <w:rPr>
          <w:rFonts w:ascii="Arial" w:hAnsi="Arial" w:cs="Arial"/>
          <w:sz w:val="22"/>
          <w:szCs w:val="22"/>
        </w:rPr>
        <w:t xml:space="preserve"> policies and procedures.</w:t>
      </w:r>
    </w:p>
    <w:p w14:paraId="3B82858F" w14:textId="3FC3E08B" w:rsidR="00A15C2F" w:rsidRDefault="00A15C2F" w:rsidP="00201885">
      <w:pPr>
        <w:pBdr>
          <w:bottom w:val="single" w:sz="12" w:space="1" w:color="auto"/>
        </w:pBdr>
        <w:rPr>
          <w:rFonts w:ascii="Arial" w:hAnsi="Arial" w:cs="Arial"/>
          <w:sz w:val="22"/>
          <w:szCs w:val="22"/>
        </w:rPr>
      </w:pPr>
    </w:p>
    <w:p w14:paraId="194A9D49" w14:textId="4B553E72" w:rsidR="00A15C2F" w:rsidRDefault="00A15C2F" w:rsidP="00201885">
      <w:pPr>
        <w:rPr>
          <w:rFonts w:ascii="Arial" w:hAnsi="Arial" w:cs="Arial"/>
          <w:sz w:val="22"/>
          <w:szCs w:val="22"/>
        </w:rPr>
      </w:pPr>
    </w:p>
    <w:p w14:paraId="5E80C74B" w14:textId="77777777" w:rsidR="00A15C2F" w:rsidRDefault="00A15C2F" w:rsidP="00A15C2F">
      <w:pPr>
        <w:jc w:val="center"/>
        <w:rPr>
          <w:rFonts w:ascii="Arial" w:hAnsi="Arial" w:cs="Arial"/>
          <w:b/>
          <w:i/>
          <w:szCs w:val="22"/>
        </w:rPr>
      </w:pPr>
      <w:r>
        <w:rPr>
          <w:rFonts w:ascii="Arial" w:hAnsi="Arial" w:cs="Arial"/>
          <w:b/>
          <w:i/>
          <w:szCs w:val="22"/>
        </w:rPr>
        <w:t>FORENSIC EXAMINATION OF EVIDENCE</w:t>
      </w:r>
    </w:p>
    <w:p w14:paraId="0D6A76EB" w14:textId="7C1E5F3D" w:rsidR="00A15C2F" w:rsidRDefault="00A15C2F" w:rsidP="00A15C2F">
      <w:pPr>
        <w:jc w:val="center"/>
        <w:rPr>
          <w:rFonts w:ascii="Arial" w:hAnsi="Arial" w:cs="Arial"/>
          <w:sz w:val="22"/>
          <w:szCs w:val="22"/>
        </w:rPr>
      </w:pPr>
      <w:r>
        <w:rPr>
          <w:rFonts w:ascii="Arial" w:hAnsi="Arial" w:cs="Arial"/>
          <w:b/>
          <w:i/>
          <w:szCs w:val="22"/>
        </w:rPr>
        <w:t>ITEM #1</w:t>
      </w:r>
    </w:p>
    <w:p w14:paraId="4860D3B6" w14:textId="77777777" w:rsidR="00A15C2F" w:rsidRDefault="00A15C2F" w:rsidP="00A15C2F">
      <w:pPr>
        <w:jc w:val="both"/>
        <w:rPr>
          <w:rFonts w:ascii="Arial" w:hAnsi="Arial" w:cs="Arial"/>
          <w:sz w:val="22"/>
          <w:szCs w:val="22"/>
        </w:rPr>
      </w:pPr>
    </w:p>
    <w:p w14:paraId="45A6CBC0" w14:textId="70F6888A" w:rsidR="00A15C2F" w:rsidRDefault="00A15C2F" w:rsidP="00A15C2F">
      <w:pPr>
        <w:jc w:val="both"/>
        <w:rPr>
          <w:rFonts w:ascii="Arial" w:hAnsi="Arial" w:cs="Arial"/>
          <w:sz w:val="22"/>
          <w:szCs w:val="22"/>
        </w:rPr>
      </w:pPr>
      <w:r>
        <w:rPr>
          <w:rFonts w:ascii="Arial" w:hAnsi="Arial" w:cs="Arial"/>
          <w:sz w:val="22"/>
          <w:szCs w:val="22"/>
          <w:u w:val="single"/>
        </w:rPr>
        <w:t>Item #1</w:t>
      </w:r>
      <w:r>
        <w:rPr>
          <w:rFonts w:ascii="Arial" w:hAnsi="Arial" w:cs="Arial"/>
          <w:sz w:val="22"/>
          <w:szCs w:val="22"/>
        </w:rPr>
        <w:t xml:space="preserve"> – Can be described as</w:t>
      </w:r>
    </w:p>
    <w:p w14:paraId="2AE36E67" w14:textId="021F8A6D" w:rsidR="00A15C2F" w:rsidRDefault="00A15C2F" w:rsidP="00A15C2F">
      <w:pPr>
        <w:jc w:val="both"/>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A15C2F" w14:paraId="10DF2756" w14:textId="77777777" w:rsidTr="00A15C2F">
        <w:tc>
          <w:tcPr>
            <w:tcW w:w="5148" w:type="dxa"/>
          </w:tcPr>
          <w:p w14:paraId="720F1D3D" w14:textId="3E0ECD7E" w:rsidR="00A15C2F" w:rsidRDefault="0039030E" w:rsidP="00F33A19">
            <w:pPr>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insert</w:t>
            </w:r>
            <w:proofErr w:type="gramEnd"/>
            <w:r>
              <w:rPr>
                <w:rFonts w:ascii="Arial" w:hAnsi="Arial" w:cs="Arial"/>
                <w:sz w:val="22"/>
                <w:szCs w:val="22"/>
              </w:rPr>
              <w:t xml:space="preserve"> photo here]</w:t>
            </w:r>
          </w:p>
        </w:tc>
        <w:tc>
          <w:tcPr>
            <w:tcW w:w="5148" w:type="dxa"/>
          </w:tcPr>
          <w:p w14:paraId="48E1935D" w14:textId="46B2ADB5" w:rsidR="00A15C2F" w:rsidRDefault="0039030E" w:rsidP="00F33A19">
            <w:pPr>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insert</w:t>
            </w:r>
            <w:proofErr w:type="gramEnd"/>
            <w:r>
              <w:rPr>
                <w:rFonts w:ascii="Arial" w:hAnsi="Arial" w:cs="Arial"/>
                <w:sz w:val="22"/>
                <w:szCs w:val="22"/>
              </w:rPr>
              <w:t xml:space="preserve"> photo here]</w:t>
            </w:r>
          </w:p>
        </w:tc>
      </w:tr>
      <w:tr w:rsidR="00A15C2F" w14:paraId="036F5596" w14:textId="77777777" w:rsidTr="00A15C2F">
        <w:tc>
          <w:tcPr>
            <w:tcW w:w="5148" w:type="dxa"/>
          </w:tcPr>
          <w:p w14:paraId="5BF4CBD5" w14:textId="01397289" w:rsidR="00A15C2F" w:rsidRDefault="0039030E" w:rsidP="00F33A19">
            <w:pPr>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insert</w:t>
            </w:r>
            <w:proofErr w:type="gramEnd"/>
            <w:r>
              <w:rPr>
                <w:rFonts w:ascii="Arial" w:hAnsi="Arial" w:cs="Arial"/>
                <w:sz w:val="22"/>
                <w:szCs w:val="22"/>
              </w:rPr>
              <w:t xml:space="preserve"> photo here]</w:t>
            </w:r>
          </w:p>
        </w:tc>
        <w:tc>
          <w:tcPr>
            <w:tcW w:w="5148" w:type="dxa"/>
          </w:tcPr>
          <w:p w14:paraId="593C900E" w14:textId="63EA4230" w:rsidR="00A15C2F" w:rsidRDefault="0039030E" w:rsidP="00F33A19">
            <w:pPr>
              <w:jc w:val="center"/>
              <w:rPr>
                <w:rFonts w:ascii="Arial" w:hAnsi="Arial" w:cs="Arial"/>
                <w:sz w:val="22"/>
                <w:szCs w:val="22"/>
              </w:rPr>
            </w:pPr>
            <w:r>
              <w:rPr>
                <w:rFonts w:ascii="Arial" w:hAnsi="Arial" w:cs="Arial"/>
                <w:sz w:val="22"/>
                <w:szCs w:val="22"/>
              </w:rPr>
              <w:t>[</w:t>
            </w:r>
            <w:proofErr w:type="gramStart"/>
            <w:r>
              <w:rPr>
                <w:rFonts w:ascii="Arial" w:hAnsi="Arial" w:cs="Arial"/>
                <w:sz w:val="22"/>
                <w:szCs w:val="22"/>
              </w:rPr>
              <w:t>insert</w:t>
            </w:r>
            <w:proofErr w:type="gramEnd"/>
            <w:r>
              <w:rPr>
                <w:rFonts w:ascii="Arial" w:hAnsi="Arial" w:cs="Arial"/>
                <w:sz w:val="22"/>
                <w:szCs w:val="22"/>
              </w:rPr>
              <w:t xml:space="preserve"> photo here]</w:t>
            </w:r>
          </w:p>
        </w:tc>
      </w:tr>
    </w:tbl>
    <w:p w14:paraId="61330F91" w14:textId="220F7544" w:rsidR="00A15C2F" w:rsidRPr="00A15C2F" w:rsidRDefault="00A15C2F" w:rsidP="00A15C2F">
      <w:pPr>
        <w:jc w:val="both"/>
        <w:rPr>
          <w:rFonts w:ascii="Arial" w:hAnsi="Arial" w:cs="Arial"/>
          <w:sz w:val="22"/>
          <w:szCs w:val="22"/>
        </w:rPr>
      </w:pPr>
    </w:p>
    <w:p w14:paraId="7EE910BA" w14:textId="0BAC17A2" w:rsidR="00A15C2F" w:rsidRPr="00A15C2F" w:rsidRDefault="00A15C2F" w:rsidP="00A15C2F">
      <w:pPr>
        <w:jc w:val="both"/>
        <w:rPr>
          <w:rFonts w:ascii="Arial" w:hAnsi="Arial" w:cs="Arial"/>
          <w:sz w:val="22"/>
        </w:rPr>
      </w:pPr>
      <w:r w:rsidRPr="00A15C2F">
        <w:rPr>
          <w:rFonts w:ascii="Arial" w:hAnsi="Arial" w:cs="Arial"/>
          <w:b/>
          <w:sz w:val="22"/>
        </w:rPr>
        <w:t>HASH OF ORIGINAL EVIDENCE</w:t>
      </w:r>
    </w:p>
    <w:p w14:paraId="4E33B4B8" w14:textId="77777777" w:rsidR="00A15C2F" w:rsidRPr="00A15C2F" w:rsidRDefault="00A15C2F" w:rsidP="00A15C2F">
      <w:pPr>
        <w:jc w:val="both"/>
        <w:rPr>
          <w:rFonts w:ascii="Arial" w:hAnsi="Arial" w:cs="Arial"/>
          <w:sz w:val="22"/>
        </w:rPr>
      </w:pPr>
    </w:p>
    <w:p w14:paraId="30A8C824" w14:textId="58C4F553" w:rsidR="0048335D" w:rsidRDefault="0048335D" w:rsidP="00A15C2F">
      <w:pPr>
        <w:jc w:val="both"/>
        <w:rPr>
          <w:rFonts w:ascii="Arial" w:hAnsi="Arial" w:cs="Arial"/>
          <w:sz w:val="22"/>
        </w:rPr>
      </w:pPr>
      <w:r>
        <w:rPr>
          <w:rFonts w:ascii="Arial" w:hAnsi="Arial" w:cs="Arial"/>
          <w:sz w:val="22"/>
        </w:rPr>
        <w:t>The original media was connected to a forensic hardware write blocker (asset tag #) and the write blocker connected to a forensic computer (asset tag #).  Prior to doing anything with the original media, the media was hashed to obtain a baseline hash value.  This allows the hash value of the original media to later be compared to the hash value of the forensic image created of the original media.  By comparing the hash values of the original media and that of the forensic image, the forensic image can be authenticated as an exact duplicate copy of the original evidence.</w:t>
      </w:r>
    </w:p>
    <w:p w14:paraId="5612E9FD" w14:textId="63101040" w:rsidR="00A15C2F" w:rsidRPr="00A15C2F" w:rsidRDefault="00A15C2F" w:rsidP="00A15C2F">
      <w:pPr>
        <w:jc w:val="both"/>
        <w:rPr>
          <w:rFonts w:ascii="Arial" w:hAnsi="Arial" w:cs="Arial"/>
          <w:sz w:val="22"/>
        </w:rPr>
      </w:pPr>
    </w:p>
    <w:p w14:paraId="2EA771BE" w14:textId="77777777" w:rsidR="00A15C2F" w:rsidRDefault="0048335D" w:rsidP="00650945">
      <w:pPr>
        <w:jc w:val="both"/>
        <w:rPr>
          <w:rFonts w:ascii="Arial" w:hAnsi="Arial" w:cs="Arial"/>
          <w:sz w:val="22"/>
        </w:rPr>
      </w:pPr>
      <w:r>
        <w:rPr>
          <w:rFonts w:ascii="Arial" w:hAnsi="Arial" w:cs="Arial"/>
          <w:sz w:val="22"/>
        </w:rPr>
        <w:t>The hash values</w:t>
      </w:r>
      <w:r w:rsidR="00A15C2F" w:rsidRPr="00A15C2F">
        <w:rPr>
          <w:rFonts w:ascii="Arial" w:hAnsi="Arial" w:cs="Arial"/>
          <w:sz w:val="22"/>
        </w:rPr>
        <w:t xml:space="preserve"> obtained from the original evidence were as follows:</w:t>
      </w:r>
    </w:p>
    <w:p w14:paraId="68C34FE7" w14:textId="77777777" w:rsidR="00F87385" w:rsidRDefault="00F87385" w:rsidP="00650945">
      <w:pPr>
        <w:jc w:val="both"/>
        <w:rPr>
          <w:rFonts w:ascii="Arial" w:hAnsi="Arial" w:cs="Arial"/>
          <w:sz w:val="22"/>
        </w:rPr>
        <w:sectPr w:rsidR="00F87385" w:rsidSect="00242111">
          <w:type w:val="continuous"/>
          <w:pgSz w:w="12240" w:h="15840"/>
          <w:pgMar w:top="720" w:right="1080" w:bottom="720" w:left="1080" w:header="720" w:footer="555" w:gutter="0"/>
          <w:cols w:space="720"/>
          <w:formProt w:val="0"/>
          <w:titlePg/>
          <w:docGrid w:linePitch="360"/>
        </w:sectPr>
      </w:pPr>
    </w:p>
    <w:p w14:paraId="27DD2E81" w14:textId="7871236A" w:rsidR="00293049" w:rsidRDefault="00293049" w:rsidP="00650945">
      <w:pPr>
        <w:jc w:val="both"/>
        <w:rPr>
          <w:rFonts w:ascii="Arial" w:hAnsi="Arial" w:cs="Arial"/>
          <w:sz w:val="22"/>
        </w:rPr>
      </w:pPr>
    </w:p>
    <w:p w14:paraId="6B4DDFAE" w14:textId="6DDF2CB9" w:rsidR="00293049" w:rsidRDefault="00937765" w:rsidP="00650945">
      <w:pPr>
        <w:jc w:val="both"/>
        <w:rPr>
          <w:rFonts w:ascii="Arial" w:hAnsi="Arial" w:cs="Arial"/>
          <w:sz w:val="22"/>
        </w:rPr>
      </w:pPr>
      <w:r>
        <w:rPr>
          <w:rFonts w:ascii="Arial" w:hAnsi="Arial" w:cs="Arial"/>
          <w:sz w:val="22"/>
        </w:rPr>
        <w:fldChar w:fldCharType="begin">
          <w:ffData>
            <w:name w:val="Check34"/>
            <w:enabled/>
            <w:calcOnExit w:val="0"/>
            <w:checkBox>
              <w:sizeAuto/>
              <w:default w:val="0"/>
              <w:checked w:val="0"/>
            </w:checkBox>
          </w:ffData>
        </w:fldChar>
      </w:r>
      <w:bookmarkStart w:id="29" w:name="Check34"/>
      <w:r w:rsidR="00293049">
        <w:rPr>
          <w:rFonts w:ascii="Arial" w:hAnsi="Arial" w:cs="Arial"/>
          <w:sz w:val="22"/>
        </w:rPr>
        <w:instrText xml:space="preserve"> FORMCHECKBOX </w:instrText>
      </w:r>
      <w:r>
        <w:rPr>
          <w:rFonts w:ascii="Arial" w:hAnsi="Arial" w:cs="Arial"/>
          <w:sz w:val="22"/>
        </w:rPr>
      </w:r>
      <w:r>
        <w:rPr>
          <w:rFonts w:ascii="Arial" w:hAnsi="Arial" w:cs="Arial"/>
          <w:sz w:val="22"/>
        </w:rPr>
        <w:fldChar w:fldCharType="end"/>
      </w:r>
      <w:bookmarkEnd w:id="29"/>
      <w:r w:rsidR="00293049">
        <w:rPr>
          <w:rFonts w:ascii="Arial" w:hAnsi="Arial" w:cs="Arial"/>
          <w:sz w:val="22"/>
        </w:rPr>
        <w:t xml:space="preserve">  MD5:</w:t>
      </w:r>
      <w:r w:rsidR="00F87385">
        <w:rPr>
          <w:rFonts w:ascii="Arial" w:hAnsi="Arial" w:cs="Arial"/>
          <w:sz w:val="22"/>
        </w:rPr>
        <w:t xml:space="preserve"> </w:t>
      </w:r>
      <w:r w:rsidR="00F87385">
        <w:rPr>
          <w:rFonts w:ascii="Arial" w:hAnsi="Arial" w:cs="Arial"/>
          <w:sz w:val="22"/>
        </w:rPr>
        <w:tab/>
      </w:r>
      <w:r>
        <w:rPr>
          <w:rFonts w:ascii="Arial" w:hAnsi="Arial" w:cs="Arial"/>
          <w:sz w:val="22"/>
        </w:rPr>
        <w:fldChar w:fldCharType="begin">
          <w:ffData>
            <w:name w:val="Text31"/>
            <w:enabled/>
            <w:calcOnExit w:val="0"/>
            <w:textInput/>
          </w:ffData>
        </w:fldChar>
      </w:r>
      <w:bookmarkStart w:id="30" w:name="Text31"/>
      <w:r w:rsidR="00F87385">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Pr>
          <w:rFonts w:ascii="Arial" w:hAnsi="Arial" w:cs="Arial"/>
          <w:sz w:val="22"/>
        </w:rPr>
        <w:fldChar w:fldCharType="end"/>
      </w:r>
      <w:bookmarkEnd w:id="30"/>
      <w:r w:rsidR="00650945">
        <w:rPr>
          <w:rFonts w:ascii="Arial" w:hAnsi="Arial" w:cs="Arial"/>
          <w:sz w:val="22"/>
        </w:rPr>
        <w:t xml:space="preserve">  </w:t>
      </w:r>
    </w:p>
    <w:p w14:paraId="258B07BB" w14:textId="4642B6A1" w:rsidR="00293049" w:rsidRDefault="00937765" w:rsidP="00650945">
      <w:pPr>
        <w:jc w:val="both"/>
        <w:rPr>
          <w:rFonts w:ascii="Arial" w:hAnsi="Arial" w:cs="Arial"/>
          <w:sz w:val="22"/>
        </w:rPr>
      </w:pPr>
      <w:r>
        <w:rPr>
          <w:rFonts w:ascii="Arial" w:hAnsi="Arial" w:cs="Arial"/>
          <w:sz w:val="22"/>
        </w:rPr>
        <w:fldChar w:fldCharType="begin">
          <w:ffData>
            <w:name w:val="Check35"/>
            <w:enabled/>
            <w:calcOnExit w:val="0"/>
            <w:checkBox>
              <w:sizeAuto/>
              <w:default w:val="0"/>
              <w:checked w:val="0"/>
            </w:checkBox>
          </w:ffData>
        </w:fldChar>
      </w:r>
      <w:bookmarkStart w:id="31" w:name="Check35"/>
      <w:r w:rsidR="00293049">
        <w:rPr>
          <w:rFonts w:ascii="Arial" w:hAnsi="Arial" w:cs="Arial"/>
          <w:sz w:val="22"/>
        </w:rPr>
        <w:instrText xml:space="preserve"> FORMCHECKBOX </w:instrText>
      </w:r>
      <w:r>
        <w:rPr>
          <w:rFonts w:ascii="Arial" w:hAnsi="Arial" w:cs="Arial"/>
          <w:sz w:val="22"/>
        </w:rPr>
      </w:r>
      <w:r>
        <w:rPr>
          <w:rFonts w:ascii="Arial" w:hAnsi="Arial" w:cs="Arial"/>
          <w:sz w:val="22"/>
        </w:rPr>
        <w:fldChar w:fldCharType="end"/>
      </w:r>
      <w:bookmarkEnd w:id="31"/>
      <w:r w:rsidR="00293049">
        <w:rPr>
          <w:rFonts w:ascii="Arial" w:hAnsi="Arial" w:cs="Arial"/>
          <w:sz w:val="22"/>
        </w:rPr>
        <w:t xml:space="preserve">  SHA1:</w:t>
      </w:r>
      <w:r w:rsidR="00650945">
        <w:rPr>
          <w:rFonts w:ascii="Arial" w:hAnsi="Arial" w:cs="Arial"/>
          <w:sz w:val="22"/>
        </w:rPr>
        <w:t xml:space="preserve"> </w:t>
      </w:r>
      <w:r w:rsidR="00F87385">
        <w:rPr>
          <w:rFonts w:ascii="Arial" w:hAnsi="Arial" w:cs="Arial"/>
          <w:sz w:val="22"/>
        </w:rPr>
        <w:tab/>
      </w:r>
      <w:r>
        <w:rPr>
          <w:rFonts w:ascii="Arial" w:hAnsi="Arial" w:cs="Arial"/>
          <w:sz w:val="22"/>
        </w:rPr>
        <w:fldChar w:fldCharType="begin">
          <w:ffData>
            <w:name w:val="Text32"/>
            <w:enabled/>
            <w:calcOnExit w:val="0"/>
            <w:textInput/>
          </w:ffData>
        </w:fldChar>
      </w:r>
      <w:bookmarkStart w:id="32" w:name="Text32"/>
      <w:r w:rsidR="00F87385">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Pr>
          <w:rFonts w:ascii="Arial" w:hAnsi="Arial" w:cs="Arial"/>
          <w:sz w:val="22"/>
        </w:rPr>
        <w:fldChar w:fldCharType="end"/>
      </w:r>
      <w:bookmarkEnd w:id="32"/>
    </w:p>
    <w:p w14:paraId="61B44B9A" w14:textId="77777777" w:rsidR="00F87385" w:rsidRPr="00F87385" w:rsidRDefault="00937765" w:rsidP="00F87385">
      <w:pPr>
        <w:rPr>
          <w:rFonts w:ascii="Arial" w:hAnsi="Arial" w:cs="Arial"/>
          <w:sz w:val="22"/>
        </w:rPr>
        <w:sectPr w:rsidR="00F87385" w:rsidRPr="00F87385" w:rsidSect="00242111">
          <w:type w:val="continuous"/>
          <w:pgSz w:w="12240" w:h="15840"/>
          <w:pgMar w:top="720" w:right="1080" w:bottom="720" w:left="1080" w:header="720" w:footer="555" w:gutter="0"/>
          <w:cols w:space="720"/>
          <w:titlePg/>
          <w:docGrid w:linePitch="360"/>
        </w:sectPr>
      </w:pPr>
      <w:r>
        <w:rPr>
          <w:rFonts w:ascii="Arial" w:hAnsi="Arial" w:cs="Arial"/>
          <w:sz w:val="22"/>
        </w:rPr>
        <w:fldChar w:fldCharType="begin">
          <w:ffData>
            <w:name w:val="Check36"/>
            <w:enabled/>
            <w:calcOnExit w:val="0"/>
            <w:checkBox>
              <w:sizeAuto/>
              <w:default w:val="0"/>
              <w:checked w:val="0"/>
            </w:checkBox>
          </w:ffData>
        </w:fldChar>
      </w:r>
      <w:bookmarkStart w:id="33" w:name="Check36"/>
      <w:r w:rsidR="00293049">
        <w:rPr>
          <w:rFonts w:ascii="Arial" w:hAnsi="Arial" w:cs="Arial"/>
          <w:sz w:val="22"/>
        </w:rPr>
        <w:instrText xml:space="preserve"> FORMCHECKBOX </w:instrText>
      </w:r>
      <w:r>
        <w:rPr>
          <w:rFonts w:ascii="Arial" w:hAnsi="Arial" w:cs="Arial"/>
          <w:sz w:val="22"/>
        </w:rPr>
      </w:r>
      <w:r>
        <w:rPr>
          <w:rFonts w:ascii="Arial" w:hAnsi="Arial" w:cs="Arial"/>
          <w:sz w:val="22"/>
        </w:rPr>
        <w:fldChar w:fldCharType="end"/>
      </w:r>
      <w:bookmarkEnd w:id="33"/>
      <w:r w:rsidR="00293049">
        <w:rPr>
          <w:rFonts w:ascii="Arial" w:hAnsi="Arial" w:cs="Arial"/>
          <w:sz w:val="22"/>
        </w:rPr>
        <w:t xml:space="preserve">  Other:</w:t>
      </w:r>
      <w:r w:rsidR="00650945">
        <w:rPr>
          <w:rFonts w:ascii="Arial" w:hAnsi="Arial" w:cs="Arial"/>
          <w:sz w:val="22"/>
        </w:rPr>
        <w:t xml:space="preserve"> </w:t>
      </w:r>
      <w:r w:rsidR="00F87385">
        <w:rPr>
          <w:rFonts w:ascii="Arial" w:hAnsi="Arial" w:cs="Arial"/>
          <w:sz w:val="22"/>
        </w:rPr>
        <w:tab/>
      </w:r>
      <w:r>
        <w:rPr>
          <w:rFonts w:ascii="Arial" w:hAnsi="Arial" w:cs="Arial"/>
          <w:sz w:val="22"/>
        </w:rPr>
        <w:fldChar w:fldCharType="begin">
          <w:ffData>
            <w:name w:val="Text33"/>
            <w:enabled/>
            <w:calcOnExit w:val="0"/>
            <w:textInput/>
          </w:ffData>
        </w:fldChar>
      </w:r>
      <w:bookmarkStart w:id="34" w:name="Text33"/>
      <w:r w:rsidR="00F87385">
        <w:rPr>
          <w:rFonts w:ascii="Arial" w:hAnsi="Arial" w:cs="Arial"/>
          <w:sz w:val="22"/>
        </w:rPr>
        <w:instrText xml:space="preserve"> FORMTEXT </w:instrText>
      </w:r>
      <w:r>
        <w:rPr>
          <w:rFonts w:ascii="Arial" w:hAnsi="Arial" w:cs="Arial"/>
          <w:sz w:val="22"/>
        </w:rPr>
      </w:r>
      <w:r>
        <w:rPr>
          <w:rFonts w:ascii="Arial" w:hAnsi="Arial" w:cs="Arial"/>
          <w:sz w:val="22"/>
        </w:rPr>
        <w:fldChar w:fldCharType="separate"/>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sidR="00F87385">
        <w:rPr>
          <w:rFonts w:ascii="Arial" w:hAnsi="Arial" w:cs="Arial"/>
          <w:noProof/>
          <w:sz w:val="22"/>
        </w:rPr>
        <w:t> </w:t>
      </w:r>
      <w:r>
        <w:rPr>
          <w:rFonts w:ascii="Arial" w:hAnsi="Arial" w:cs="Arial"/>
          <w:sz w:val="22"/>
        </w:rPr>
        <w:fldChar w:fldCharType="end"/>
      </w:r>
      <w:bookmarkEnd w:id="34"/>
    </w:p>
    <w:p w14:paraId="5CC53566" w14:textId="06961E13" w:rsidR="00D96186" w:rsidRPr="00A15C2F" w:rsidRDefault="00D96186" w:rsidP="00650945">
      <w:pPr>
        <w:jc w:val="both"/>
        <w:rPr>
          <w:rFonts w:ascii="Arial" w:hAnsi="Arial" w:cs="Arial"/>
          <w:sz w:val="20"/>
          <w:szCs w:val="22"/>
        </w:rPr>
      </w:pPr>
    </w:p>
    <w:p w14:paraId="149E7DD2" w14:textId="77777777" w:rsidR="00977DA2" w:rsidRPr="00F87385" w:rsidRDefault="00977DA2" w:rsidP="00650945">
      <w:pPr>
        <w:jc w:val="both"/>
        <w:rPr>
          <w:rFonts w:ascii="Arial" w:hAnsi="Arial" w:cs="Arial"/>
          <w:sz w:val="22"/>
        </w:rPr>
      </w:pPr>
    </w:p>
    <w:p w14:paraId="1F4DAD1E" w14:textId="3193287B" w:rsidR="00977DA2" w:rsidRPr="00977DA2" w:rsidRDefault="00977DA2" w:rsidP="00650945">
      <w:pPr>
        <w:jc w:val="both"/>
        <w:rPr>
          <w:rFonts w:ascii="Arial" w:hAnsi="Arial" w:cs="Arial"/>
          <w:sz w:val="22"/>
        </w:rPr>
      </w:pPr>
      <w:r w:rsidRPr="00977DA2">
        <w:rPr>
          <w:rFonts w:ascii="Arial" w:hAnsi="Arial" w:cs="Arial"/>
          <w:b/>
          <w:sz w:val="22"/>
        </w:rPr>
        <w:t>FORENSIC IMAGING</w:t>
      </w:r>
    </w:p>
    <w:p w14:paraId="01F72AD9" w14:textId="77777777" w:rsidR="00977DA2" w:rsidRPr="00977DA2" w:rsidRDefault="00977DA2" w:rsidP="00650945">
      <w:pPr>
        <w:jc w:val="both"/>
        <w:rPr>
          <w:rFonts w:ascii="Arial" w:hAnsi="Arial" w:cs="Arial"/>
          <w:sz w:val="22"/>
        </w:rPr>
      </w:pPr>
    </w:p>
    <w:p w14:paraId="02337D3C" w14:textId="77777777" w:rsidR="0048335D" w:rsidRDefault="0048335D" w:rsidP="00650945">
      <w:pPr>
        <w:jc w:val="both"/>
        <w:rPr>
          <w:rFonts w:ascii="Arial" w:hAnsi="Arial" w:cs="Arial"/>
          <w:sz w:val="22"/>
        </w:rPr>
      </w:pPr>
      <w:r>
        <w:rPr>
          <w:rFonts w:ascii="Arial" w:hAnsi="Arial" w:cs="Arial"/>
          <w:sz w:val="22"/>
        </w:rPr>
        <w:t>After obtaining the hash value(s) of the original media, a forensic image was created.  The forensic image was placed on a:</w:t>
      </w:r>
    </w:p>
    <w:p w14:paraId="0C581555" w14:textId="77777777" w:rsidR="00A72BE1" w:rsidRDefault="00A72BE1" w:rsidP="00650945">
      <w:pPr>
        <w:jc w:val="both"/>
        <w:rPr>
          <w:rFonts w:ascii="Arial" w:hAnsi="Arial" w:cs="Arial"/>
          <w:sz w:val="22"/>
        </w:rPr>
        <w:sectPr w:rsidR="00A72BE1" w:rsidSect="00242111">
          <w:type w:val="continuous"/>
          <w:pgSz w:w="12240" w:h="15840"/>
          <w:pgMar w:top="720" w:right="1080" w:bottom="720" w:left="1080" w:header="720" w:footer="555" w:gutter="0"/>
          <w:cols w:space="720"/>
          <w:formProt w:val="0"/>
          <w:titlePg/>
          <w:docGrid w:linePitch="360"/>
        </w:sectPr>
      </w:pPr>
    </w:p>
    <w:p w14:paraId="2A3720A3" w14:textId="10A5E911" w:rsidR="0048335D" w:rsidRDefault="0048335D" w:rsidP="00650945">
      <w:pPr>
        <w:jc w:val="both"/>
        <w:rPr>
          <w:rFonts w:ascii="Arial" w:hAnsi="Arial" w:cs="Arial"/>
          <w:sz w:val="22"/>
        </w:rPr>
      </w:pPr>
    </w:p>
    <w:p w14:paraId="1FEBD95D" w14:textId="77777777" w:rsidR="0048335D" w:rsidRDefault="00937765" w:rsidP="00650945">
      <w:pPr>
        <w:jc w:val="both"/>
        <w:rPr>
          <w:rFonts w:ascii="Arial" w:hAnsi="Arial" w:cs="Arial"/>
          <w:sz w:val="22"/>
        </w:rPr>
      </w:pPr>
      <w:r>
        <w:rPr>
          <w:rFonts w:ascii="Arial" w:hAnsi="Arial" w:cs="Arial"/>
          <w:sz w:val="22"/>
        </w:rPr>
        <w:fldChar w:fldCharType="begin">
          <w:ffData>
            <w:name w:val="Check32"/>
            <w:enabled/>
            <w:calcOnExit w:val="0"/>
            <w:checkBox>
              <w:sizeAuto/>
              <w:default w:val="0"/>
              <w:checked w:val="0"/>
            </w:checkBox>
          </w:ffData>
        </w:fldChar>
      </w:r>
      <w:bookmarkStart w:id="35" w:name="Check32"/>
      <w:r w:rsidR="0048335D">
        <w:rPr>
          <w:rFonts w:ascii="Arial" w:hAnsi="Arial" w:cs="Arial"/>
          <w:sz w:val="22"/>
        </w:rPr>
        <w:instrText xml:space="preserve"> FORMCHECKBOX </w:instrText>
      </w:r>
      <w:r>
        <w:rPr>
          <w:rFonts w:ascii="Arial" w:hAnsi="Arial" w:cs="Arial"/>
          <w:sz w:val="22"/>
        </w:rPr>
      </w:r>
      <w:r>
        <w:rPr>
          <w:rFonts w:ascii="Arial" w:hAnsi="Arial" w:cs="Arial"/>
          <w:sz w:val="22"/>
        </w:rPr>
        <w:fldChar w:fldCharType="end"/>
      </w:r>
      <w:bookmarkEnd w:id="35"/>
      <w:r w:rsidR="0048335D">
        <w:rPr>
          <w:rFonts w:ascii="Arial" w:hAnsi="Arial" w:cs="Arial"/>
          <w:sz w:val="22"/>
        </w:rPr>
        <w:t xml:space="preserve">  Government owned, forensically wiped hard drive</w:t>
      </w:r>
    </w:p>
    <w:p w14:paraId="35FE8560" w14:textId="77777777" w:rsidR="0048335D" w:rsidRDefault="00937765" w:rsidP="00650945">
      <w:pPr>
        <w:jc w:val="both"/>
        <w:rPr>
          <w:rFonts w:ascii="Arial" w:hAnsi="Arial" w:cs="Arial"/>
          <w:sz w:val="22"/>
        </w:rPr>
      </w:pPr>
      <w:r>
        <w:rPr>
          <w:rFonts w:ascii="Arial" w:hAnsi="Arial" w:cs="Arial"/>
          <w:sz w:val="22"/>
        </w:rPr>
        <w:fldChar w:fldCharType="begin">
          <w:ffData>
            <w:name w:val="Check33"/>
            <w:enabled/>
            <w:calcOnExit w:val="0"/>
            <w:checkBox>
              <w:sizeAuto/>
              <w:default w:val="0"/>
              <w:checked w:val="0"/>
            </w:checkBox>
          </w:ffData>
        </w:fldChar>
      </w:r>
      <w:bookmarkStart w:id="36" w:name="Check33"/>
      <w:r w:rsidR="0048335D">
        <w:rPr>
          <w:rFonts w:ascii="Arial" w:hAnsi="Arial" w:cs="Arial"/>
          <w:sz w:val="22"/>
        </w:rPr>
        <w:instrText xml:space="preserve"> FORMCHECKBOX </w:instrText>
      </w:r>
      <w:r>
        <w:rPr>
          <w:rFonts w:ascii="Arial" w:hAnsi="Arial" w:cs="Arial"/>
          <w:sz w:val="22"/>
        </w:rPr>
      </w:r>
      <w:r>
        <w:rPr>
          <w:rFonts w:ascii="Arial" w:hAnsi="Arial" w:cs="Arial"/>
          <w:sz w:val="22"/>
        </w:rPr>
        <w:fldChar w:fldCharType="end"/>
      </w:r>
      <w:bookmarkEnd w:id="36"/>
      <w:r w:rsidR="0048335D">
        <w:rPr>
          <w:rFonts w:ascii="Arial" w:hAnsi="Arial" w:cs="Arial"/>
          <w:sz w:val="22"/>
        </w:rPr>
        <w:t xml:space="preserve">  Government owned, forensically wiped Storage Area Network (SAN)</w:t>
      </w:r>
    </w:p>
    <w:p w14:paraId="004F7D62" w14:textId="77777777" w:rsidR="00A72BE1" w:rsidRDefault="00A72BE1" w:rsidP="00650945">
      <w:pPr>
        <w:jc w:val="both"/>
        <w:rPr>
          <w:rFonts w:ascii="Arial" w:hAnsi="Arial" w:cs="Arial"/>
          <w:sz w:val="22"/>
        </w:rPr>
        <w:sectPr w:rsidR="00A72BE1" w:rsidSect="00242111">
          <w:type w:val="continuous"/>
          <w:pgSz w:w="12240" w:h="15840"/>
          <w:pgMar w:top="720" w:right="1080" w:bottom="720" w:left="1080" w:header="720" w:footer="555" w:gutter="0"/>
          <w:cols w:space="720"/>
          <w:titlePg/>
          <w:docGrid w:linePitch="360"/>
        </w:sectPr>
      </w:pPr>
    </w:p>
    <w:p w14:paraId="0489D359" w14:textId="77777777" w:rsidR="0048335D" w:rsidRDefault="0048335D" w:rsidP="00650945">
      <w:pPr>
        <w:jc w:val="both"/>
        <w:rPr>
          <w:rFonts w:ascii="Arial" w:hAnsi="Arial" w:cs="Arial"/>
          <w:sz w:val="22"/>
        </w:rPr>
      </w:pPr>
    </w:p>
    <w:p w14:paraId="367DC065" w14:textId="77777777" w:rsidR="00293049" w:rsidRDefault="00293049" w:rsidP="00650945">
      <w:pPr>
        <w:jc w:val="both"/>
        <w:rPr>
          <w:rFonts w:ascii="Arial" w:hAnsi="Arial" w:cs="Arial"/>
          <w:sz w:val="22"/>
        </w:rPr>
      </w:pPr>
      <w:r>
        <w:rPr>
          <w:rFonts w:ascii="Arial" w:hAnsi="Arial" w:cs="Arial"/>
          <w:sz w:val="22"/>
        </w:rPr>
        <w:lastRenderedPageBreak/>
        <w:t xml:space="preserve">The forensic imaging software utilized in this process creates an imaging report, detailing the hash value(s) of the newly created forensic image.  The hash value(s) of the forensic image was compared to the original hash value obtained prior to imaging the device.  The hash </w:t>
      </w:r>
      <w:r w:rsidR="00650945">
        <w:rPr>
          <w:rFonts w:ascii="Arial" w:hAnsi="Arial" w:cs="Arial"/>
          <w:sz w:val="22"/>
        </w:rPr>
        <w:t>value(s) of the forensic image:</w:t>
      </w:r>
    </w:p>
    <w:p w14:paraId="114ABA59" w14:textId="77777777" w:rsidR="00A72BE1" w:rsidRDefault="00A72BE1" w:rsidP="00650945">
      <w:pPr>
        <w:jc w:val="both"/>
        <w:rPr>
          <w:rFonts w:ascii="Arial" w:hAnsi="Arial" w:cs="Arial"/>
          <w:sz w:val="22"/>
        </w:rPr>
        <w:sectPr w:rsidR="00A72BE1" w:rsidSect="00242111">
          <w:type w:val="continuous"/>
          <w:pgSz w:w="12240" w:h="15840"/>
          <w:pgMar w:top="720" w:right="1080" w:bottom="720" w:left="1080" w:header="720" w:footer="555" w:gutter="0"/>
          <w:cols w:space="720"/>
          <w:formProt w:val="0"/>
          <w:titlePg/>
          <w:docGrid w:linePitch="360"/>
        </w:sectPr>
      </w:pPr>
    </w:p>
    <w:p w14:paraId="7ADB98E2" w14:textId="77777777" w:rsidR="00650945" w:rsidRDefault="00650945" w:rsidP="00650945">
      <w:pPr>
        <w:jc w:val="both"/>
        <w:rPr>
          <w:rFonts w:ascii="Arial" w:hAnsi="Arial" w:cs="Arial"/>
          <w:sz w:val="22"/>
        </w:rPr>
      </w:pPr>
    </w:p>
    <w:p w14:paraId="55850AEA" w14:textId="77777777" w:rsidR="00650945" w:rsidRDefault="00937765" w:rsidP="00650945">
      <w:pPr>
        <w:jc w:val="both"/>
        <w:rPr>
          <w:rFonts w:ascii="Arial" w:hAnsi="Arial" w:cs="Arial"/>
          <w:sz w:val="22"/>
        </w:rPr>
      </w:pPr>
      <w:r>
        <w:rPr>
          <w:rFonts w:ascii="Arial" w:hAnsi="Arial" w:cs="Arial"/>
          <w:sz w:val="22"/>
        </w:rPr>
        <w:fldChar w:fldCharType="begin">
          <w:ffData>
            <w:name w:val="Check37"/>
            <w:enabled/>
            <w:calcOnExit w:val="0"/>
            <w:checkBox>
              <w:sizeAuto/>
              <w:default w:val="0"/>
              <w:checked w:val="0"/>
            </w:checkBox>
          </w:ffData>
        </w:fldChar>
      </w:r>
      <w:bookmarkStart w:id="37" w:name="Check37"/>
      <w:r w:rsidR="00650945">
        <w:rPr>
          <w:rFonts w:ascii="Arial" w:hAnsi="Arial" w:cs="Arial"/>
          <w:sz w:val="22"/>
        </w:rPr>
        <w:instrText xml:space="preserve"> FORMCHECKBOX </w:instrText>
      </w:r>
      <w:r>
        <w:rPr>
          <w:rFonts w:ascii="Arial" w:hAnsi="Arial" w:cs="Arial"/>
          <w:sz w:val="22"/>
        </w:rPr>
      </w:r>
      <w:r>
        <w:rPr>
          <w:rFonts w:ascii="Arial" w:hAnsi="Arial" w:cs="Arial"/>
          <w:sz w:val="22"/>
        </w:rPr>
        <w:fldChar w:fldCharType="end"/>
      </w:r>
      <w:bookmarkEnd w:id="37"/>
      <w:r w:rsidR="00650945">
        <w:rPr>
          <w:rFonts w:ascii="Arial" w:hAnsi="Arial" w:cs="Arial"/>
          <w:sz w:val="22"/>
        </w:rPr>
        <w:t xml:space="preserve">  Matched exactly the hash value(s) of the original media.</w:t>
      </w:r>
    </w:p>
    <w:p w14:paraId="6C0093BD" w14:textId="77777777" w:rsidR="00650945" w:rsidRDefault="00937765" w:rsidP="00650945">
      <w:pPr>
        <w:jc w:val="both"/>
        <w:rPr>
          <w:rFonts w:ascii="Arial" w:hAnsi="Arial" w:cs="Arial"/>
          <w:sz w:val="22"/>
        </w:rPr>
      </w:pPr>
      <w:r>
        <w:rPr>
          <w:rFonts w:ascii="Arial" w:hAnsi="Arial" w:cs="Arial"/>
          <w:sz w:val="22"/>
        </w:rPr>
        <w:fldChar w:fldCharType="begin">
          <w:ffData>
            <w:name w:val="Check38"/>
            <w:enabled/>
            <w:calcOnExit w:val="0"/>
            <w:checkBox>
              <w:sizeAuto/>
              <w:default w:val="0"/>
              <w:checked w:val="0"/>
            </w:checkBox>
          </w:ffData>
        </w:fldChar>
      </w:r>
      <w:bookmarkStart w:id="38" w:name="Check38"/>
      <w:r w:rsidR="00650945">
        <w:rPr>
          <w:rFonts w:ascii="Arial" w:hAnsi="Arial" w:cs="Arial"/>
          <w:sz w:val="22"/>
        </w:rPr>
        <w:instrText xml:space="preserve"> FORMCHECKBOX </w:instrText>
      </w:r>
      <w:r>
        <w:rPr>
          <w:rFonts w:ascii="Arial" w:hAnsi="Arial" w:cs="Arial"/>
          <w:sz w:val="22"/>
        </w:rPr>
      </w:r>
      <w:r>
        <w:rPr>
          <w:rFonts w:ascii="Arial" w:hAnsi="Arial" w:cs="Arial"/>
          <w:sz w:val="22"/>
        </w:rPr>
        <w:fldChar w:fldCharType="end"/>
      </w:r>
      <w:bookmarkEnd w:id="38"/>
      <w:r w:rsidR="00650945">
        <w:rPr>
          <w:rFonts w:ascii="Arial" w:hAnsi="Arial" w:cs="Arial"/>
          <w:sz w:val="22"/>
        </w:rPr>
        <w:t xml:space="preserve">  Did not match the original hash value(s) of the media.  If checked, provide explanation below.</w:t>
      </w:r>
    </w:p>
    <w:p w14:paraId="6D30A69A" w14:textId="77777777" w:rsidR="00A72BE1" w:rsidRDefault="00A72BE1" w:rsidP="00977DA2">
      <w:pPr>
        <w:jc w:val="both"/>
        <w:rPr>
          <w:rFonts w:ascii="Arial" w:hAnsi="Arial" w:cs="Arial"/>
          <w:sz w:val="22"/>
        </w:rPr>
        <w:sectPr w:rsidR="00A72BE1" w:rsidSect="00242111">
          <w:type w:val="continuous"/>
          <w:pgSz w:w="12240" w:h="15840"/>
          <w:pgMar w:top="720" w:right="1080" w:bottom="720" w:left="1080" w:header="720" w:footer="555" w:gutter="0"/>
          <w:cols w:space="720"/>
          <w:titlePg/>
          <w:docGrid w:linePitch="360"/>
        </w:sectPr>
      </w:pPr>
    </w:p>
    <w:p w14:paraId="7E746657" w14:textId="77777777" w:rsidR="00293049" w:rsidRDefault="00293049" w:rsidP="00977DA2">
      <w:pPr>
        <w:jc w:val="both"/>
        <w:rPr>
          <w:rFonts w:ascii="Arial" w:hAnsi="Arial" w:cs="Arial"/>
          <w:sz w:val="22"/>
        </w:rPr>
      </w:pPr>
    </w:p>
    <w:p w14:paraId="5287164F" w14:textId="77777777" w:rsidR="00E90695" w:rsidRDefault="00E90695" w:rsidP="005A21D3">
      <w:pPr>
        <w:rPr>
          <w:rFonts w:ascii="Arial" w:hAnsi="Arial" w:cs="Arial"/>
          <w:b/>
          <w:szCs w:val="22"/>
        </w:rPr>
      </w:pPr>
    </w:p>
    <w:p w14:paraId="236FB489" w14:textId="77777777" w:rsidR="00A15C2F" w:rsidRPr="00650945" w:rsidRDefault="00650945" w:rsidP="005A21D3">
      <w:pPr>
        <w:rPr>
          <w:rFonts w:ascii="Arial" w:hAnsi="Arial" w:cs="Arial"/>
          <w:b/>
          <w:szCs w:val="22"/>
        </w:rPr>
      </w:pPr>
      <w:r>
        <w:rPr>
          <w:rFonts w:ascii="Arial" w:hAnsi="Arial" w:cs="Arial"/>
          <w:b/>
          <w:szCs w:val="22"/>
        </w:rPr>
        <w:t>VIRUS AND MALWARE</w:t>
      </w:r>
    </w:p>
    <w:p w14:paraId="0F6DAB76" w14:textId="77777777" w:rsidR="00A15C2F" w:rsidRDefault="00A15C2F" w:rsidP="005A21D3">
      <w:pPr>
        <w:rPr>
          <w:rFonts w:ascii="Arial" w:hAnsi="Arial" w:cs="Arial"/>
          <w:sz w:val="22"/>
          <w:szCs w:val="22"/>
        </w:rPr>
      </w:pPr>
    </w:p>
    <w:p w14:paraId="7D57907A" w14:textId="77777777" w:rsidR="00650945" w:rsidRDefault="00650945" w:rsidP="00650945">
      <w:pPr>
        <w:jc w:val="both"/>
        <w:rPr>
          <w:rFonts w:ascii="Arial" w:hAnsi="Arial" w:cs="Arial"/>
          <w:sz w:val="22"/>
          <w:szCs w:val="22"/>
        </w:rPr>
      </w:pPr>
      <w:r>
        <w:rPr>
          <w:rFonts w:ascii="Arial" w:hAnsi="Arial" w:cs="Arial"/>
          <w:sz w:val="22"/>
          <w:szCs w:val="22"/>
        </w:rPr>
        <w:t>The original media was scanned for malware.  Prior to the scan, all malware definitions were updated.  The results were:</w:t>
      </w:r>
    </w:p>
    <w:p w14:paraId="234E8485" w14:textId="77777777" w:rsidR="00A72BE1" w:rsidRDefault="00A72BE1" w:rsidP="00650945">
      <w:pPr>
        <w:jc w:val="both"/>
        <w:rPr>
          <w:rFonts w:ascii="Arial" w:hAnsi="Arial" w:cs="Arial"/>
          <w:sz w:val="22"/>
          <w:szCs w:val="22"/>
        </w:rPr>
        <w:sectPr w:rsidR="00A72BE1" w:rsidSect="00242111">
          <w:type w:val="continuous"/>
          <w:pgSz w:w="12240" w:h="15840"/>
          <w:pgMar w:top="720" w:right="1080" w:bottom="720" w:left="1080" w:header="720" w:footer="555" w:gutter="0"/>
          <w:cols w:space="720"/>
          <w:formProt w:val="0"/>
          <w:titlePg/>
          <w:docGrid w:linePitch="360"/>
        </w:sectPr>
      </w:pPr>
    </w:p>
    <w:p w14:paraId="163EA0E2" w14:textId="77777777" w:rsidR="00650945" w:rsidRDefault="00650945" w:rsidP="00650945">
      <w:pPr>
        <w:jc w:val="both"/>
        <w:rPr>
          <w:rFonts w:ascii="Arial" w:hAnsi="Arial" w:cs="Arial"/>
          <w:sz w:val="22"/>
          <w:szCs w:val="22"/>
        </w:rPr>
      </w:pPr>
    </w:p>
    <w:p w14:paraId="7BAECB46"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39"/>
            <w:enabled/>
            <w:calcOnExit w:val="0"/>
            <w:checkBox>
              <w:sizeAuto/>
              <w:default w:val="0"/>
              <w:checked w:val="0"/>
            </w:checkBox>
          </w:ffData>
        </w:fldChar>
      </w:r>
      <w:bookmarkStart w:id="39" w:name="Check39"/>
      <w:r w:rsidR="00650945">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9"/>
      <w:r w:rsidR="00650945">
        <w:rPr>
          <w:rFonts w:ascii="Arial" w:hAnsi="Arial" w:cs="Arial"/>
          <w:sz w:val="22"/>
          <w:szCs w:val="22"/>
        </w:rPr>
        <w:t xml:space="preserve">  No malware detected.</w:t>
      </w:r>
    </w:p>
    <w:p w14:paraId="7BB94013"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40"/>
            <w:enabled/>
            <w:calcOnExit w:val="0"/>
            <w:checkBox>
              <w:sizeAuto/>
              <w:default w:val="0"/>
              <w:checked w:val="0"/>
            </w:checkBox>
          </w:ffData>
        </w:fldChar>
      </w:r>
      <w:bookmarkStart w:id="40" w:name="Check40"/>
      <w:r w:rsidR="00650945">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0"/>
      <w:r w:rsidR="00650945">
        <w:rPr>
          <w:rFonts w:ascii="Arial" w:hAnsi="Arial" w:cs="Arial"/>
          <w:sz w:val="22"/>
          <w:szCs w:val="22"/>
        </w:rPr>
        <w:t xml:space="preserve">  Malware detected.  If checked, identify and report on malware located below.</w:t>
      </w:r>
    </w:p>
    <w:p w14:paraId="0CDC1EA7" w14:textId="77777777" w:rsidR="00A72BE1" w:rsidRDefault="00A72BE1" w:rsidP="00650945">
      <w:pPr>
        <w:jc w:val="both"/>
        <w:rPr>
          <w:rFonts w:ascii="Arial" w:hAnsi="Arial" w:cs="Arial"/>
          <w:sz w:val="22"/>
          <w:szCs w:val="22"/>
        </w:rPr>
        <w:sectPr w:rsidR="00A72BE1" w:rsidSect="00242111">
          <w:type w:val="continuous"/>
          <w:pgSz w:w="12240" w:h="15840"/>
          <w:pgMar w:top="720" w:right="1080" w:bottom="720" w:left="1080" w:header="720" w:footer="555" w:gutter="0"/>
          <w:cols w:space="720"/>
          <w:titlePg/>
          <w:docGrid w:linePitch="360"/>
        </w:sectPr>
      </w:pPr>
    </w:p>
    <w:p w14:paraId="7390A8FC" w14:textId="77777777" w:rsidR="00650945" w:rsidRDefault="00650945" w:rsidP="00650945">
      <w:pPr>
        <w:jc w:val="both"/>
        <w:rPr>
          <w:rFonts w:ascii="Arial" w:hAnsi="Arial" w:cs="Arial"/>
          <w:sz w:val="22"/>
          <w:szCs w:val="22"/>
        </w:rPr>
      </w:pPr>
    </w:p>
    <w:p w14:paraId="0FAFADDB" w14:textId="77777777" w:rsidR="00650945" w:rsidRDefault="00650945" w:rsidP="00650945">
      <w:pPr>
        <w:rPr>
          <w:rFonts w:ascii="Arial" w:hAnsi="Arial" w:cs="Arial"/>
          <w:szCs w:val="22"/>
        </w:rPr>
      </w:pPr>
      <w:r>
        <w:rPr>
          <w:rFonts w:ascii="Arial" w:hAnsi="Arial" w:cs="Arial"/>
          <w:b/>
          <w:szCs w:val="22"/>
        </w:rPr>
        <w:t>DRIVE GEOMETRY</w:t>
      </w:r>
    </w:p>
    <w:p w14:paraId="61AD6A05" w14:textId="77777777" w:rsidR="00650945" w:rsidRPr="00A72BE1" w:rsidRDefault="00650945" w:rsidP="00650945">
      <w:pPr>
        <w:jc w:val="both"/>
        <w:rPr>
          <w:rFonts w:ascii="Arial" w:hAnsi="Arial" w:cs="Arial"/>
          <w:sz w:val="22"/>
          <w:szCs w:val="22"/>
        </w:rPr>
      </w:pPr>
    </w:p>
    <w:p w14:paraId="54C93C40" w14:textId="77777777" w:rsidR="00650945" w:rsidRPr="00650945" w:rsidRDefault="00650945" w:rsidP="00650945">
      <w:pPr>
        <w:jc w:val="both"/>
        <w:rPr>
          <w:rFonts w:ascii="Arial" w:hAnsi="Arial" w:cs="Arial"/>
          <w:sz w:val="22"/>
          <w:szCs w:val="22"/>
        </w:rPr>
      </w:pPr>
    </w:p>
    <w:p w14:paraId="47193572" w14:textId="77777777" w:rsidR="00650945" w:rsidRDefault="00650945" w:rsidP="00650945">
      <w:pPr>
        <w:jc w:val="both"/>
        <w:rPr>
          <w:rFonts w:ascii="Arial" w:hAnsi="Arial" w:cs="Arial"/>
          <w:sz w:val="22"/>
          <w:szCs w:val="22"/>
        </w:rPr>
      </w:pPr>
      <w:r>
        <w:rPr>
          <w:rFonts w:ascii="Arial" w:hAnsi="Arial" w:cs="Arial"/>
          <w:b/>
          <w:szCs w:val="22"/>
        </w:rPr>
        <w:t>BIOS EXAMINATION</w:t>
      </w:r>
    </w:p>
    <w:p w14:paraId="2D243A38" w14:textId="77777777" w:rsidR="00650945" w:rsidRDefault="00650945" w:rsidP="00650945">
      <w:pPr>
        <w:jc w:val="both"/>
        <w:rPr>
          <w:rFonts w:ascii="Arial" w:hAnsi="Arial" w:cs="Arial"/>
          <w:sz w:val="22"/>
          <w:szCs w:val="22"/>
        </w:rPr>
      </w:pPr>
    </w:p>
    <w:p w14:paraId="61DA4E15" w14:textId="77777777" w:rsidR="004D3247" w:rsidRDefault="004D3247" w:rsidP="004D3247">
      <w:pPr>
        <w:jc w:val="both"/>
        <w:rPr>
          <w:rFonts w:ascii="Arial" w:hAnsi="Arial" w:cs="Arial"/>
          <w:sz w:val="22"/>
          <w:szCs w:val="22"/>
        </w:rPr>
      </w:pPr>
      <w:r>
        <w:rPr>
          <w:rFonts w:ascii="Arial" w:hAnsi="Arial" w:cs="Arial"/>
          <w:sz w:val="22"/>
          <w:szCs w:val="22"/>
        </w:rPr>
        <w:t xml:space="preserve">Once the hard drive was removed, the computer was turned on and the BIOS (Basic </w:t>
      </w:r>
      <w:proofErr w:type="spellStart"/>
      <w:r>
        <w:rPr>
          <w:rFonts w:ascii="Arial" w:hAnsi="Arial" w:cs="Arial"/>
          <w:sz w:val="22"/>
          <w:szCs w:val="22"/>
        </w:rPr>
        <w:t>Input/Output</w:t>
      </w:r>
      <w:proofErr w:type="spellEnd"/>
      <w:r>
        <w:rPr>
          <w:rFonts w:ascii="Arial" w:hAnsi="Arial" w:cs="Arial"/>
          <w:sz w:val="22"/>
          <w:szCs w:val="22"/>
        </w:rPr>
        <w:t xml:space="preserve"> System) checked.  The following was found:</w:t>
      </w:r>
    </w:p>
    <w:p w14:paraId="0EF2705F" w14:textId="77777777" w:rsidR="00A72BE1" w:rsidRDefault="00A72BE1" w:rsidP="00650945">
      <w:pPr>
        <w:jc w:val="both"/>
        <w:rPr>
          <w:rFonts w:ascii="Arial" w:hAnsi="Arial" w:cs="Arial"/>
          <w:sz w:val="22"/>
          <w:szCs w:val="22"/>
        </w:rPr>
        <w:sectPr w:rsidR="00A72BE1" w:rsidSect="00242111">
          <w:type w:val="continuous"/>
          <w:pgSz w:w="12240" w:h="15840"/>
          <w:pgMar w:top="720" w:right="1080" w:bottom="720" w:left="1080" w:header="720" w:footer="555" w:gutter="0"/>
          <w:cols w:space="720"/>
          <w:formProt w:val="0"/>
          <w:titlePg/>
          <w:docGrid w:linePitch="360"/>
        </w:sectPr>
      </w:pPr>
    </w:p>
    <w:p w14:paraId="05CD9FD7" w14:textId="77777777" w:rsidR="00650945" w:rsidRDefault="00650945" w:rsidP="00650945">
      <w:pPr>
        <w:jc w:val="both"/>
        <w:rPr>
          <w:rFonts w:ascii="Arial" w:hAnsi="Arial" w:cs="Arial"/>
          <w:sz w:val="22"/>
          <w:szCs w:val="22"/>
        </w:rPr>
      </w:pPr>
    </w:p>
    <w:p w14:paraId="3C79BED7"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41"/>
            <w:enabled/>
            <w:calcOnExit w:val="0"/>
            <w:checkBox>
              <w:sizeAuto/>
              <w:default w:val="0"/>
              <w:checked w:val="0"/>
            </w:checkBox>
          </w:ffData>
        </w:fldChar>
      </w:r>
      <w:bookmarkStart w:id="41" w:name="Check41"/>
      <w:r w:rsidR="00650945">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1"/>
      <w:r w:rsidR="00650945">
        <w:rPr>
          <w:rFonts w:ascii="Arial" w:hAnsi="Arial" w:cs="Arial"/>
          <w:sz w:val="22"/>
          <w:szCs w:val="22"/>
        </w:rPr>
        <w:t xml:space="preserve">  The date and time were accurate.</w:t>
      </w:r>
    </w:p>
    <w:p w14:paraId="259B1FBD"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42"/>
            <w:enabled/>
            <w:calcOnExit w:val="0"/>
            <w:checkBox>
              <w:sizeAuto/>
              <w:default w:val="0"/>
              <w:checked w:val="0"/>
            </w:checkBox>
          </w:ffData>
        </w:fldChar>
      </w:r>
      <w:bookmarkStart w:id="42" w:name="Check42"/>
      <w:r w:rsidR="00650945">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2"/>
      <w:r w:rsidR="00650945">
        <w:rPr>
          <w:rFonts w:ascii="Arial" w:hAnsi="Arial" w:cs="Arial"/>
          <w:sz w:val="22"/>
          <w:szCs w:val="22"/>
        </w:rPr>
        <w:t xml:space="preserve">  The date was accurate, but the time was inaccurate.  List time offset from correct time:</w:t>
      </w:r>
      <w:r w:rsidR="0043457D">
        <w:rPr>
          <w:rFonts w:ascii="Arial" w:hAnsi="Arial" w:cs="Arial"/>
          <w:sz w:val="22"/>
          <w:szCs w:val="22"/>
        </w:rPr>
        <w:t xml:space="preserve"> </w:t>
      </w:r>
      <w:r>
        <w:rPr>
          <w:rFonts w:ascii="Arial" w:hAnsi="Arial" w:cs="Arial"/>
          <w:sz w:val="22"/>
          <w:szCs w:val="22"/>
        </w:rPr>
        <w:fldChar w:fldCharType="begin">
          <w:ffData>
            <w:name w:val="Text35"/>
            <w:enabled/>
            <w:calcOnExit w:val="0"/>
            <w:textInput/>
          </w:ffData>
        </w:fldChar>
      </w:r>
      <w:bookmarkStart w:id="43" w:name="Text35"/>
      <w:r w:rsidR="0043457D">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Pr>
          <w:rFonts w:ascii="Arial" w:hAnsi="Arial" w:cs="Arial"/>
          <w:sz w:val="22"/>
          <w:szCs w:val="22"/>
        </w:rPr>
        <w:fldChar w:fldCharType="end"/>
      </w:r>
      <w:bookmarkEnd w:id="43"/>
    </w:p>
    <w:p w14:paraId="4B1D6323" w14:textId="77777777" w:rsidR="00A72BE1" w:rsidRDefault="00937765" w:rsidP="00650945">
      <w:pPr>
        <w:jc w:val="both"/>
        <w:rPr>
          <w:rFonts w:ascii="Arial" w:hAnsi="Arial" w:cs="Arial"/>
          <w:sz w:val="22"/>
          <w:szCs w:val="22"/>
        </w:rPr>
        <w:sectPr w:rsidR="00A72BE1" w:rsidSect="00242111">
          <w:type w:val="continuous"/>
          <w:pgSz w:w="12240" w:h="15840"/>
          <w:pgMar w:top="720" w:right="1080" w:bottom="720" w:left="1080" w:header="720" w:footer="555" w:gutter="0"/>
          <w:cols w:space="720"/>
          <w:titlePg/>
          <w:docGrid w:linePitch="360"/>
        </w:sectPr>
      </w:pPr>
      <w:r>
        <w:rPr>
          <w:rFonts w:ascii="Arial" w:hAnsi="Arial" w:cs="Arial"/>
          <w:sz w:val="22"/>
          <w:szCs w:val="22"/>
        </w:rPr>
        <w:fldChar w:fldCharType="begin">
          <w:ffData>
            <w:name w:val="Check43"/>
            <w:enabled/>
            <w:calcOnExit w:val="0"/>
            <w:checkBox>
              <w:sizeAuto/>
              <w:default w:val="0"/>
              <w:checked w:val="0"/>
            </w:checkBox>
          </w:ffData>
        </w:fldChar>
      </w:r>
      <w:bookmarkStart w:id="44" w:name="Check43"/>
      <w:r w:rsidR="00650945">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4"/>
      <w:r w:rsidR="0043457D">
        <w:rPr>
          <w:rFonts w:ascii="Arial" w:hAnsi="Arial" w:cs="Arial"/>
          <w:sz w:val="22"/>
          <w:szCs w:val="22"/>
        </w:rPr>
        <w:t xml:space="preserve"> </w:t>
      </w:r>
      <w:r w:rsidR="00650945">
        <w:rPr>
          <w:rFonts w:ascii="Arial" w:hAnsi="Arial" w:cs="Arial"/>
          <w:sz w:val="22"/>
          <w:szCs w:val="22"/>
        </w:rPr>
        <w:t>The time was accurate, but the date was inaccurate.  List date offset from correct date:</w:t>
      </w:r>
      <w:r>
        <w:rPr>
          <w:rFonts w:ascii="Arial" w:hAnsi="Arial" w:cs="Arial"/>
          <w:sz w:val="22"/>
          <w:szCs w:val="22"/>
        </w:rPr>
        <w:fldChar w:fldCharType="begin">
          <w:ffData>
            <w:name w:val="Text36"/>
            <w:enabled/>
            <w:calcOnExit w:val="0"/>
            <w:textInput/>
          </w:ffData>
        </w:fldChar>
      </w:r>
      <w:bookmarkStart w:id="45" w:name="Text36"/>
      <w:r w:rsidR="0043457D">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sidR="0043457D">
        <w:rPr>
          <w:rFonts w:ascii="Arial" w:hAnsi="Arial" w:cs="Arial"/>
          <w:noProof/>
          <w:sz w:val="22"/>
          <w:szCs w:val="22"/>
        </w:rPr>
        <w:t> </w:t>
      </w:r>
      <w:r>
        <w:rPr>
          <w:rFonts w:ascii="Arial" w:hAnsi="Arial" w:cs="Arial"/>
          <w:sz w:val="22"/>
          <w:szCs w:val="22"/>
        </w:rPr>
        <w:fldChar w:fldCharType="end"/>
      </w:r>
      <w:bookmarkEnd w:id="45"/>
    </w:p>
    <w:p w14:paraId="41710883" w14:textId="77777777" w:rsidR="00650945" w:rsidRDefault="00937765" w:rsidP="00650945">
      <w:pPr>
        <w:jc w:val="both"/>
        <w:rPr>
          <w:rFonts w:ascii="Arial" w:hAnsi="Arial" w:cs="Arial"/>
          <w:sz w:val="22"/>
          <w:szCs w:val="22"/>
        </w:rPr>
      </w:pPr>
      <w:r>
        <w:rPr>
          <w:rFonts w:ascii="Arial" w:hAnsi="Arial" w:cs="Arial"/>
          <w:sz w:val="22"/>
          <w:szCs w:val="22"/>
        </w:rPr>
        <w:lastRenderedPageBreak/>
        <w:fldChar w:fldCharType="begin">
          <w:ffData>
            <w:name w:val="Check46"/>
            <w:enabled/>
            <w:calcOnExit w:val="0"/>
            <w:checkBox>
              <w:sizeAuto/>
              <w:default w:val="0"/>
            </w:checkBox>
          </w:ffData>
        </w:fldChar>
      </w:r>
      <w:bookmarkStart w:id="46" w:name="Check46"/>
      <w:r w:rsidR="00714769">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6"/>
      <w:r w:rsidR="00714769">
        <w:rPr>
          <w:rFonts w:ascii="Arial" w:hAnsi="Arial" w:cs="Arial"/>
          <w:sz w:val="22"/>
          <w:szCs w:val="22"/>
        </w:rPr>
        <w:t xml:space="preserve">  Forensic computer was adjusted to compensate for any time differences.</w:t>
      </w:r>
    </w:p>
    <w:p w14:paraId="2860586B" w14:textId="77777777" w:rsidR="00714769" w:rsidRDefault="00714769" w:rsidP="00650945">
      <w:pPr>
        <w:jc w:val="both"/>
        <w:rPr>
          <w:rFonts w:ascii="Arial" w:hAnsi="Arial" w:cs="Arial"/>
          <w:sz w:val="22"/>
          <w:szCs w:val="22"/>
        </w:rPr>
      </w:pPr>
    </w:p>
    <w:p w14:paraId="132CB7A6" w14:textId="77777777" w:rsidR="00650945" w:rsidRDefault="00650945" w:rsidP="00650945">
      <w:pPr>
        <w:jc w:val="both"/>
        <w:rPr>
          <w:rFonts w:ascii="Arial" w:hAnsi="Arial" w:cs="Arial"/>
          <w:sz w:val="22"/>
          <w:szCs w:val="22"/>
        </w:rPr>
      </w:pPr>
      <w:r>
        <w:rPr>
          <w:rFonts w:ascii="Arial" w:hAnsi="Arial" w:cs="Arial"/>
          <w:sz w:val="22"/>
          <w:szCs w:val="22"/>
        </w:rPr>
        <w:t xml:space="preserve">What was used as a time </w:t>
      </w:r>
      <w:proofErr w:type="gramStart"/>
      <w:r>
        <w:rPr>
          <w:rFonts w:ascii="Arial" w:hAnsi="Arial" w:cs="Arial"/>
          <w:sz w:val="22"/>
          <w:szCs w:val="22"/>
        </w:rPr>
        <w:t>reference:</w:t>
      </w:r>
      <w:proofErr w:type="gramEnd"/>
    </w:p>
    <w:p w14:paraId="358E0651" w14:textId="77777777" w:rsidR="00A72BE1" w:rsidRDefault="00A72BE1" w:rsidP="00650945">
      <w:pPr>
        <w:jc w:val="both"/>
        <w:rPr>
          <w:rFonts w:ascii="Arial" w:hAnsi="Arial" w:cs="Arial"/>
          <w:sz w:val="22"/>
          <w:szCs w:val="22"/>
        </w:rPr>
        <w:sectPr w:rsidR="00A72BE1" w:rsidSect="00242111">
          <w:type w:val="continuous"/>
          <w:pgSz w:w="12240" w:h="15840"/>
          <w:pgMar w:top="720" w:right="1080" w:bottom="720" w:left="1080" w:header="720" w:footer="555" w:gutter="0"/>
          <w:cols w:space="720"/>
          <w:formProt w:val="0"/>
          <w:titlePg/>
          <w:docGrid w:linePitch="360"/>
        </w:sectPr>
      </w:pPr>
    </w:p>
    <w:p w14:paraId="24950EF2" w14:textId="77777777" w:rsidR="00650945" w:rsidRDefault="00650945" w:rsidP="00650945">
      <w:pPr>
        <w:jc w:val="both"/>
        <w:rPr>
          <w:rFonts w:ascii="Arial" w:hAnsi="Arial" w:cs="Arial"/>
          <w:sz w:val="22"/>
          <w:szCs w:val="22"/>
        </w:rPr>
      </w:pPr>
    </w:p>
    <w:p w14:paraId="056B1244" w14:textId="77777777" w:rsidR="00650945" w:rsidRDefault="00937765" w:rsidP="00650945">
      <w:pPr>
        <w:jc w:val="both"/>
        <w:rPr>
          <w:rFonts w:ascii="Arial" w:hAnsi="Arial" w:cs="Arial"/>
          <w:sz w:val="22"/>
          <w:szCs w:val="22"/>
        </w:rPr>
      </w:pPr>
      <w:r>
        <w:rPr>
          <w:rFonts w:ascii="Arial" w:hAnsi="Arial" w:cs="Arial"/>
          <w:sz w:val="22"/>
          <w:szCs w:val="22"/>
        </w:rPr>
        <w:fldChar w:fldCharType="begin">
          <w:ffData>
            <w:name w:val="Check44"/>
            <w:enabled/>
            <w:calcOnExit w:val="0"/>
            <w:checkBox>
              <w:sizeAuto/>
              <w:default w:val="0"/>
              <w:checked w:val="0"/>
            </w:checkBox>
          </w:ffData>
        </w:fldChar>
      </w:r>
      <w:bookmarkStart w:id="47" w:name="Check44"/>
      <w:r w:rsidR="00650945">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7"/>
      <w:r w:rsidR="00650945">
        <w:rPr>
          <w:rFonts w:ascii="Arial" w:hAnsi="Arial" w:cs="Arial"/>
          <w:sz w:val="22"/>
          <w:szCs w:val="22"/>
        </w:rPr>
        <w:t xml:space="preserve">  Cellular phone set by network.</w:t>
      </w:r>
    </w:p>
    <w:p w14:paraId="77A85E97" w14:textId="77777777" w:rsidR="00A72BE1" w:rsidRDefault="00937765" w:rsidP="00E359D1">
      <w:pPr>
        <w:rPr>
          <w:rFonts w:ascii="Arial" w:hAnsi="Arial" w:cs="Arial"/>
          <w:sz w:val="22"/>
          <w:szCs w:val="22"/>
        </w:rPr>
        <w:sectPr w:rsidR="00A72BE1" w:rsidSect="00242111">
          <w:type w:val="continuous"/>
          <w:pgSz w:w="12240" w:h="15840"/>
          <w:pgMar w:top="720" w:right="1080" w:bottom="720" w:left="1080" w:header="720" w:footer="555" w:gutter="0"/>
          <w:cols w:space="720"/>
          <w:titlePg/>
          <w:docGrid w:linePitch="360"/>
        </w:sectPr>
      </w:pPr>
      <w:r>
        <w:rPr>
          <w:rFonts w:ascii="Arial" w:hAnsi="Arial" w:cs="Arial"/>
          <w:sz w:val="22"/>
          <w:szCs w:val="22"/>
        </w:rPr>
        <w:fldChar w:fldCharType="begin">
          <w:ffData>
            <w:name w:val="Check45"/>
            <w:enabled/>
            <w:calcOnExit w:val="0"/>
            <w:checkBox>
              <w:sizeAuto/>
              <w:default w:val="0"/>
              <w:checked w:val="0"/>
            </w:checkBox>
          </w:ffData>
        </w:fldChar>
      </w:r>
      <w:bookmarkStart w:id="48" w:name="Check45"/>
      <w:r w:rsidR="00650945">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48"/>
      <w:r w:rsidR="00650945">
        <w:rPr>
          <w:rFonts w:ascii="Arial" w:hAnsi="Arial" w:cs="Arial"/>
          <w:sz w:val="22"/>
          <w:szCs w:val="22"/>
        </w:rPr>
        <w:t xml:space="preserve">  Other:  </w:t>
      </w:r>
      <w:r>
        <w:rPr>
          <w:rFonts w:ascii="Arial" w:hAnsi="Arial" w:cs="Arial"/>
          <w:sz w:val="22"/>
          <w:szCs w:val="22"/>
        </w:rPr>
        <w:fldChar w:fldCharType="begin">
          <w:ffData>
            <w:name w:val="Text34"/>
            <w:enabled/>
            <w:calcOnExit w:val="0"/>
            <w:textInput/>
          </w:ffData>
        </w:fldChar>
      </w:r>
      <w:bookmarkStart w:id="49" w:name="Text34"/>
      <w:r w:rsidR="00E359D1">
        <w:rPr>
          <w:rFonts w:ascii="Arial" w:hAnsi="Arial" w:cs="Arial"/>
          <w:sz w:val="22"/>
          <w:szCs w:val="22"/>
        </w:rPr>
        <w:instrText xml:space="preserve"> FORMTEXT </w:instrText>
      </w:r>
      <w:r>
        <w:rPr>
          <w:rFonts w:ascii="Arial" w:hAnsi="Arial" w:cs="Arial"/>
          <w:sz w:val="22"/>
          <w:szCs w:val="22"/>
        </w:rPr>
      </w:r>
      <w:r>
        <w:rPr>
          <w:rFonts w:ascii="Arial" w:hAnsi="Arial" w:cs="Arial"/>
          <w:sz w:val="22"/>
          <w:szCs w:val="22"/>
        </w:rPr>
        <w:fldChar w:fldCharType="separate"/>
      </w:r>
      <w:r w:rsidR="00E359D1">
        <w:rPr>
          <w:rFonts w:ascii="Arial" w:hAnsi="Arial" w:cs="Arial"/>
          <w:noProof/>
          <w:sz w:val="22"/>
          <w:szCs w:val="22"/>
        </w:rPr>
        <w:t> </w:t>
      </w:r>
      <w:r w:rsidR="00E359D1">
        <w:rPr>
          <w:rFonts w:ascii="Arial" w:hAnsi="Arial" w:cs="Arial"/>
          <w:noProof/>
          <w:sz w:val="22"/>
          <w:szCs w:val="22"/>
        </w:rPr>
        <w:t> </w:t>
      </w:r>
      <w:r w:rsidR="00E359D1">
        <w:rPr>
          <w:rFonts w:ascii="Arial" w:hAnsi="Arial" w:cs="Arial"/>
          <w:noProof/>
          <w:sz w:val="22"/>
          <w:szCs w:val="22"/>
        </w:rPr>
        <w:t> </w:t>
      </w:r>
      <w:r w:rsidR="00E359D1">
        <w:rPr>
          <w:rFonts w:ascii="Arial" w:hAnsi="Arial" w:cs="Arial"/>
          <w:noProof/>
          <w:sz w:val="22"/>
          <w:szCs w:val="22"/>
        </w:rPr>
        <w:t> </w:t>
      </w:r>
      <w:r w:rsidR="00E359D1">
        <w:rPr>
          <w:rFonts w:ascii="Arial" w:hAnsi="Arial" w:cs="Arial"/>
          <w:noProof/>
          <w:sz w:val="22"/>
          <w:szCs w:val="22"/>
        </w:rPr>
        <w:t> </w:t>
      </w:r>
      <w:r>
        <w:rPr>
          <w:rFonts w:ascii="Arial" w:hAnsi="Arial" w:cs="Arial"/>
          <w:sz w:val="22"/>
          <w:szCs w:val="22"/>
        </w:rPr>
        <w:fldChar w:fldCharType="end"/>
      </w:r>
      <w:bookmarkEnd w:id="49"/>
    </w:p>
    <w:p w14:paraId="1141C749" w14:textId="77777777" w:rsidR="00650945" w:rsidRDefault="00650945" w:rsidP="00650945">
      <w:pPr>
        <w:jc w:val="both"/>
        <w:rPr>
          <w:rFonts w:ascii="Arial" w:hAnsi="Arial" w:cs="Arial"/>
          <w:sz w:val="22"/>
          <w:szCs w:val="22"/>
        </w:rPr>
      </w:pPr>
    </w:p>
    <w:p w14:paraId="2386FBE3" w14:textId="77777777" w:rsidR="00650945" w:rsidRDefault="00467EA4" w:rsidP="00650945">
      <w:pPr>
        <w:jc w:val="both"/>
        <w:rPr>
          <w:rFonts w:ascii="Arial" w:hAnsi="Arial" w:cs="Arial"/>
          <w:sz w:val="22"/>
          <w:szCs w:val="22"/>
        </w:rPr>
      </w:pPr>
      <w:r>
        <w:rPr>
          <w:rFonts w:ascii="Arial" w:hAnsi="Arial" w:cs="Arial"/>
          <w:b/>
          <w:szCs w:val="22"/>
        </w:rPr>
        <w:t>FORENSIC EXAMINATION OF FILES</w:t>
      </w:r>
    </w:p>
    <w:p w14:paraId="0C79E811" w14:textId="77777777" w:rsidR="00467EA4" w:rsidRDefault="00467EA4" w:rsidP="00650945">
      <w:pPr>
        <w:jc w:val="both"/>
        <w:rPr>
          <w:rFonts w:ascii="Arial" w:hAnsi="Arial" w:cs="Arial"/>
          <w:sz w:val="22"/>
          <w:szCs w:val="22"/>
        </w:rPr>
      </w:pPr>
    </w:p>
    <w:p w14:paraId="3BC89B49" w14:textId="77777777" w:rsidR="00AD021E" w:rsidRDefault="00AD021E" w:rsidP="00650945">
      <w:pPr>
        <w:jc w:val="both"/>
        <w:rPr>
          <w:rFonts w:ascii="Arial" w:hAnsi="Arial" w:cs="Arial"/>
          <w:sz w:val="22"/>
          <w:szCs w:val="22"/>
        </w:rPr>
      </w:pPr>
    </w:p>
    <w:p w14:paraId="19FA0176" w14:textId="77777777" w:rsidR="00467EA4" w:rsidRDefault="00467EA4" w:rsidP="00650945">
      <w:pPr>
        <w:pBdr>
          <w:bottom w:val="single" w:sz="12" w:space="1" w:color="auto"/>
        </w:pBdr>
        <w:jc w:val="both"/>
        <w:rPr>
          <w:rFonts w:ascii="Arial" w:hAnsi="Arial" w:cs="Arial"/>
          <w:sz w:val="22"/>
          <w:szCs w:val="22"/>
        </w:rPr>
      </w:pPr>
    </w:p>
    <w:p w14:paraId="2716B95A" w14:textId="77777777" w:rsidR="00467EA4" w:rsidRDefault="00467EA4" w:rsidP="00467EA4">
      <w:pPr>
        <w:jc w:val="center"/>
        <w:rPr>
          <w:rFonts w:ascii="Arial" w:hAnsi="Arial" w:cs="Arial"/>
          <w:b/>
          <w:i/>
          <w:sz w:val="28"/>
          <w:szCs w:val="22"/>
        </w:rPr>
      </w:pPr>
      <w:r>
        <w:rPr>
          <w:rFonts w:ascii="Arial" w:hAnsi="Arial" w:cs="Arial"/>
          <w:b/>
          <w:i/>
          <w:sz w:val="28"/>
          <w:szCs w:val="22"/>
        </w:rPr>
        <w:t>DISPOSITION</w:t>
      </w:r>
    </w:p>
    <w:p w14:paraId="2DD16EFD" w14:textId="77777777" w:rsidR="00467EA4" w:rsidRDefault="00467EA4" w:rsidP="00467EA4">
      <w:pPr>
        <w:jc w:val="both"/>
        <w:rPr>
          <w:rFonts w:ascii="Arial" w:hAnsi="Arial" w:cs="Arial"/>
          <w:sz w:val="22"/>
          <w:szCs w:val="22"/>
        </w:rPr>
      </w:pPr>
    </w:p>
    <w:p w14:paraId="569BA9B7" w14:textId="77777777" w:rsidR="00417573" w:rsidRPr="00417573" w:rsidRDefault="00417573" w:rsidP="00417573">
      <w:pPr>
        <w:jc w:val="both"/>
        <w:rPr>
          <w:rFonts w:ascii="Arial" w:hAnsi="Arial" w:cs="Arial"/>
          <w:b/>
          <w:szCs w:val="22"/>
        </w:rPr>
      </w:pPr>
      <w:r w:rsidRPr="00417573">
        <w:rPr>
          <w:rFonts w:ascii="Arial" w:hAnsi="Arial" w:cs="Arial"/>
          <w:b/>
          <w:szCs w:val="22"/>
        </w:rPr>
        <w:t>EVIDENCE DISPOSITION</w:t>
      </w:r>
    </w:p>
    <w:p w14:paraId="2CCAA819" w14:textId="77777777" w:rsidR="00650945" w:rsidRDefault="00650945" w:rsidP="00417573">
      <w:pPr>
        <w:jc w:val="both"/>
        <w:rPr>
          <w:rFonts w:ascii="Arial" w:hAnsi="Arial" w:cs="Arial"/>
          <w:sz w:val="22"/>
          <w:szCs w:val="22"/>
        </w:rPr>
      </w:pPr>
    </w:p>
    <w:p w14:paraId="759FA005" w14:textId="77777777" w:rsidR="00650945" w:rsidRDefault="00650945" w:rsidP="00417573">
      <w:pPr>
        <w:jc w:val="both"/>
        <w:rPr>
          <w:rFonts w:ascii="Arial" w:hAnsi="Arial" w:cs="Arial"/>
          <w:sz w:val="22"/>
          <w:szCs w:val="22"/>
        </w:rPr>
      </w:pPr>
    </w:p>
    <w:p w14:paraId="07CAD0F6" w14:textId="77777777" w:rsidR="00417573" w:rsidRPr="00417573" w:rsidRDefault="00417573" w:rsidP="00417573">
      <w:pPr>
        <w:jc w:val="both"/>
        <w:rPr>
          <w:rFonts w:ascii="Arial" w:hAnsi="Arial" w:cs="Arial"/>
          <w:b/>
          <w:szCs w:val="22"/>
        </w:rPr>
      </w:pPr>
      <w:r w:rsidRPr="00417573">
        <w:rPr>
          <w:rFonts w:ascii="Arial" w:hAnsi="Arial" w:cs="Arial"/>
          <w:b/>
          <w:szCs w:val="22"/>
        </w:rPr>
        <w:t>FORENSIC EXAMINER’S CONCLUSION</w:t>
      </w:r>
    </w:p>
    <w:p w14:paraId="0ABF2BA3" w14:textId="77777777" w:rsidR="00650945" w:rsidRPr="00417573" w:rsidRDefault="00650945" w:rsidP="00417573">
      <w:pPr>
        <w:jc w:val="both"/>
        <w:rPr>
          <w:rFonts w:ascii="Arial" w:hAnsi="Arial" w:cs="Arial"/>
          <w:sz w:val="22"/>
          <w:szCs w:val="22"/>
        </w:rPr>
      </w:pPr>
    </w:p>
    <w:p w14:paraId="62F9BD84" w14:textId="77777777" w:rsidR="00A15C2F" w:rsidRPr="00417573" w:rsidRDefault="00A15C2F" w:rsidP="00417573">
      <w:pPr>
        <w:jc w:val="both"/>
        <w:rPr>
          <w:rFonts w:ascii="Arial" w:hAnsi="Arial" w:cs="Arial"/>
          <w:sz w:val="22"/>
          <w:szCs w:val="22"/>
        </w:rPr>
      </w:pPr>
    </w:p>
    <w:p w14:paraId="21E85EBA" w14:textId="77777777" w:rsidR="00D96186" w:rsidRPr="00417573" w:rsidRDefault="00D96186" w:rsidP="00417573">
      <w:pPr>
        <w:jc w:val="both"/>
        <w:rPr>
          <w:rFonts w:ascii="Arial" w:hAnsi="Arial" w:cs="Arial"/>
          <w:szCs w:val="22"/>
        </w:rPr>
      </w:pPr>
      <w:r w:rsidRPr="00417573">
        <w:rPr>
          <w:rFonts w:ascii="Arial" w:hAnsi="Arial" w:cs="Arial"/>
          <w:b/>
          <w:szCs w:val="22"/>
        </w:rPr>
        <w:t>DISPOSITION</w:t>
      </w:r>
    </w:p>
    <w:p w14:paraId="6A86BD04" w14:textId="77777777" w:rsidR="007F502D" w:rsidRDefault="007F502D" w:rsidP="00417573">
      <w:pPr>
        <w:jc w:val="both"/>
        <w:rPr>
          <w:rFonts w:ascii="Arial" w:hAnsi="Arial" w:cs="Arial"/>
          <w:sz w:val="22"/>
          <w:szCs w:val="22"/>
        </w:rPr>
      </w:pPr>
    </w:p>
    <w:p w14:paraId="4E0E2C2D" w14:textId="77777777" w:rsidR="007F502D" w:rsidRDefault="007F502D" w:rsidP="00417573">
      <w:pPr>
        <w:jc w:val="both"/>
        <w:rPr>
          <w:rFonts w:ascii="Arial" w:hAnsi="Arial" w:cs="Arial"/>
          <w:sz w:val="22"/>
          <w:szCs w:val="22"/>
        </w:rPr>
      </w:pPr>
    </w:p>
    <w:p w14:paraId="10C19F81" w14:textId="77777777" w:rsidR="007F502D" w:rsidRDefault="007F502D" w:rsidP="00417573">
      <w:pPr>
        <w:jc w:val="both"/>
        <w:rPr>
          <w:rFonts w:ascii="Arial" w:hAnsi="Arial" w:cs="Arial"/>
          <w:sz w:val="22"/>
          <w:szCs w:val="22"/>
        </w:rPr>
      </w:pPr>
      <w:r>
        <w:rPr>
          <w:rFonts w:ascii="Arial" w:hAnsi="Arial" w:cs="Arial"/>
          <w:b/>
          <w:sz w:val="22"/>
          <w:szCs w:val="22"/>
        </w:rPr>
        <w:t>ATTACHMENTS</w:t>
      </w:r>
    </w:p>
    <w:p w14:paraId="6F10D394" w14:textId="77777777" w:rsidR="007F502D" w:rsidRDefault="007F502D" w:rsidP="00417573">
      <w:pPr>
        <w:jc w:val="both"/>
        <w:rPr>
          <w:rFonts w:ascii="Arial" w:hAnsi="Arial" w:cs="Arial"/>
          <w:sz w:val="22"/>
          <w:szCs w:val="22"/>
        </w:rPr>
      </w:pPr>
    </w:p>
    <w:p w14:paraId="7391CC0C" w14:textId="77777777" w:rsidR="00E90695" w:rsidRDefault="00E90695" w:rsidP="00417573">
      <w:pPr>
        <w:jc w:val="both"/>
        <w:rPr>
          <w:rFonts w:ascii="Arial" w:hAnsi="Arial" w:cs="Arial"/>
          <w:sz w:val="22"/>
          <w:szCs w:val="22"/>
        </w:rPr>
      </w:pPr>
    </w:p>
    <w:p w14:paraId="3B4DEF28" w14:textId="77777777" w:rsidR="007F502D" w:rsidRDefault="00C412C5" w:rsidP="00417573">
      <w:pPr>
        <w:jc w:val="both"/>
        <w:rPr>
          <w:rFonts w:ascii="Arial" w:hAnsi="Arial" w:cs="Arial"/>
          <w:sz w:val="22"/>
          <w:szCs w:val="22"/>
        </w:rPr>
      </w:pPr>
      <w:r>
        <w:rPr>
          <w:rFonts w:ascii="Arial" w:hAnsi="Arial" w:cs="Arial"/>
          <w:b/>
          <w:sz w:val="22"/>
          <w:szCs w:val="22"/>
        </w:rPr>
        <w:t>APPROVALS</w:t>
      </w:r>
    </w:p>
    <w:p w14:paraId="37DCA2AE" w14:textId="77777777" w:rsidR="00C412C5" w:rsidRDefault="00C412C5" w:rsidP="005A21D3">
      <w:pPr>
        <w:rPr>
          <w:rFonts w:ascii="Arial" w:hAnsi="Arial" w:cs="Arial"/>
          <w:sz w:val="22"/>
          <w:szCs w:val="22"/>
        </w:rPr>
      </w:pPr>
    </w:p>
    <w:p w14:paraId="2659BC30" w14:textId="77777777" w:rsidR="00C412C5" w:rsidRDefault="00C412C5" w:rsidP="005A21D3">
      <w:pPr>
        <w:rPr>
          <w:rFonts w:ascii="Arial" w:hAnsi="Arial" w:cs="Arial"/>
          <w:sz w:val="22"/>
          <w:szCs w:val="22"/>
        </w:rPr>
      </w:pPr>
    </w:p>
    <w:p w14:paraId="5B954225" w14:textId="77777777" w:rsidR="00C412C5" w:rsidRPr="00E90695" w:rsidRDefault="00C412C5" w:rsidP="005A21D3">
      <w:pPr>
        <w:rPr>
          <w:rFonts w:ascii="Arial" w:hAnsi="Arial" w:cs="Arial"/>
          <w:b/>
          <w:sz w:val="22"/>
          <w:szCs w:val="22"/>
        </w:rPr>
      </w:pPr>
      <w:r>
        <w:rPr>
          <w:rFonts w:ascii="Arial" w:hAnsi="Arial" w:cs="Arial"/>
          <w:b/>
          <w:sz w:val="22"/>
          <w:szCs w:val="22"/>
        </w:rPr>
        <w:t>Report Author Digital Signature:</w:t>
      </w:r>
      <w:r w:rsidR="00E90695">
        <w:rPr>
          <w:rFonts w:ascii="Arial" w:hAnsi="Arial" w:cs="Arial"/>
          <w:b/>
          <w:sz w:val="22"/>
          <w:szCs w:val="22"/>
        </w:rPr>
        <w:tab/>
      </w:r>
      <w:r w:rsidR="00E90695">
        <w:rPr>
          <w:rFonts w:ascii="Arial" w:hAnsi="Arial" w:cs="Arial"/>
          <w:b/>
          <w:sz w:val="22"/>
          <w:szCs w:val="22"/>
        </w:rPr>
        <w:tab/>
      </w:r>
      <w:r w:rsidR="00E90695">
        <w:rPr>
          <w:rFonts w:ascii="Arial" w:hAnsi="Arial" w:cs="Arial"/>
          <w:b/>
          <w:sz w:val="22"/>
          <w:szCs w:val="22"/>
        </w:rPr>
        <w:tab/>
      </w:r>
      <w:r w:rsidR="00E90695">
        <w:rPr>
          <w:rFonts w:ascii="Arial" w:hAnsi="Arial" w:cs="Arial"/>
          <w:b/>
          <w:sz w:val="22"/>
          <w:szCs w:val="22"/>
        </w:rPr>
        <w:tab/>
      </w:r>
      <w:r>
        <w:rPr>
          <w:rFonts w:ascii="Arial" w:hAnsi="Arial" w:cs="Arial"/>
          <w:b/>
          <w:sz w:val="22"/>
          <w:szCs w:val="22"/>
        </w:rPr>
        <w:t>Report Approver Digital Signature:</w:t>
      </w:r>
    </w:p>
    <w:p w14:paraId="081774F0" w14:textId="77777777" w:rsidR="00C412C5" w:rsidRDefault="00C412C5" w:rsidP="005A21D3">
      <w:pPr>
        <w:rPr>
          <w:rFonts w:ascii="Arial" w:hAnsi="Arial" w:cs="Arial"/>
          <w:sz w:val="22"/>
          <w:szCs w:val="22"/>
        </w:rPr>
      </w:pPr>
    </w:p>
    <w:p w14:paraId="06EDD975" w14:textId="77777777" w:rsidR="00C412C5" w:rsidRPr="00C412C5" w:rsidRDefault="00C412C5" w:rsidP="005A21D3">
      <w:pPr>
        <w:rPr>
          <w:rFonts w:ascii="Arial" w:hAnsi="Arial" w:cs="Arial"/>
          <w:sz w:val="22"/>
          <w:szCs w:val="22"/>
        </w:rPr>
      </w:pPr>
    </w:p>
    <w:sectPr w:rsidR="00C412C5" w:rsidRPr="00C412C5" w:rsidSect="00242111">
      <w:type w:val="continuous"/>
      <w:pgSz w:w="12240" w:h="15840"/>
      <w:pgMar w:top="720" w:right="1080" w:bottom="720" w:left="1080" w:header="720" w:footer="555" w:gutter="0"/>
      <w:cols w:space="720"/>
      <w:formProt w:val="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AAB3A6" w14:textId="77777777" w:rsidR="009F61E9" w:rsidRDefault="009F61E9">
      <w:r>
        <w:separator/>
      </w:r>
    </w:p>
  </w:endnote>
  <w:endnote w:type="continuationSeparator" w:id="0">
    <w:p w14:paraId="2476F24D" w14:textId="77777777" w:rsidR="009F61E9" w:rsidRDefault="009F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260" w:type="dxa"/>
      <w:tblInd w:w="18" w:type="dxa"/>
      <w:tblBorders>
        <w:top w:val="single" w:sz="2"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0"/>
      <w:gridCol w:w="5130"/>
    </w:tblGrid>
    <w:tr w:rsidR="00DF4033" w14:paraId="630EE13B" w14:textId="77777777" w:rsidTr="0000574F">
      <w:tc>
        <w:tcPr>
          <w:tcW w:w="5130" w:type="dxa"/>
        </w:tcPr>
        <w:p w14:paraId="388712C4" w14:textId="77777777" w:rsidR="00CD1E51" w:rsidRDefault="00DF4033" w:rsidP="0063666C">
          <w:pPr>
            <w:pStyle w:val="Footer"/>
            <w:rPr>
              <w:rFonts w:ascii="Arial" w:hAnsi="Arial"/>
              <w:szCs w:val="20"/>
            </w:rPr>
          </w:pPr>
          <w:r w:rsidRPr="00CD1E51">
            <w:rPr>
              <w:rFonts w:ascii="Arial" w:hAnsi="Arial"/>
              <w:szCs w:val="20"/>
            </w:rPr>
            <w:t xml:space="preserve">             </w:t>
          </w:r>
        </w:p>
        <w:p w14:paraId="362F6C88" w14:textId="0707CE47" w:rsidR="00DF4033" w:rsidRPr="00CD1E51" w:rsidRDefault="00CD1E51" w:rsidP="0063666C">
          <w:pPr>
            <w:pStyle w:val="Footer"/>
            <w:rPr>
              <w:rFonts w:ascii="Arial" w:hAnsi="Arial"/>
              <w:szCs w:val="20"/>
            </w:rPr>
          </w:pPr>
          <w:r w:rsidRPr="00CD1E51">
            <w:rPr>
              <w:rFonts w:ascii="Arial" w:hAnsi="Arial"/>
              <w:bCs/>
              <w:noProof/>
              <w:sz w:val="18"/>
              <w:szCs w:val="18"/>
            </w:rPr>
            <w:t>[insert scanned signature here]</w:t>
          </w:r>
        </w:p>
        <w:p w14:paraId="54636FC0" w14:textId="66777937" w:rsidR="00DF4033" w:rsidRPr="0063666C" w:rsidRDefault="00CD1E51" w:rsidP="0063666C">
          <w:pPr>
            <w:pStyle w:val="Footer"/>
            <w:rPr>
              <w:rFonts w:ascii="Arial" w:hAnsi="Arial" w:cs="Arial"/>
              <w:sz w:val="16"/>
              <w:szCs w:val="20"/>
            </w:rPr>
          </w:pPr>
          <w:r>
            <w:rPr>
              <w:rFonts w:ascii="Arial" w:hAnsi="Arial" w:cs="Arial"/>
              <w:sz w:val="16"/>
              <w:szCs w:val="20"/>
            </w:rPr>
            <w:t>Insert Name</w:t>
          </w:r>
        </w:p>
        <w:p w14:paraId="05C30A7F" w14:textId="057082CA" w:rsidR="00DF4033" w:rsidRDefault="00CD1E51" w:rsidP="0063666C">
          <w:pPr>
            <w:pStyle w:val="Footer"/>
            <w:rPr>
              <w:szCs w:val="20"/>
            </w:rPr>
          </w:pPr>
          <w:r>
            <w:rPr>
              <w:rFonts w:ascii="Arial" w:hAnsi="Arial" w:cs="Arial"/>
              <w:sz w:val="16"/>
              <w:szCs w:val="20"/>
            </w:rPr>
            <w:t>Insert Title</w:t>
          </w:r>
        </w:p>
      </w:tc>
      <w:tc>
        <w:tcPr>
          <w:tcW w:w="5130" w:type="dxa"/>
          <w:vAlign w:val="center"/>
        </w:tcPr>
        <w:p w14:paraId="26765346" w14:textId="77777777" w:rsidR="00DF4033" w:rsidRDefault="00DF4033" w:rsidP="0000574F">
          <w:pPr>
            <w:pStyle w:val="Footer"/>
            <w:jc w:val="center"/>
            <w:rPr>
              <w:rStyle w:val="PageNumber"/>
              <w:rFonts w:ascii="Arial" w:hAnsi="Arial" w:cs="Arial"/>
              <w:i/>
              <w:color w:val="808080" w:themeColor="background1" w:themeShade="80"/>
              <w:sz w:val="20"/>
              <w:szCs w:val="20"/>
            </w:rPr>
          </w:pPr>
          <w:r w:rsidRPr="003B6FA1">
            <w:rPr>
              <w:rFonts w:ascii="Arial" w:hAnsi="Arial" w:cs="Arial"/>
              <w:i/>
              <w:color w:val="808080" w:themeColor="background1" w:themeShade="80"/>
              <w:sz w:val="20"/>
              <w:szCs w:val="20"/>
            </w:rPr>
            <w:t xml:space="preserve">Page </w:t>
          </w:r>
          <w:r w:rsidR="00937765" w:rsidRPr="003B6FA1">
            <w:rPr>
              <w:rStyle w:val="PageNumber"/>
              <w:rFonts w:ascii="Arial" w:hAnsi="Arial" w:cs="Arial"/>
              <w:i/>
              <w:color w:val="808080" w:themeColor="background1" w:themeShade="80"/>
              <w:sz w:val="20"/>
              <w:szCs w:val="20"/>
            </w:rPr>
            <w:fldChar w:fldCharType="begin"/>
          </w:r>
          <w:r w:rsidRPr="003B6FA1">
            <w:rPr>
              <w:rStyle w:val="PageNumber"/>
              <w:rFonts w:ascii="Arial" w:hAnsi="Arial" w:cs="Arial"/>
              <w:i/>
              <w:color w:val="808080" w:themeColor="background1" w:themeShade="80"/>
              <w:sz w:val="20"/>
              <w:szCs w:val="20"/>
            </w:rPr>
            <w:instrText xml:space="preserve"> PAGE </w:instrText>
          </w:r>
          <w:r w:rsidR="00937765" w:rsidRPr="003B6FA1">
            <w:rPr>
              <w:rStyle w:val="PageNumber"/>
              <w:rFonts w:ascii="Arial" w:hAnsi="Arial" w:cs="Arial"/>
              <w:i/>
              <w:color w:val="808080" w:themeColor="background1" w:themeShade="80"/>
              <w:sz w:val="20"/>
              <w:szCs w:val="20"/>
            </w:rPr>
            <w:fldChar w:fldCharType="separate"/>
          </w:r>
          <w:r w:rsidR="00247456">
            <w:rPr>
              <w:rStyle w:val="PageNumber"/>
              <w:rFonts w:ascii="Arial" w:hAnsi="Arial" w:cs="Arial"/>
              <w:i/>
              <w:noProof/>
              <w:color w:val="808080" w:themeColor="background1" w:themeShade="80"/>
              <w:sz w:val="20"/>
              <w:szCs w:val="20"/>
            </w:rPr>
            <w:t>2</w:t>
          </w:r>
          <w:r w:rsidR="00937765" w:rsidRPr="003B6FA1">
            <w:rPr>
              <w:rStyle w:val="PageNumber"/>
              <w:rFonts w:ascii="Arial" w:hAnsi="Arial" w:cs="Arial"/>
              <w:i/>
              <w:color w:val="808080" w:themeColor="background1" w:themeShade="80"/>
              <w:sz w:val="20"/>
              <w:szCs w:val="20"/>
            </w:rPr>
            <w:fldChar w:fldCharType="end"/>
          </w:r>
          <w:r w:rsidRPr="003B6FA1">
            <w:rPr>
              <w:rStyle w:val="PageNumber"/>
              <w:rFonts w:ascii="Arial" w:hAnsi="Arial" w:cs="Arial"/>
              <w:i/>
              <w:color w:val="808080" w:themeColor="background1" w:themeShade="80"/>
              <w:sz w:val="20"/>
              <w:szCs w:val="20"/>
            </w:rPr>
            <w:t xml:space="preserve"> of </w:t>
          </w:r>
          <w:r w:rsidR="00937765" w:rsidRPr="003B6FA1">
            <w:rPr>
              <w:rStyle w:val="PageNumber"/>
              <w:rFonts w:ascii="Arial" w:hAnsi="Arial" w:cs="Arial"/>
              <w:i/>
              <w:color w:val="808080" w:themeColor="background1" w:themeShade="80"/>
              <w:sz w:val="20"/>
              <w:szCs w:val="20"/>
            </w:rPr>
            <w:fldChar w:fldCharType="begin"/>
          </w:r>
          <w:r w:rsidRPr="003B6FA1">
            <w:rPr>
              <w:rStyle w:val="PageNumber"/>
              <w:rFonts w:ascii="Arial" w:hAnsi="Arial" w:cs="Arial"/>
              <w:i/>
              <w:color w:val="808080" w:themeColor="background1" w:themeShade="80"/>
              <w:sz w:val="20"/>
              <w:szCs w:val="20"/>
            </w:rPr>
            <w:instrText xml:space="preserve"> NUMPAGES </w:instrText>
          </w:r>
          <w:r w:rsidR="00937765" w:rsidRPr="003B6FA1">
            <w:rPr>
              <w:rStyle w:val="PageNumber"/>
              <w:rFonts w:ascii="Arial" w:hAnsi="Arial" w:cs="Arial"/>
              <w:i/>
              <w:color w:val="808080" w:themeColor="background1" w:themeShade="80"/>
              <w:sz w:val="20"/>
              <w:szCs w:val="20"/>
            </w:rPr>
            <w:fldChar w:fldCharType="separate"/>
          </w:r>
          <w:r w:rsidR="00247456">
            <w:rPr>
              <w:rStyle w:val="PageNumber"/>
              <w:rFonts w:ascii="Arial" w:hAnsi="Arial" w:cs="Arial"/>
              <w:i/>
              <w:noProof/>
              <w:color w:val="808080" w:themeColor="background1" w:themeShade="80"/>
              <w:sz w:val="20"/>
              <w:szCs w:val="20"/>
            </w:rPr>
            <w:t>4</w:t>
          </w:r>
          <w:r w:rsidR="00937765" w:rsidRPr="003B6FA1">
            <w:rPr>
              <w:rStyle w:val="PageNumber"/>
              <w:rFonts w:ascii="Arial" w:hAnsi="Arial" w:cs="Arial"/>
              <w:i/>
              <w:color w:val="808080" w:themeColor="background1" w:themeShade="80"/>
              <w:sz w:val="20"/>
              <w:szCs w:val="20"/>
            </w:rPr>
            <w:fldChar w:fldCharType="end"/>
          </w:r>
        </w:p>
        <w:p w14:paraId="2465738E" w14:textId="77777777" w:rsidR="00DF4033" w:rsidRPr="0063666C" w:rsidRDefault="00DF4033" w:rsidP="0000574F">
          <w:pPr>
            <w:pStyle w:val="Footer"/>
            <w:jc w:val="center"/>
            <w:rPr>
              <w:rFonts w:ascii="Arial" w:hAnsi="Arial" w:cs="Arial"/>
              <w:b/>
              <w:color w:val="FF0000"/>
              <w:sz w:val="20"/>
              <w:szCs w:val="20"/>
            </w:rPr>
          </w:pPr>
          <w:r w:rsidRPr="00D533A3">
            <w:rPr>
              <w:rStyle w:val="PageNumber"/>
              <w:rFonts w:ascii="Arial" w:hAnsi="Arial" w:cs="Arial"/>
              <w:b/>
              <w:color w:val="FF0000"/>
              <w:sz w:val="20"/>
              <w:szCs w:val="20"/>
            </w:rPr>
            <w:t>OFFICIAL USE ONLY</w:t>
          </w:r>
        </w:p>
      </w:tc>
    </w:tr>
  </w:tbl>
  <w:p w14:paraId="4CE37BAF" w14:textId="77777777" w:rsidR="00DF4033" w:rsidRPr="0063666C" w:rsidRDefault="00DF4033" w:rsidP="007446D9">
    <w:pPr>
      <w:pStyle w:val="Footer"/>
      <w:rPr>
        <w:szCs w:val="20"/>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616E6" w14:textId="77777777" w:rsidR="00DF4033" w:rsidRDefault="00DF4033" w:rsidP="00786A2D">
    <w:pPr>
      <w:pStyle w:val="Footer"/>
      <w:jc w:val="center"/>
      <w:rPr>
        <w:rStyle w:val="PageNumber"/>
        <w:rFonts w:ascii="Arial" w:hAnsi="Arial" w:cs="Arial"/>
        <w:i/>
        <w:color w:val="808080" w:themeColor="background1" w:themeShade="80"/>
        <w:sz w:val="20"/>
        <w:szCs w:val="20"/>
      </w:rPr>
    </w:pPr>
    <w:r w:rsidRPr="003B6FA1">
      <w:rPr>
        <w:rFonts w:ascii="Arial" w:hAnsi="Arial" w:cs="Arial"/>
        <w:i/>
        <w:color w:val="808080" w:themeColor="background1" w:themeShade="80"/>
        <w:sz w:val="20"/>
        <w:szCs w:val="20"/>
      </w:rPr>
      <w:t xml:space="preserve">Page </w:t>
    </w:r>
    <w:r w:rsidR="00937765" w:rsidRPr="003B6FA1">
      <w:rPr>
        <w:rStyle w:val="PageNumber"/>
        <w:rFonts w:ascii="Arial" w:hAnsi="Arial" w:cs="Arial"/>
        <w:i/>
        <w:color w:val="808080" w:themeColor="background1" w:themeShade="80"/>
        <w:sz w:val="20"/>
        <w:szCs w:val="20"/>
      </w:rPr>
      <w:fldChar w:fldCharType="begin"/>
    </w:r>
    <w:r w:rsidRPr="003B6FA1">
      <w:rPr>
        <w:rStyle w:val="PageNumber"/>
        <w:rFonts w:ascii="Arial" w:hAnsi="Arial" w:cs="Arial"/>
        <w:i/>
        <w:color w:val="808080" w:themeColor="background1" w:themeShade="80"/>
        <w:sz w:val="20"/>
        <w:szCs w:val="20"/>
      </w:rPr>
      <w:instrText xml:space="preserve"> PAGE </w:instrText>
    </w:r>
    <w:r w:rsidR="00937765" w:rsidRPr="003B6FA1">
      <w:rPr>
        <w:rStyle w:val="PageNumber"/>
        <w:rFonts w:ascii="Arial" w:hAnsi="Arial" w:cs="Arial"/>
        <w:i/>
        <w:color w:val="808080" w:themeColor="background1" w:themeShade="80"/>
        <w:sz w:val="20"/>
        <w:szCs w:val="20"/>
      </w:rPr>
      <w:fldChar w:fldCharType="separate"/>
    </w:r>
    <w:r w:rsidR="00247456">
      <w:rPr>
        <w:rStyle w:val="PageNumber"/>
        <w:rFonts w:ascii="Arial" w:hAnsi="Arial" w:cs="Arial"/>
        <w:i/>
        <w:noProof/>
        <w:color w:val="808080" w:themeColor="background1" w:themeShade="80"/>
        <w:sz w:val="20"/>
        <w:szCs w:val="20"/>
      </w:rPr>
      <w:t>1</w:t>
    </w:r>
    <w:r w:rsidR="00937765" w:rsidRPr="003B6FA1">
      <w:rPr>
        <w:rStyle w:val="PageNumber"/>
        <w:rFonts w:ascii="Arial" w:hAnsi="Arial" w:cs="Arial"/>
        <w:i/>
        <w:color w:val="808080" w:themeColor="background1" w:themeShade="80"/>
        <w:sz w:val="20"/>
        <w:szCs w:val="20"/>
      </w:rPr>
      <w:fldChar w:fldCharType="end"/>
    </w:r>
    <w:r w:rsidRPr="003B6FA1">
      <w:rPr>
        <w:rStyle w:val="PageNumber"/>
        <w:rFonts w:ascii="Arial" w:hAnsi="Arial" w:cs="Arial"/>
        <w:i/>
        <w:color w:val="808080" w:themeColor="background1" w:themeShade="80"/>
        <w:sz w:val="20"/>
        <w:szCs w:val="20"/>
      </w:rPr>
      <w:t xml:space="preserve"> of </w:t>
    </w:r>
    <w:r w:rsidR="00937765" w:rsidRPr="003B6FA1">
      <w:rPr>
        <w:rStyle w:val="PageNumber"/>
        <w:rFonts w:ascii="Arial" w:hAnsi="Arial" w:cs="Arial"/>
        <w:i/>
        <w:color w:val="808080" w:themeColor="background1" w:themeShade="80"/>
        <w:sz w:val="20"/>
        <w:szCs w:val="20"/>
      </w:rPr>
      <w:fldChar w:fldCharType="begin"/>
    </w:r>
    <w:r w:rsidRPr="003B6FA1">
      <w:rPr>
        <w:rStyle w:val="PageNumber"/>
        <w:rFonts w:ascii="Arial" w:hAnsi="Arial" w:cs="Arial"/>
        <w:i/>
        <w:color w:val="808080" w:themeColor="background1" w:themeShade="80"/>
        <w:sz w:val="20"/>
        <w:szCs w:val="20"/>
      </w:rPr>
      <w:instrText xml:space="preserve"> NUMPAGES </w:instrText>
    </w:r>
    <w:r w:rsidR="00937765" w:rsidRPr="003B6FA1">
      <w:rPr>
        <w:rStyle w:val="PageNumber"/>
        <w:rFonts w:ascii="Arial" w:hAnsi="Arial" w:cs="Arial"/>
        <w:i/>
        <w:color w:val="808080" w:themeColor="background1" w:themeShade="80"/>
        <w:sz w:val="20"/>
        <w:szCs w:val="20"/>
      </w:rPr>
      <w:fldChar w:fldCharType="separate"/>
    </w:r>
    <w:r w:rsidR="00247456">
      <w:rPr>
        <w:rStyle w:val="PageNumber"/>
        <w:rFonts w:ascii="Arial" w:hAnsi="Arial" w:cs="Arial"/>
        <w:i/>
        <w:noProof/>
        <w:color w:val="808080" w:themeColor="background1" w:themeShade="80"/>
        <w:sz w:val="20"/>
        <w:szCs w:val="20"/>
      </w:rPr>
      <w:t>1</w:t>
    </w:r>
    <w:r w:rsidR="00937765" w:rsidRPr="003B6FA1">
      <w:rPr>
        <w:rStyle w:val="PageNumber"/>
        <w:rFonts w:ascii="Arial" w:hAnsi="Arial" w:cs="Arial"/>
        <w:i/>
        <w:color w:val="808080" w:themeColor="background1" w:themeShade="80"/>
        <w:sz w:val="20"/>
        <w:szCs w:val="20"/>
      </w:rPr>
      <w:fldChar w:fldCharType="end"/>
    </w:r>
  </w:p>
  <w:p w14:paraId="69F93C36" w14:textId="77777777" w:rsidR="00DF4033" w:rsidRPr="00D533A3" w:rsidRDefault="00DF4033" w:rsidP="00786A2D">
    <w:pPr>
      <w:pStyle w:val="Footer"/>
      <w:jc w:val="center"/>
      <w:rPr>
        <w:rFonts w:ascii="Arial" w:hAnsi="Arial" w:cs="Arial"/>
        <w:b/>
        <w:color w:val="FF0000"/>
        <w:sz w:val="20"/>
        <w:szCs w:val="20"/>
      </w:rPr>
    </w:pPr>
    <w:r w:rsidRPr="00D533A3">
      <w:rPr>
        <w:rStyle w:val="PageNumber"/>
        <w:rFonts w:ascii="Arial" w:hAnsi="Arial" w:cs="Arial"/>
        <w:b/>
        <w:color w:val="FF0000"/>
        <w:sz w:val="20"/>
        <w:szCs w:val="20"/>
      </w:rPr>
      <w:t>OFFICIAL USE ONLY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B523231" w14:textId="77777777" w:rsidR="009F61E9" w:rsidRDefault="009F61E9">
      <w:r>
        <w:separator/>
      </w:r>
    </w:p>
  </w:footnote>
  <w:footnote w:type="continuationSeparator" w:id="0">
    <w:p w14:paraId="34A12CCE" w14:textId="77777777" w:rsidR="009F61E9" w:rsidRDefault="009F61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785369" w14:textId="77777777" w:rsidR="00DF4033" w:rsidRPr="00D8374C" w:rsidRDefault="00D8374C" w:rsidP="00D8374C">
    <w:pPr>
      <w:pStyle w:val="Footer"/>
      <w:jc w:val="center"/>
      <w:rPr>
        <w:rFonts w:ascii="Arial" w:hAnsi="Arial" w:cs="Arial"/>
        <w:b/>
        <w:color w:val="FF0000"/>
        <w:sz w:val="20"/>
        <w:szCs w:val="20"/>
      </w:rPr>
    </w:pPr>
    <w:r w:rsidRPr="00D533A3">
      <w:rPr>
        <w:rStyle w:val="PageNumber"/>
        <w:rFonts w:ascii="Arial" w:hAnsi="Arial" w:cs="Arial"/>
        <w:b/>
        <w:color w:val="FF0000"/>
        <w:sz w:val="20"/>
        <w:szCs w:val="20"/>
      </w:rPr>
      <w:t>OFFICIAL USE ONLY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8478"/>
    </w:tblGrid>
    <w:tr w:rsidR="00D8374C" w:rsidRPr="003B6FA1" w14:paraId="4D80B469" w14:textId="77777777" w:rsidTr="00233FDC">
      <w:tc>
        <w:tcPr>
          <w:tcW w:w="1818" w:type="dxa"/>
        </w:tcPr>
        <w:p w14:paraId="7F248EE7" w14:textId="01F9AA11" w:rsidR="00D8374C" w:rsidRPr="00AA2392" w:rsidRDefault="0039030E" w:rsidP="00233FDC">
          <w:pPr>
            <w:pStyle w:val="Footer"/>
            <w:rPr>
              <w:rFonts w:ascii="Arial" w:hAnsi="Arial" w:cs="Arial"/>
              <w:color w:val="808080" w:themeColor="background1" w:themeShade="80"/>
              <w:sz w:val="20"/>
              <w:szCs w:val="20"/>
            </w:rPr>
          </w:pPr>
          <w:r>
            <w:rPr>
              <w:rFonts w:ascii="Arial" w:hAnsi="Arial" w:cs="Arial"/>
              <w:color w:val="808080" w:themeColor="background1" w:themeShade="80"/>
              <w:sz w:val="20"/>
              <w:szCs w:val="20"/>
            </w:rPr>
            <w:t>[Agency]</w:t>
          </w:r>
          <w:r w:rsidR="00D8374C" w:rsidRPr="00AA2392">
            <w:rPr>
              <w:rFonts w:ascii="Arial" w:hAnsi="Arial" w:cs="Arial"/>
              <w:color w:val="808080" w:themeColor="background1" w:themeShade="80"/>
              <w:sz w:val="20"/>
              <w:szCs w:val="20"/>
            </w:rPr>
            <w:t xml:space="preserve"> Case #:</w:t>
          </w:r>
        </w:p>
      </w:tc>
      <w:tc>
        <w:tcPr>
          <w:tcW w:w="8478" w:type="dxa"/>
        </w:tcPr>
        <w:p w14:paraId="388B27C0" w14:textId="77777777" w:rsidR="00D8374C" w:rsidRPr="00845179" w:rsidRDefault="00247456" w:rsidP="00233FDC">
          <w:pPr>
            <w:pStyle w:val="Footer"/>
            <w:rPr>
              <w:rFonts w:ascii="Arial" w:hAnsi="Arial" w:cs="Arial"/>
              <w:color w:val="808080" w:themeColor="background1" w:themeShade="80"/>
              <w:sz w:val="20"/>
              <w:szCs w:val="20"/>
            </w:rPr>
          </w:pPr>
          <w:r>
            <w:fldChar w:fldCharType="begin"/>
          </w:r>
          <w:r>
            <w:instrText xml:space="preserve"> REF CaseNumber  \* MERGEFORMAT </w:instrText>
          </w:r>
          <w:r>
            <w:fldChar w:fldCharType="separate"/>
          </w:r>
          <w:r w:rsidR="009F61E9" w:rsidRPr="009F61E9">
            <w:rPr>
              <w:rFonts w:ascii="Arial" w:hAnsi="Arial" w:cs="Arial"/>
              <w:noProof/>
              <w:color w:val="808080" w:themeColor="background1" w:themeShade="80"/>
              <w:sz w:val="20"/>
              <w:szCs w:val="20"/>
            </w:rPr>
            <w:t xml:space="preserve">     </w:t>
          </w:r>
          <w:r>
            <w:rPr>
              <w:rFonts w:ascii="Arial" w:hAnsi="Arial" w:cs="Arial"/>
              <w:noProof/>
              <w:color w:val="808080" w:themeColor="background1" w:themeShade="80"/>
              <w:sz w:val="20"/>
              <w:szCs w:val="20"/>
            </w:rPr>
            <w:fldChar w:fldCharType="end"/>
          </w:r>
        </w:p>
      </w:tc>
    </w:tr>
  </w:tbl>
  <w:p w14:paraId="5D95FACE" w14:textId="77777777" w:rsidR="00D8374C" w:rsidRDefault="00D8374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45DA43" w14:textId="77777777" w:rsidR="00E90695" w:rsidRPr="00E90695" w:rsidRDefault="00E90695" w:rsidP="00E90695">
    <w:pPr>
      <w:pStyle w:val="Footer"/>
      <w:jc w:val="center"/>
      <w:rPr>
        <w:rFonts w:ascii="Arial" w:hAnsi="Arial" w:cs="Arial"/>
        <w:b/>
        <w:color w:val="FF0000"/>
        <w:sz w:val="20"/>
        <w:szCs w:val="20"/>
      </w:rPr>
    </w:pPr>
    <w:r w:rsidRPr="00D533A3">
      <w:rPr>
        <w:rStyle w:val="PageNumber"/>
        <w:rFonts w:ascii="Arial" w:hAnsi="Arial" w:cs="Arial"/>
        <w:b/>
        <w:color w:val="FF0000"/>
        <w:sz w:val="20"/>
        <w:szCs w:val="20"/>
      </w:rPr>
      <w:t>OFFICIAL USE ONLY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243C4E48"/>
    <w:multiLevelType w:val="hybridMultilevel"/>
    <w:tmpl w:val="39888818"/>
    <w:lvl w:ilvl="0" w:tplc="56905CAA">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12A6205"/>
    <w:multiLevelType w:val="hybridMultilevel"/>
    <w:tmpl w:val="A0F6A5EC"/>
    <w:lvl w:ilvl="0" w:tplc="A6DE2FF2">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019384E"/>
    <w:multiLevelType w:val="hybridMultilevel"/>
    <w:tmpl w:val="2D50E5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F1577F"/>
    <w:multiLevelType w:val="hybridMultilevel"/>
    <w:tmpl w:val="BD308F90"/>
    <w:lvl w:ilvl="0" w:tplc="B34E3626">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6D4F4AE2"/>
    <w:multiLevelType w:val="hybridMultilevel"/>
    <w:tmpl w:val="1428A050"/>
    <w:lvl w:ilvl="0" w:tplc="1C9AA86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789A01E8"/>
    <w:multiLevelType w:val="hybridMultilevel"/>
    <w:tmpl w:val="347AA532"/>
    <w:lvl w:ilvl="0" w:tplc="22B25FFE">
      <w:start w:val="1"/>
      <w:numFmt w:val="upperLetter"/>
      <w:lvlText w:val="%1."/>
      <w:lvlJc w:val="left"/>
      <w:pPr>
        <w:ind w:left="720" w:hanging="360"/>
      </w:pPr>
      <w:rPr>
        <w:rFonts w:asciiTheme="minorHAnsi" w:hAnsi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9F61E9"/>
    <w:rsid w:val="00001213"/>
    <w:rsid w:val="000042D5"/>
    <w:rsid w:val="0000574F"/>
    <w:rsid w:val="00005CCF"/>
    <w:rsid w:val="000069E5"/>
    <w:rsid w:val="000234E2"/>
    <w:rsid w:val="00024A69"/>
    <w:rsid w:val="00025BFE"/>
    <w:rsid w:val="00027736"/>
    <w:rsid w:val="000300BF"/>
    <w:rsid w:val="0003171A"/>
    <w:rsid w:val="00031756"/>
    <w:rsid w:val="00031FF8"/>
    <w:rsid w:val="00033EA7"/>
    <w:rsid w:val="00036BE4"/>
    <w:rsid w:val="00037A84"/>
    <w:rsid w:val="00040FDA"/>
    <w:rsid w:val="00041BCA"/>
    <w:rsid w:val="0004273A"/>
    <w:rsid w:val="000459A7"/>
    <w:rsid w:val="00045D5E"/>
    <w:rsid w:val="0004623E"/>
    <w:rsid w:val="00046E10"/>
    <w:rsid w:val="0005071A"/>
    <w:rsid w:val="00052DE2"/>
    <w:rsid w:val="00056AA9"/>
    <w:rsid w:val="00057E9A"/>
    <w:rsid w:val="00060E32"/>
    <w:rsid w:val="00062AA8"/>
    <w:rsid w:val="00063142"/>
    <w:rsid w:val="00064673"/>
    <w:rsid w:val="00064AFD"/>
    <w:rsid w:val="000678C5"/>
    <w:rsid w:val="00067BE6"/>
    <w:rsid w:val="00071AE5"/>
    <w:rsid w:val="00074E39"/>
    <w:rsid w:val="000755FF"/>
    <w:rsid w:val="00075A1D"/>
    <w:rsid w:val="00075CDD"/>
    <w:rsid w:val="00076223"/>
    <w:rsid w:val="000774A7"/>
    <w:rsid w:val="00077733"/>
    <w:rsid w:val="00081312"/>
    <w:rsid w:val="0008256F"/>
    <w:rsid w:val="0008273E"/>
    <w:rsid w:val="00083A19"/>
    <w:rsid w:val="00083C17"/>
    <w:rsid w:val="00086A66"/>
    <w:rsid w:val="00086D4B"/>
    <w:rsid w:val="000923ED"/>
    <w:rsid w:val="000924B9"/>
    <w:rsid w:val="00093D0C"/>
    <w:rsid w:val="00094517"/>
    <w:rsid w:val="00094814"/>
    <w:rsid w:val="000952D5"/>
    <w:rsid w:val="000960F3"/>
    <w:rsid w:val="00096186"/>
    <w:rsid w:val="00097565"/>
    <w:rsid w:val="000A2E87"/>
    <w:rsid w:val="000A345C"/>
    <w:rsid w:val="000A56C1"/>
    <w:rsid w:val="000A59C3"/>
    <w:rsid w:val="000A6907"/>
    <w:rsid w:val="000A6A20"/>
    <w:rsid w:val="000A7F13"/>
    <w:rsid w:val="000B164E"/>
    <w:rsid w:val="000B1CAD"/>
    <w:rsid w:val="000B7518"/>
    <w:rsid w:val="000B7A2A"/>
    <w:rsid w:val="000B7C59"/>
    <w:rsid w:val="000B7DB3"/>
    <w:rsid w:val="000C1003"/>
    <w:rsid w:val="000C11A7"/>
    <w:rsid w:val="000C1F3A"/>
    <w:rsid w:val="000C22B2"/>
    <w:rsid w:val="000C36A1"/>
    <w:rsid w:val="000C41CD"/>
    <w:rsid w:val="000C431E"/>
    <w:rsid w:val="000C5B6F"/>
    <w:rsid w:val="000C5F8A"/>
    <w:rsid w:val="000C665A"/>
    <w:rsid w:val="000C6772"/>
    <w:rsid w:val="000D0E6D"/>
    <w:rsid w:val="000D2464"/>
    <w:rsid w:val="000D3E5F"/>
    <w:rsid w:val="000D5262"/>
    <w:rsid w:val="000D6109"/>
    <w:rsid w:val="000D71D4"/>
    <w:rsid w:val="000E1254"/>
    <w:rsid w:val="000E1841"/>
    <w:rsid w:val="000E3D2B"/>
    <w:rsid w:val="000E6625"/>
    <w:rsid w:val="000E69BA"/>
    <w:rsid w:val="000E6DD1"/>
    <w:rsid w:val="000E731F"/>
    <w:rsid w:val="000E7B6B"/>
    <w:rsid w:val="000F6AF0"/>
    <w:rsid w:val="00100648"/>
    <w:rsid w:val="00100996"/>
    <w:rsid w:val="00104737"/>
    <w:rsid w:val="00104B72"/>
    <w:rsid w:val="00105038"/>
    <w:rsid w:val="0010630E"/>
    <w:rsid w:val="00110EA0"/>
    <w:rsid w:val="001165B6"/>
    <w:rsid w:val="001170D1"/>
    <w:rsid w:val="00122DF5"/>
    <w:rsid w:val="00123AE1"/>
    <w:rsid w:val="00124D8E"/>
    <w:rsid w:val="00125A01"/>
    <w:rsid w:val="0012649E"/>
    <w:rsid w:val="00126905"/>
    <w:rsid w:val="00126B8D"/>
    <w:rsid w:val="0012715B"/>
    <w:rsid w:val="001272AA"/>
    <w:rsid w:val="0013177A"/>
    <w:rsid w:val="001319E2"/>
    <w:rsid w:val="00132C21"/>
    <w:rsid w:val="00133478"/>
    <w:rsid w:val="0013347A"/>
    <w:rsid w:val="00134DD9"/>
    <w:rsid w:val="00135217"/>
    <w:rsid w:val="001359D6"/>
    <w:rsid w:val="00135CC8"/>
    <w:rsid w:val="00137369"/>
    <w:rsid w:val="001401EA"/>
    <w:rsid w:val="00141089"/>
    <w:rsid w:val="00141E63"/>
    <w:rsid w:val="0014219B"/>
    <w:rsid w:val="00142607"/>
    <w:rsid w:val="0014335E"/>
    <w:rsid w:val="001469E9"/>
    <w:rsid w:val="00147A23"/>
    <w:rsid w:val="00147D07"/>
    <w:rsid w:val="0015163A"/>
    <w:rsid w:val="00151AC9"/>
    <w:rsid w:val="00152867"/>
    <w:rsid w:val="001533CC"/>
    <w:rsid w:val="00153816"/>
    <w:rsid w:val="00153EB4"/>
    <w:rsid w:val="0015675A"/>
    <w:rsid w:val="00156F27"/>
    <w:rsid w:val="00157064"/>
    <w:rsid w:val="001602B7"/>
    <w:rsid w:val="00162843"/>
    <w:rsid w:val="00162C4A"/>
    <w:rsid w:val="00162D23"/>
    <w:rsid w:val="001641A6"/>
    <w:rsid w:val="00167C50"/>
    <w:rsid w:val="0017174D"/>
    <w:rsid w:val="00171E5C"/>
    <w:rsid w:val="00172422"/>
    <w:rsid w:val="00172B19"/>
    <w:rsid w:val="00172BDD"/>
    <w:rsid w:val="00172C93"/>
    <w:rsid w:val="00172DEF"/>
    <w:rsid w:val="00173D49"/>
    <w:rsid w:val="00173F0F"/>
    <w:rsid w:val="001753FA"/>
    <w:rsid w:val="001762F2"/>
    <w:rsid w:val="00180AA6"/>
    <w:rsid w:val="00181957"/>
    <w:rsid w:val="001822B2"/>
    <w:rsid w:val="00185BEC"/>
    <w:rsid w:val="00187CB0"/>
    <w:rsid w:val="0019323F"/>
    <w:rsid w:val="00193E47"/>
    <w:rsid w:val="0019413F"/>
    <w:rsid w:val="00194173"/>
    <w:rsid w:val="00195174"/>
    <w:rsid w:val="0019660F"/>
    <w:rsid w:val="00196D3E"/>
    <w:rsid w:val="00197A1D"/>
    <w:rsid w:val="001A0D8A"/>
    <w:rsid w:val="001A6603"/>
    <w:rsid w:val="001A6DEA"/>
    <w:rsid w:val="001B2163"/>
    <w:rsid w:val="001B3BBF"/>
    <w:rsid w:val="001B3CFF"/>
    <w:rsid w:val="001B5859"/>
    <w:rsid w:val="001B5986"/>
    <w:rsid w:val="001B5AC0"/>
    <w:rsid w:val="001B5C5F"/>
    <w:rsid w:val="001B6C04"/>
    <w:rsid w:val="001B7B3F"/>
    <w:rsid w:val="001C069B"/>
    <w:rsid w:val="001C14C7"/>
    <w:rsid w:val="001C2F87"/>
    <w:rsid w:val="001C36DC"/>
    <w:rsid w:val="001C47AE"/>
    <w:rsid w:val="001C5114"/>
    <w:rsid w:val="001C67FD"/>
    <w:rsid w:val="001C78C6"/>
    <w:rsid w:val="001C7A47"/>
    <w:rsid w:val="001D4760"/>
    <w:rsid w:val="001D50BF"/>
    <w:rsid w:val="001D7084"/>
    <w:rsid w:val="001D7328"/>
    <w:rsid w:val="001D74DE"/>
    <w:rsid w:val="001E0632"/>
    <w:rsid w:val="001E0699"/>
    <w:rsid w:val="001E148B"/>
    <w:rsid w:val="001E4D00"/>
    <w:rsid w:val="001E59C8"/>
    <w:rsid w:val="001E6141"/>
    <w:rsid w:val="001E7D65"/>
    <w:rsid w:val="001E7FE0"/>
    <w:rsid w:val="001F0D9D"/>
    <w:rsid w:val="001F2BDB"/>
    <w:rsid w:val="001F3495"/>
    <w:rsid w:val="001F34F4"/>
    <w:rsid w:val="001F4F1A"/>
    <w:rsid w:val="00201885"/>
    <w:rsid w:val="0020347D"/>
    <w:rsid w:val="0020493F"/>
    <w:rsid w:val="00204C58"/>
    <w:rsid w:val="00205F39"/>
    <w:rsid w:val="00206D43"/>
    <w:rsid w:val="00206E6B"/>
    <w:rsid w:val="00210172"/>
    <w:rsid w:val="0021037E"/>
    <w:rsid w:val="00210761"/>
    <w:rsid w:val="002107E4"/>
    <w:rsid w:val="00210DC3"/>
    <w:rsid w:val="0021151C"/>
    <w:rsid w:val="00212DCA"/>
    <w:rsid w:val="00213128"/>
    <w:rsid w:val="00213A08"/>
    <w:rsid w:val="00214027"/>
    <w:rsid w:val="00215CC3"/>
    <w:rsid w:val="002178FD"/>
    <w:rsid w:val="00220379"/>
    <w:rsid w:val="00220D19"/>
    <w:rsid w:val="00220E2B"/>
    <w:rsid w:val="00221F5A"/>
    <w:rsid w:val="002225EE"/>
    <w:rsid w:val="0022286F"/>
    <w:rsid w:val="00225099"/>
    <w:rsid w:val="00225CF0"/>
    <w:rsid w:val="00230284"/>
    <w:rsid w:val="00230D95"/>
    <w:rsid w:val="00232C53"/>
    <w:rsid w:val="0023322F"/>
    <w:rsid w:val="00233707"/>
    <w:rsid w:val="00235751"/>
    <w:rsid w:val="00240F23"/>
    <w:rsid w:val="002419D6"/>
    <w:rsid w:val="00242111"/>
    <w:rsid w:val="00243F58"/>
    <w:rsid w:val="00245423"/>
    <w:rsid w:val="00247456"/>
    <w:rsid w:val="002504BE"/>
    <w:rsid w:val="00250BC1"/>
    <w:rsid w:val="00252F8B"/>
    <w:rsid w:val="00253E7A"/>
    <w:rsid w:val="002554C8"/>
    <w:rsid w:val="00255941"/>
    <w:rsid w:val="00256E3B"/>
    <w:rsid w:val="0025722D"/>
    <w:rsid w:val="00262971"/>
    <w:rsid w:val="002645A5"/>
    <w:rsid w:val="00264902"/>
    <w:rsid w:val="0026594B"/>
    <w:rsid w:val="00266661"/>
    <w:rsid w:val="0026699A"/>
    <w:rsid w:val="00266E74"/>
    <w:rsid w:val="002672DA"/>
    <w:rsid w:val="0027054C"/>
    <w:rsid w:val="00271688"/>
    <w:rsid w:val="00275474"/>
    <w:rsid w:val="00275DFE"/>
    <w:rsid w:val="002816B0"/>
    <w:rsid w:val="00283380"/>
    <w:rsid w:val="0028554B"/>
    <w:rsid w:val="00287663"/>
    <w:rsid w:val="0029222E"/>
    <w:rsid w:val="00293049"/>
    <w:rsid w:val="00294305"/>
    <w:rsid w:val="00296146"/>
    <w:rsid w:val="00297E2E"/>
    <w:rsid w:val="002A21E9"/>
    <w:rsid w:val="002A2DE8"/>
    <w:rsid w:val="002A7136"/>
    <w:rsid w:val="002B021A"/>
    <w:rsid w:val="002B1172"/>
    <w:rsid w:val="002B25BA"/>
    <w:rsid w:val="002B3F17"/>
    <w:rsid w:val="002B5AF0"/>
    <w:rsid w:val="002B623A"/>
    <w:rsid w:val="002B632D"/>
    <w:rsid w:val="002B65FD"/>
    <w:rsid w:val="002C3E65"/>
    <w:rsid w:val="002C3EB8"/>
    <w:rsid w:val="002C48EA"/>
    <w:rsid w:val="002C67B8"/>
    <w:rsid w:val="002C75C8"/>
    <w:rsid w:val="002C7F84"/>
    <w:rsid w:val="002D1327"/>
    <w:rsid w:val="002D2161"/>
    <w:rsid w:val="002D295E"/>
    <w:rsid w:val="002D492F"/>
    <w:rsid w:val="002D7435"/>
    <w:rsid w:val="002E08F2"/>
    <w:rsid w:val="002E4E6F"/>
    <w:rsid w:val="002E5135"/>
    <w:rsid w:val="002E6C34"/>
    <w:rsid w:val="002E722B"/>
    <w:rsid w:val="002E7D50"/>
    <w:rsid w:val="002F1A8A"/>
    <w:rsid w:val="002F25D8"/>
    <w:rsid w:val="002F322B"/>
    <w:rsid w:val="002F4D06"/>
    <w:rsid w:val="002F54DF"/>
    <w:rsid w:val="002F5DE3"/>
    <w:rsid w:val="002F60FD"/>
    <w:rsid w:val="00300617"/>
    <w:rsid w:val="00300B2D"/>
    <w:rsid w:val="0030129C"/>
    <w:rsid w:val="00302EA0"/>
    <w:rsid w:val="00302EB8"/>
    <w:rsid w:val="0030305C"/>
    <w:rsid w:val="00304ECF"/>
    <w:rsid w:val="003054FF"/>
    <w:rsid w:val="003056E2"/>
    <w:rsid w:val="00305E2B"/>
    <w:rsid w:val="00305F49"/>
    <w:rsid w:val="0030744D"/>
    <w:rsid w:val="0031064C"/>
    <w:rsid w:val="0031105D"/>
    <w:rsid w:val="00313554"/>
    <w:rsid w:val="0031538E"/>
    <w:rsid w:val="00317100"/>
    <w:rsid w:val="003202A4"/>
    <w:rsid w:val="0032188C"/>
    <w:rsid w:val="0032199E"/>
    <w:rsid w:val="00322D5D"/>
    <w:rsid w:val="003239AF"/>
    <w:rsid w:val="00326375"/>
    <w:rsid w:val="0032691F"/>
    <w:rsid w:val="00326E05"/>
    <w:rsid w:val="00327DF5"/>
    <w:rsid w:val="0033081D"/>
    <w:rsid w:val="00331A8D"/>
    <w:rsid w:val="003363B1"/>
    <w:rsid w:val="003424FA"/>
    <w:rsid w:val="00342C4F"/>
    <w:rsid w:val="0034439A"/>
    <w:rsid w:val="00344F11"/>
    <w:rsid w:val="00346986"/>
    <w:rsid w:val="00346CA9"/>
    <w:rsid w:val="00350F67"/>
    <w:rsid w:val="003510EB"/>
    <w:rsid w:val="00351AC3"/>
    <w:rsid w:val="00354260"/>
    <w:rsid w:val="00354369"/>
    <w:rsid w:val="00355992"/>
    <w:rsid w:val="00357BD1"/>
    <w:rsid w:val="00357D59"/>
    <w:rsid w:val="00360480"/>
    <w:rsid w:val="00360F94"/>
    <w:rsid w:val="003610B2"/>
    <w:rsid w:val="00361300"/>
    <w:rsid w:val="00362E81"/>
    <w:rsid w:val="00364D23"/>
    <w:rsid w:val="00366908"/>
    <w:rsid w:val="00366DB2"/>
    <w:rsid w:val="0036732D"/>
    <w:rsid w:val="00367BC6"/>
    <w:rsid w:val="00367C70"/>
    <w:rsid w:val="0037086D"/>
    <w:rsid w:val="00370FEC"/>
    <w:rsid w:val="003725A3"/>
    <w:rsid w:val="00373008"/>
    <w:rsid w:val="00375329"/>
    <w:rsid w:val="003754C8"/>
    <w:rsid w:val="003804D3"/>
    <w:rsid w:val="00380C72"/>
    <w:rsid w:val="00381B98"/>
    <w:rsid w:val="003825E3"/>
    <w:rsid w:val="00383BE6"/>
    <w:rsid w:val="00384C35"/>
    <w:rsid w:val="00387850"/>
    <w:rsid w:val="00387C1C"/>
    <w:rsid w:val="003900C8"/>
    <w:rsid w:val="0039023F"/>
    <w:rsid w:val="0039030E"/>
    <w:rsid w:val="00390468"/>
    <w:rsid w:val="0039059E"/>
    <w:rsid w:val="003931D5"/>
    <w:rsid w:val="00394D0E"/>
    <w:rsid w:val="00396DDC"/>
    <w:rsid w:val="00397B36"/>
    <w:rsid w:val="00397C09"/>
    <w:rsid w:val="003A13F9"/>
    <w:rsid w:val="003A31E1"/>
    <w:rsid w:val="003A3905"/>
    <w:rsid w:val="003A517F"/>
    <w:rsid w:val="003A7B8B"/>
    <w:rsid w:val="003B08E6"/>
    <w:rsid w:val="003B0CD6"/>
    <w:rsid w:val="003B120B"/>
    <w:rsid w:val="003B1A57"/>
    <w:rsid w:val="003B2C0C"/>
    <w:rsid w:val="003B364D"/>
    <w:rsid w:val="003B38D1"/>
    <w:rsid w:val="003B6FA1"/>
    <w:rsid w:val="003B7A85"/>
    <w:rsid w:val="003B7C91"/>
    <w:rsid w:val="003C1BA5"/>
    <w:rsid w:val="003C242D"/>
    <w:rsid w:val="003C2FCE"/>
    <w:rsid w:val="003C36DC"/>
    <w:rsid w:val="003C3CBC"/>
    <w:rsid w:val="003C5FC3"/>
    <w:rsid w:val="003C66C8"/>
    <w:rsid w:val="003D1581"/>
    <w:rsid w:val="003D1706"/>
    <w:rsid w:val="003D33DF"/>
    <w:rsid w:val="003D3F22"/>
    <w:rsid w:val="003D44C0"/>
    <w:rsid w:val="003D5E57"/>
    <w:rsid w:val="003D7DD7"/>
    <w:rsid w:val="003E04A3"/>
    <w:rsid w:val="003E2673"/>
    <w:rsid w:val="003E2DEF"/>
    <w:rsid w:val="003E415A"/>
    <w:rsid w:val="003E4EF4"/>
    <w:rsid w:val="003F5689"/>
    <w:rsid w:val="003F6BB1"/>
    <w:rsid w:val="003F7700"/>
    <w:rsid w:val="00400065"/>
    <w:rsid w:val="004018EB"/>
    <w:rsid w:val="00401D82"/>
    <w:rsid w:val="0040316F"/>
    <w:rsid w:val="0040755C"/>
    <w:rsid w:val="00407AD4"/>
    <w:rsid w:val="00410539"/>
    <w:rsid w:val="00411766"/>
    <w:rsid w:val="00412081"/>
    <w:rsid w:val="0041210B"/>
    <w:rsid w:val="004143B3"/>
    <w:rsid w:val="0041472A"/>
    <w:rsid w:val="00416C18"/>
    <w:rsid w:val="00416F76"/>
    <w:rsid w:val="00417573"/>
    <w:rsid w:val="00417BC4"/>
    <w:rsid w:val="00420ADC"/>
    <w:rsid w:val="00421266"/>
    <w:rsid w:val="00422727"/>
    <w:rsid w:val="00422EE1"/>
    <w:rsid w:val="0042538A"/>
    <w:rsid w:val="0042562F"/>
    <w:rsid w:val="00432EBD"/>
    <w:rsid w:val="00434099"/>
    <w:rsid w:val="0043457D"/>
    <w:rsid w:val="00434E92"/>
    <w:rsid w:val="00440450"/>
    <w:rsid w:val="004410F2"/>
    <w:rsid w:val="00441FDD"/>
    <w:rsid w:val="00443C13"/>
    <w:rsid w:val="004445C5"/>
    <w:rsid w:val="004446CA"/>
    <w:rsid w:val="00451E79"/>
    <w:rsid w:val="004521EA"/>
    <w:rsid w:val="00453A5C"/>
    <w:rsid w:val="00455E36"/>
    <w:rsid w:val="00462313"/>
    <w:rsid w:val="00463BBA"/>
    <w:rsid w:val="00463F46"/>
    <w:rsid w:val="00464315"/>
    <w:rsid w:val="004643D8"/>
    <w:rsid w:val="004653AA"/>
    <w:rsid w:val="004654B8"/>
    <w:rsid w:val="004675BC"/>
    <w:rsid w:val="004678A9"/>
    <w:rsid w:val="00467EA4"/>
    <w:rsid w:val="00472034"/>
    <w:rsid w:val="00474422"/>
    <w:rsid w:val="00475804"/>
    <w:rsid w:val="004764DE"/>
    <w:rsid w:val="00477766"/>
    <w:rsid w:val="00477792"/>
    <w:rsid w:val="004819A5"/>
    <w:rsid w:val="00481DE0"/>
    <w:rsid w:val="004830D3"/>
    <w:rsid w:val="0048335D"/>
    <w:rsid w:val="0048385E"/>
    <w:rsid w:val="0048470D"/>
    <w:rsid w:val="00485A72"/>
    <w:rsid w:val="00485D79"/>
    <w:rsid w:val="00487B56"/>
    <w:rsid w:val="00490F34"/>
    <w:rsid w:val="004916E7"/>
    <w:rsid w:val="00492DE6"/>
    <w:rsid w:val="004940CE"/>
    <w:rsid w:val="004942C7"/>
    <w:rsid w:val="00496C15"/>
    <w:rsid w:val="004A0CB8"/>
    <w:rsid w:val="004A333D"/>
    <w:rsid w:val="004A79CF"/>
    <w:rsid w:val="004B002B"/>
    <w:rsid w:val="004B11D1"/>
    <w:rsid w:val="004B28EE"/>
    <w:rsid w:val="004B4A6A"/>
    <w:rsid w:val="004B52AF"/>
    <w:rsid w:val="004B7109"/>
    <w:rsid w:val="004B7A41"/>
    <w:rsid w:val="004C11D1"/>
    <w:rsid w:val="004C1AE0"/>
    <w:rsid w:val="004C1F17"/>
    <w:rsid w:val="004C1F3D"/>
    <w:rsid w:val="004C3DEE"/>
    <w:rsid w:val="004D0811"/>
    <w:rsid w:val="004D1B01"/>
    <w:rsid w:val="004D2996"/>
    <w:rsid w:val="004D2E90"/>
    <w:rsid w:val="004D3247"/>
    <w:rsid w:val="004D420A"/>
    <w:rsid w:val="004D501E"/>
    <w:rsid w:val="004D6453"/>
    <w:rsid w:val="004D7743"/>
    <w:rsid w:val="004E2F6C"/>
    <w:rsid w:val="004E3649"/>
    <w:rsid w:val="004E38E4"/>
    <w:rsid w:val="004E46BA"/>
    <w:rsid w:val="004E6E5B"/>
    <w:rsid w:val="004F1CC3"/>
    <w:rsid w:val="004F1D6E"/>
    <w:rsid w:val="004F1EE5"/>
    <w:rsid w:val="004F3E99"/>
    <w:rsid w:val="004F442C"/>
    <w:rsid w:val="00500655"/>
    <w:rsid w:val="005012EA"/>
    <w:rsid w:val="00501BD5"/>
    <w:rsid w:val="00502AB6"/>
    <w:rsid w:val="0050688E"/>
    <w:rsid w:val="005105E2"/>
    <w:rsid w:val="00511A97"/>
    <w:rsid w:val="00513B50"/>
    <w:rsid w:val="00515AEE"/>
    <w:rsid w:val="00515B1E"/>
    <w:rsid w:val="00516D9E"/>
    <w:rsid w:val="00517BB5"/>
    <w:rsid w:val="005202BF"/>
    <w:rsid w:val="0052341A"/>
    <w:rsid w:val="0052398B"/>
    <w:rsid w:val="00523F38"/>
    <w:rsid w:val="00526DDB"/>
    <w:rsid w:val="00526E51"/>
    <w:rsid w:val="00527DDF"/>
    <w:rsid w:val="00527ED0"/>
    <w:rsid w:val="00533CD3"/>
    <w:rsid w:val="00533D27"/>
    <w:rsid w:val="005341A6"/>
    <w:rsid w:val="00535D11"/>
    <w:rsid w:val="00542124"/>
    <w:rsid w:val="00542600"/>
    <w:rsid w:val="005431CE"/>
    <w:rsid w:val="0054417E"/>
    <w:rsid w:val="0054459D"/>
    <w:rsid w:val="00545710"/>
    <w:rsid w:val="00550D36"/>
    <w:rsid w:val="00550F57"/>
    <w:rsid w:val="005521D4"/>
    <w:rsid w:val="00553EBF"/>
    <w:rsid w:val="005546FA"/>
    <w:rsid w:val="00556C70"/>
    <w:rsid w:val="00557451"/>
    <w:rsid w:val="00557566"/>
    <w:rsid w:val="00557815"/>
    <w:rsid w:val="00557CE5"/>
    <w:rsid w:val="00560EF3"/>
    <w:rsid w:val="00561388"/>
    <w:rsid w:val="00563349"/>
    <w:rsid w:val="0056374F"/>
    <w:rsid w:val="0056487D"/>
    <w:rsid w:val="00564FC0"/>
    <w:rsid w:val="00566253"/>
    <w:rsid w:val="0056712E"/>
    <w:rsid w:val="005708C0"/>
    <w:rsid w:val="00574A5B"/>
    <w:rsid w:val="0057547F"/>
    <w:rsid w:val="005775CC"/>
    <w:rsid w:val="00583E9A"/>
    <w:rsid w:val="00586218"/>
    <w:rsid w:val="00586584"/>
    <w:rsid w:val="00590249"/>
    <w:rsid w:val="0059084B"/>
    <w:rsid w:val="0059444C"/>
    <w:rsid w:val="005945B4"/>
    <w:rsid w:val="00595C4B"/>
    <w:rsid w:val="005A0C2D"/>
    <w:rsid w:val="005A128D"/>
    <w:rsid w:val="005A1F41"/>
    <w:rsid w:val="005A21D3"/>
    <w:rsid w:val="005A411F"/>
    <w:rsid w:val="005A4B6F"/>
    <w:rsid w:val="005A659E"/>
    <w:rsid w:val="005A66F7"/>
    <w:rsid w:val="005A7CDF"/>
    <w:rsid w:val="005B0B19"/>
    <w:rsid w:val="005B1E59"/>
    <w:rsid w:val="005B31BA"/>
    <w:rsid w:val="005B3603"/>
    <w:rsid w:val="005B375B"/>
    <w:rsid w:val="005B5824"/>
    <w:rsid w:val="005B5868"/>
    <w:rsid w:val="005B63B2"/>
    <w:rsid w:val="005B6C53"/>
    <w:rsid w:val="005B750A"/>
    <w:rsid w:val="005B7731"/>
    <w:rsid w:val="005C1624"/>
    <w:rsid w:val="005C19D2"/>
    <w:rsid w:val="005C6181"/>
    <w:rsid w:val="005C6CD0"/>
    <w:rsid w:val="005D2A23"/>
    <w:rsid w:val="005D31D5"/>
    <w:rsid w:val="005D533A"/>
    <w:rsid w:val="005D5380"/>
    <w:rsid w:val="005D53C6"/>
    <w:rsid w:val="005D6A70"/>
    <w:rsid w:val="005D6B88"/>
    <w:rsid w:val="005E0EC1"/>
    <w:rsid w:val="005E24D1"/>
    <w:rsid w:val="005E2C86"/>
    <w:rsid w:val="005E3A31"/>
    <w:rsid w:val="005E3EB7"/>
    <w:rsid w:val="005E439B"/>
    <w:rsid w:val="005E54FC"/>
    <w:rsid w:val="005F13E8"/>
    <w:rsid w:val="005F349E"/>
    <w:rsid w:val="005F3919"/>
    <w:rsid w:val="005F3D18"/>
    <w:rsid w:val="005F40EF"/>
    <w:rsid w:val="005F5BDF"/>
    <w:rsid w:val="005F5C4E"/>
    <w:rsid w:val="005F5D86"/>
    <w:rsid w:val="005F751D"/>
    <w:rsid w:val="005F7CDC"/>
    <w:rsid w:val="006002B2"/>
    <w:rsid w:val="00600E81"/>
    <w:rsid w:val="00601D83"/>
    <w:rsid w:val="00602F63"/>
    <w:rsid w:val="00604A36"/>
    <w:rsid w:val="0060571A"/>
    <w:rsid w:val="0060736F"/>
    <w:rsid w:val="006077AC"/>
    <w:rsid w:val="006078AC"/>
    <w:rsid w:val="00610348"/>
    <w:rsid w:val="00612D58"/>
    <w:rsid w:val="006137FE"/>
    <w:rsid w:val="00615746"/>
    <w:rsid w:val="006157C5"/>
    <w:rsid w:val="00616887"/>
    <w:rsid w:val="006168C7"/>
    <w:rsid w:val="00621773"/>
    <w:rsid w:val="006226BC"/>
    <w:rsid w:val="006256AA"/>
    <w:rsid w:val="006276EE"/>
    <w:rsid w:val="00630614"/>
    <w:rsid w:val="006320CC"/>
    <w:rsid w:val="00634116"/>
    <w:rsid w:val="00635FB2"/>
    <w:rsid w:val="0063666C"/>
    <w:rsid w:val="00636B0F"/>
    <w:rsid w:val="00637370"/>
    <w:rsid w:val="00637817"/>
    <w:rsid w:val="00637E51"/>
    <w:rsid w:val="00641A73"/>
    <w:rsid w:val="00641DF8"/>
    <w:rsid w:val="00641E3A"/>
    <w:rsid w:val="00641FB0"/>
    <w:rsid w:val="006443F4"/>
    <w:rsid w:val="00645894"/>
    <w:rsid w:val="00646EF3"/>
    <w:rsid w:val="00646F91"/>
    <w:rsid w:val="00650945"/>
    <w:rsid w:val="00653021"/>
    <w:rsid w:val="00654005"/>
    <w:rsid w:val="00654166"/>
    <w:rsid w:val="00654ADD"/>
    <w:rsid w:val="00654FE4"/>
    <w:rsid w:val="00657F9C"/>
    <w:rsid w:val="00663591"/>
    <w:rsid w:val="006635D7"/>
    <w:rsid w:val="00667BC5"/>
    <w:rsid w:val="006701EB"/>
    <w:rsid w:val="006724CC"/>
    <w:rsid w:val="006728DD"/>
    <w:rsid w:val="00675A63"/>
    <w:rsid w:val="00676F85"/>
    <w:rsid w:val="0068160E"/>
    <w:rsid w:val="00682D5D"/>
    <w:rsid w:val="00683BA8"/>
    <w:rsid w:val="0068557F"/>
    <w:rsid w:val="00685A7F"/>
    <w:rsid w:val="00686275"/>
    <w:rsid w:val="00686BD3"/>
    <w:rsid w:val="00687CCF"/>
    <w:rsid w:val="00687F40"/>
    <w:rsid w:val="0069092F"/>
    <w:rsid w:val="00690F54"/>
    <w:rsid w:val="00690FD1"/>
    <w:rsid w:val="00692E25"/>
    <w:rsid w:val="0069339F"/>
    <w:rsid w:val="006936F5"/>
    <w:rsid w:val="00693AD8"/>
    <w:rsid w:val="00694665"/>
    <w:rsid w:val="00694E03"/>
    <w:rsid w:val="00694E4B"/>
    <w:rsid w:val="00694FFF"/>
    <w:rsid w:val="0069587D"/>
    <w:rsid w:val="00696945"/>
    <w:rsid w:val="0069766B"/>
    <w:rsid w:val="00697BA0"/>
    <w:rsid w:val="006A0CCE"/>
    <w:rsid w:val="006A12FB"/>
    <w:rsid w:val="006A466B"/>
    <w:rsid w:val="006A64C5"/>
    <w:rsid w:val="006A6B43"/>
    <w:rsid w:val="006B3CD9"/>
    <w:rsid w:val="006B429E"/>
    <w:rsid w:val="006B42FF"/>
    <w:rsid w:val="006B5A37"/>
    <w:rsid w:val="006B7BD6"/>
    <w:rsid w:val="006C38DD"/>
    <w:rsid w:val="006C4D53"/>
    <w:rsid w:val="006C6170"/>
    <w:rsid w:val="006C6C31"/>
    <w:rsid w:val="006D298E"/>
    <w:rsid w:val="006D44BE"/>
    <w:rsid w:val="006E078D"/>
    <w:rsid w:val="006E0A16"/>
    <w:rsid w:val="006E1689"/>
    <w:rsid w:val="006E37E3"/>
    <w:rsid w:val="006E449E"/>
    <w:rsid w:val="006F061D"/>
    <w:rsid w:val="006F1EE8"/>
    <w:rsid w:val="006F20F7"/>
    <w:rsid w:val="006F2843"/>
    <w:rsid w:val="006F344D"/>
    <w:rsid w:val="006F3D5C"/>
    <w:rsid w:val="006F493C"/>
    <w:rsid w:val="006F5C9F"/>
    <w:rsid w:val="006F6015"/>
    <w:rsid w:val="006F67F5"/>
    <w:rsid w:val="00700F7B"/>
    <w:rsid w:val="00701009"/>
    <w:rsid w:val="00701E38"/>
    <w:rsid w:val="007061F6"/>
    <w:rsid w:val="00706899"/>
    <w:rsid w:val="00706D24"/>
    <w:rsid w:val="007071B8"/>
    <w:rsid w:val="00707F1D"/>
    <w:rsid w:val="007109C2"/>
    <w:rsid w:val="007128E2"/>
    <w:rsid w:val="00713713"/>
    <w:rsid w:val="007140C8"/>
    <w:rsid w:val="00714769"/>
    <w:rsid w:val="00714D74"/>
    <w:rsid w:val="0071510F"/>
    <w:rsid w:val="007161CC"/>
    <w:rsid w:val="007213E7"/>
    <w:rsid w:val="00721E58"/>
    <w:rsid w:val="00723474"/>
    <w:rsid w:val="00726106"/>
    <w:rsid w:val="00727280"/>
    <w:rsid w:val="00727324"/>
    <w:rsid w:val="00727E14"/>
    <w:rsid w:val="00733A56"/>
    <w:rsid w:val="0073404B"/>
    <w:rsid w:val="0074131E"/>
    <w:rsid w:val="00744269"/>
    <w:rsid w:val="007446D9"/>
    <w:rsid w:val="00744E92"/>
    <w:rsid w:val="00744F6B"/>
    <w:rsid w:val="00745CAF"/>
    <w:rsid w:val="007502C6"/>
    <w:rsid w:val="0075126B"/>
    <w:rsid w:val="007535C1"/>
    <w:rsid w:val="00755FDA"/>
    <w:rsid w:val="007602B4"/>
    <w:rsid w:val="007602F0"/>
    <w:rsid w:val="007604BB"/>
    <w:rsid w:val="00761F62"/>
    <w:rsid w:val="00762369"/>
    <w:rsid w:val="00762A27"/>
    <w:rsid w:val="00762FDA"/>
    <w:rsid w:val="007634E9"/>
    <w:rsid w:val="00763F48"/>
    <w:rsid w:val="00766A34"/>
    <w:rsid w:val="00766D9E"/>
    <w:rsid w:val="007671EE"/>
    <w:rsid w:val="007675C0"/>
    <w:rsid w:val="00771390"/>
    <w:rsid w:val="007719C7"/>
    <w:rsid w:val="007723E4"/>
    <w:rsid w:val="0077532A"/>
    <w:rsid w:val="00776DCA"/>
    <w:rsid w:val="00783017"/>
    <w:rsid w:val="007833B2"/>
    <w:rsid w:val="00784E7B"/>
    <w:rsid w:val="00785813"/>
    <w:rsid w:val="00786A2D"/>
    <w:rsid w:val="007873F9"/>
    <w:rsid w:val="007919DB"/>
    <w:rsid w:val="007921D0"/>
    <w:rsid w:val="007926B0"/>
    <w:rsid w:val="00794256"/>
    <w:rsid w:val="0079512A"/>
    <w:rsid w:val="007961EF"/>
    <w:rsid w:val="00796387"/>
    <w:rsid w:val="007A113E"/>
    <w:rsid w:val="007A3B3A"/>
    <w:rsid w:val="007A509C"/>
    <w:rsid w:val="007A53B6"/>
    <w:rsid w:val="007A5E76"/>
    <w:rsid w:val="007B1A4D"/>
    <w:rsid w:val="007B3344"/>
    <w:rsid w:val="007B3C17"/>
    <w:rsid w:val="007B3FFB"/>
    <w:rsid w:val="007B55B3"/>
    <w:rsid w:val="007B642D"/>
    <w:rsid w:val="007B68C0"/>
    <w:rsid w:val="007B6BA4"/>
    <w:rsid w:val="007C01BB"/>
    <w:rsid w:val="007C0EDC"/>
    <w:rsid w:val="007C17F8"/>
    <w:rsid w:val="007C23ED"/>
    <w:rsid w:val="007C2B80"/>
    <w:rsid w:val="007C40DA"/>
    <w:rsid w:val="007C643D"/>
    <w:rsid w:val="007D01A3"/>
    <w:rsid w:val="007D0284"/>
    <w:rsid w:val="007D0393"/>
    <w:rsid w:val="007D0691"/>
    <w:rsid w:val="007D0AE3"/>
    <w:rsid w:val="007D35BD"/>
    <w:rsid w:val="007D4617"/>
    <w:rsid w:val="007D4B6B"/>
    <w:rsid w:val="007D4F90"/>
    <w:rsid w:val="007D5796"/>
    <w:rsid w:val="007D62ED"/>
    <w:rsid w:val="007D7E7C"/>
    <w:rsid w:val="007E0162"/>
    <w:rsid w:val="007E101F"/>
    <w:rsid w:val="007E1968"/>
    <w:rsid w:val="007E2751"/>
    <w:rsid w:val="007E4F5C"/>
    <w:rsid w:val="007E67BC"/>
    <w:rsid w:val="007F1255"/>
    <w:rsid w:val="007F1EC3"/>
    <w:rsid w:val="007F1F2B"/>
    <w:rsid w:val="007F37C4"/>
    <w:rsid w:val="007F3C27"/>
    <w:rsid w:val="007F3CD8"/>
    <w:rsid w:val="007F4CF3"/>
    <w:rsid w:val="007F502D"/>
    <w:rsid w:val="0080602A"/>
    <w:rsid w:val="008130A6"/>
    <w:rsid w:val="00814F1F"/>
    <w:rsid w:val="00815EF1"/>
    <w:rsid w:val="00817231"/>
    <w:rsid w:val="00821350"/>
    <w:rsid w:val="00821E32"/>
    <w:rsid w:val="0082261B"/>
    <w:rsid w:val="00822D5B"/>
    <w:rsid w:val="00822EE8"/>
    <w:rsid w:val="00822F15"/>
    <w:rsid w:val="00823128"/>
    <w:rsid w:val="008233AB"/>
    <w:rsid w:val="008238D3"/>
    <w:rsid w:val="008249A1"/>
    <w:rsid w:val="00826A8C"/>
    <w:rsid w:val="00830198"/>
    <w:rsid w:val="00830226"/>
    <w:rsid w:val="00832905"/>
    <w:rsid w:val="008363DE"/>
    <w:rsid w:val="00843094"/>
    <w:rsid w:val="00845179"/>
    <w:rsid w:val="00856F75"/>
    <w:rsid w:val="0086025A"/>
    <w:rsid w:val="0086183B"/>
    <w:rsid w:val="00864379"/>
    <w:rsid w:val="0086470E"/>
    <w:rsid w:val="008668C0"/>
    <w:rsid w:val="00866ABA"/>
    <w:rsid w:val="008677E0"/>
    <w:rsid w:val="00873768"/>
    <w:rsid w:val="00874BE5"/>
    <w:rsid w:val="00875A9E"/>
    <w:rsid w:val="008765FF"/>
    <w:rsid w:val="0087661F"/>
    <w:rsid w:val="0087761F"/>
    <w:rsid w:val="008801F9"/>
    <w:rsid w:val="008822CB"/>
    <w:rsid w:val="00882FFF"/>
    <w:rsid w:val="00883AA6"/>
    <w:rsid w:val="00884422"/>
    <w:rsid w:val="008853ED"/>
    <w:rsid w:val="008856B6"/>
    <w:rsid w:val="008868AE"/>
    <w:rsid w:val="00887D11"/>
    <w:rsid w:val="008911C2"/>
    <w:rsid w:val="00891B94"/>
    <w:rsid w:val="00891F07"/>
    <w:rsid w:val="00892D4C"/>
    <w:rsid w:val="00893467"/>
    <w:rsid w:val="00893561"/>
    <w:rsid w:val="008948C9"/>
    <w:rsid w:val="008A0B2D"/>
    <w:rsid w:val="008A0D98"/>
    <w:rsid w:val="008A528B"/>
    <w:rsid w:val="008A5572"/>
    <w:rsid w:val="008A7C44"/>
    <w:rsid w:val="008B1E89"/>
    <w:rsid w:val="008B456F"/>
    <w:rsid w:val="008B4E1E"/>
    <w:rsid w:val="008B65FC"/>
    <w:rsid w:val="008B7FBE"/>
    <w:rsid w:val="008C0A8B"/>
    <w:rsid w:val="008C1713"/>
    <w:rsid w:val="008C1A9C"/>
    <w:rsid w:val="008C4765"/>
    <w:rsid w:val="008C5F0E"/>
    <w:rsid w:val="008C6846"/>
    <w:rsid w:val="008C7F39"/>
    <w:rsid w:val="008D6C0B"/>
    <w:rsid w:val="008D74CC"/>
    <w:rsid w:val="008D7F23"/>
    <w:rsid w:val="008E0931"/>
    <w:rsid w:val="008E0DAE"/>
    <w:rsid w:val="008E1338"/>
    <w:rsid w:val="008E1396"/>
    <w:rsid w:val="008E15B4"/>
    <w:rsid w:val="008E3623"/>
    <w:rsid w:val="008E4258"/>
    <w:rsid w:val="008E4C8A"/>
    <w:rsid w:val="008E67C3"/>
    <w:rsid w:val="008E7178"/>
    <w:rsid w:val="008E7DA1"/>
    <w:rsid w:val="008F03B5"/>
    <w:rsid w:val="008F0A32"/>
    <w:rsid w:val="008F0C72"/>
    <w:rsid w:val="008F1652"/>
    <w:rsid w:val="008F2595"/>
    <w:rsid w:val="008F2CE3"/>
    <w:rsid w:val="008F333B"/>
    <w:rsid w:val="008F6135"/>
    <w:rsid w:val="008F665A"/>
    <w:rsid w:val="0090048F"/>
    <w:rsid w:val="0090155E"/>
    <w:rsid w:val="00901641"/>
    <w:rsid w:val="00902572"/>
    <w:rsid w:val="0090307C"/>
    <w:rsid w:val="009037C1"/>
    <w:rsid w:val="00905160"/>
    <w:rsid w:val="00905B94"/>
    <w:rsid w:val="009078D9"/>
    <w:rsid w:val="0091028C"/>
    <w:rsid w:val="00912A14"/>
    <w:rsid w:val="00912BAA"/>
    <w:rsid w:val="00912C80"/>
    <w:rsid w:val="009137D7"/>
    <w:rsid w:val="00913F36"/>
    <w:rsid w:val="00914926"/>
    <w:rsid w:val="00914B41"/>
    <w:rsid w:val="00914CBC"/>
    <w:rsid w:val="009168ED"/>
    <w:rsid w:val="00917BB7"/>
    <w:rsid w:val="00917E79"/>
    <w:rsid w:val="00920B01"/>
    <w:rsid w:val="00922E31"/>
    <w:rsid w:val="00923775"/>
    <w:rsid w:val="009239B6"/>
    <w:rsid w:val="00923A21"/>
    <w:rsid w:val="009251D6"/>
    <w:rsid w:val="009303F5"/>
    <w:rsid w:val="00931200"/>
    <w:rsid w:val="0093183A"/>
    <w:rsid w:val="009321ED"/>
    <w:rsid w:val="00936ED8"/>
    <w:rsid w:val="00937765"/>
    <w:rsid w:val="00937AD4"/>
    <w:rsid w:val="00937F57"/>
    <w:rsid w:val="00940587"/>
    <w:rsid w:val="009409A9"/>
    <w:rsid w:val="00941BB4"/>
    <w:rsid w:val="00942E35"/>
    <w:rsid w:val="00944072"/>
    <w:rsid w:val="00947218"/>
    <w:rsid w:val="0095129B"/>
    <w:rsid w:val="00951CDB"/>
    <w:rsid w:val="00951FBC"/>
    <w:rsid w:val="009520E4"/>
    <w:rsid w:val="0095423D"/>
    <w:rsid w:val="00956E6F"/>
    <w:rsid w:val="009579BD"/>
    <w:rsid w:val="00961869"/>
    <w:rsid w:val="00961E77"/>
    <w:rsid w:val="00963235"/>
    <w:rsid w:val="00963C35"/>
    <w:rsid w:val="00963E9C"/>
    <w:rsid w:val="00965DE4"/>
    <w:rsid w:val="00971E8F"/>
    <w:rsid w:val="00975762"/>
    <w:rsid w:val="00976D2A"/>
    <w:rsid w:val="0097720E"/>
    <w:rsid w:val="00977DA2"/>
    <w:rsid w:val="009808BE"/>
    <w:rsid w:val="00980A74"/>
    <w:rsid w:val="009820DC"/>
    <w:rsid w:val="009825C7"/>
    <w:rsid w:val="009838FA"/>
    <w:rsid w:val="00983AB6"/>
    <w:rsid w:val="0098461C"/>
    <w:rsid w:val="00985F10"/>
    <w:rsid w:val="00986318"/>
    <w:rsid w:val="00986CDB"/>
    <w:rsid w:val="0098780D"/>
    <w:rsid w:val="00987AA6"/>
    <w:rsid w:val="00987CEF"/>
    <w:rsid w:val="00987D53"/>
    <w:rsid w:val="00987E18"/>
    <w:rsid w:val="00992CE4"/>
    <w:rsid w:val="00993859"/>
    <w:rsid w:val="00997241"/>
    <w:rsid w:val="009A1337"/>
    <w:rsid w:val="009A2876"/>
    <w:rsid w:val="009A537F"/>
    <w:rsid w:val="009A691C"/>
    <w:rsid w:val="009B1019"/>
    <w:rsid w:val="009B1C8B"/>
    <w:rsid w:val="009B1CD6"/>
    <w:rsid w:val="009B2931"/>
    <w:rsid w:val="009B3BB3"/>
    <w:rsid w:val="009B3F3B"/>
    <w:rsid w:val="009B4AE3"/>
    <w:rsid w:val="009B55AB"/>
    <w:rsid w:val="009B7484"/>
    <w:rsid w:val="009C0671"/>
    <w:rsid w:val="009C11B1"/>
    <w:rsid w:val="009C1406"/>
    <w:rsid w:val="009C3515"/>
    <w:rsid w:val="009C3D74"/>
    <w:rsid w:val="009C5987"/>
    <w:rsid w:val="009C5E4B"/>
    <w:rsid w:val="009C60C5"/>
    <w:rsid w:val="009C6AD6"/>
    <w:rsid w:val="009C6D76"/>
    <w:rsid w:val="009D0402"/>
    <w:rsid w:val="009D1466"/>
    <w:rsid w:val="009D273A"/>
    <w:rsid w:val="009D314E"/>
    <w:rsid w:val="009D3561"/>
    <w:rsid w:val="009D3641"/>
    <w:rsid w:val="009D756C"/>
    <w:rsid w:val="009E0455"/>
    <w:rsid w:val="009E1367"/>
    <w:rsid w:val="009E21CC"/>
    <w:rsid w:val="009E2830"/>
    <w:rsid w:val="009E3CA3"/>
    <w:rsid w:val="009E41BF"/>
    <w:rsid w:val="009E4342"/>
    <w:rsid w:val="009E5F77"/>
    <w:rsid w:val="009E632C"/>
    <w:rsid w:val="009E7AB0"/>
    <w:rsid w:val="009F016B"/>
    <w:rsid w:val="009F335F"/>
    <w:rsid w:val="009F5DA7"/>
    <w:rsid w:val="009F60F2"/>
    <w:rsid w:val="009F61E9"/>
    <w:rsid w:val="009F741F"/>
    <w:rsid w:val="00A00FF5"/>
    <w:rsid w:val="00A02115"/>
    <w:rsid w:val="00A02281"/>
    <w:rsid w:val="00A03451"/>
    <w:rsid w:val="00A05A33"/>
    <w:rsid w:val="00A06477"/>
    <w:rsid w:val="00A07F2E"/>
    <w:rsid w:val="00A10412"/>
    <w:rsid w:val="00A10A2B"/>
    <w:rsid w:val="00A11517"/>
    <w:rsid w:val="00A115BB"/>
    <w:rsid w:val="00A11845"/>
    <w:rsid w:val="00A11A5D"/>
    <w:rsid w:val="00A1243A"/>
    <w:rsid w:val="00A12AB0"/>
    <w:rsid w:val="00A13099"/>
    <w:rsid w:val="00A134EC"/>
    <w:rsid w:val="00A1359A"/>
    <w:rsid w:val="00A15C2F"/>
    <w:rsid w:val="00A16CFF"/>
    <w:rsid w:val="00A20C90"/>
    <w:rsid w:val="00A20FF9"/>
    <w:rsid w:val="00A240B7"/>
    <w:rsid w:val="00A2428D"/>
    <w:rsid w:val="00A2746F"/>
    <w:rsid w:val="00A2791F"/>
    <w:rsid w:val="00A308B9"/>
    <w:rsid w:val="00A30C04"/>
    <w:rsid w:val="00A30CBD"/>
    <w:rsid w:val="00A31523"/>
    <w:rsid w:val="00A31BEF"/>
    <w:rsid w:val="00A33C15"/>
    <w:rsid w:val="00A3400F"/>
    <w:rsid w:val="00A400AD"/>
    <w:rsid w:val="00A40F44"/>
    <w:rsid w:val="00A41E3B"/>
    <w:rsid w:val="00A43A2C"/>
    <w:rsid w:val="00A43B36"/>
    <w:rsid w:val="00A44E88"/>
    <w:rsid w:val="00A45AD8"/>
    <w:rsid w:val="00A465A9"/>
    <w:rsid w:val="00A47573"/>
    <w:rsid w:val="00A511CD"/>
    <w:rsid w:val="00A52D0F"/>
    <w:rsid w:val="00A52D18"/>
    <w:rsid w:val="00A537AF"/>
    <w:rsid w:val="00A53F64"/>
    <w:rsid w:val="00A5417A"/>
    <w:rsid w:val="00A5425C"/>
    <w:rsid w:val="00A549B5"/>
    <w:rsid w:val="00A551B6"/>
    <w:rsid w:val="00A558C5"/>
    <w:rsid w:val="00A559F0"/>
    <w:rsid w:val="00A568CD"/>
    <w:rsid w:val="00A57AF3"/>
    <w:rsid w:val="00A6003B"/>
    <w:rsid w:val="00A61342"/>
    <w:rsid w:val="00A613DD"/>
    <w:rsid w:val="00A61F7F"/>
    <w:rsid w:val="00A63084"/>
    <w:rsid w:val="00A7091C"/>
    <w:rsid w:val="00A712C8"/>
    <w:rsid w:val="00A72790"/>
    <w:rsid w:val="00A72BE1"/>
    <w:rsid w:val="00A72CA1"/>
    <w:rsid w:val="00A74A91"/>
    <w:rsid w:val="00A75B3C"/>
    <w:rsid w:val="00A77162"/>
    <w:rsid w:val="00A7780D"/>
    <w:rsid w:val="00A828BE"/>
    <w:rsid w:val="00A85154"/>
    <w:rsid w:val="00A9044E"/>
    <w:rsid w:val="00A90794"/>
    <w:rsid w:val="00A9187F"/>
    <w:rsid w:val="00A92873"/>
    <w:rsid w:val="00A94149"/>
    <w:rsid w:val="00A94FD0"/>
    <w:rsid w:val="00AA096D"/>
    <w:rsid w:val="00AA0D11"/>
    <w:rsid w:val="00AA1701"/>
    <w:rsid w:val="00AA1C2E"/>
    <w:rsid w:val="00AA1FDC"/>
    <w:rsid w:val="00AA2392"/>
    <w:rsid w:val="00AA676D"/>
    <w:rsid w:val="00AA78E7"/>
    <w:rsid w:val="00AB0E99"/>
    <w:rsid w:val="00AB193B"/>
    <w:rsid w:val="00AB309C"/>
    <w:rsid w:val="00AB3215"/>
    <w:rsid w:val="00AB3D0C"/>
    <w:rsid w:val="00AB3DB0"/>
    <w:rsid w:val="00AB565D"/>
    <w:rsid w:val="00AB5BEC"/>
    <w:rsid w:val="00AB63AF"/>
    <w:rsid w:val="00AB7FB0"/>
    <w:rsid w:val="00AC107B"/>
    <w:rsid w:val="00AC1765"/>
    <w:rsid w:val="00AC1A26"/>
    <w:rsid w:val="00AC1DEA"/>
    <w:rsid w:val="00AC2523"/>
    <w:rsid w:val="00AC291F"/>
    <w:rsid w:val="00AC2D29"/>
    <w:rsid w:val="00AC3273"/>
    <w:rsid w:val="00AC359C"/>
    <w:rsid w:val="00AC3D36"/>
    <w:rsid w:val="00AC40E2"/>
    <w:rsid w:val="00AC43A7"/>
    <w:rsid w:val="00AC4DA0"/>
    <w:rsid w:val="00AD021E"/>
    <w:rsid w:val="00AD0873"/>
    <w:rsid w:val="00AD0D9E"/>
    <w:rsid w:val="00AD2730"/>
    <w:rsid w:val="00AD4628"/>
    <w:rsid w:val="00AD6040"/>
    <w:rsid w:val="00AE00E3"/>
    <w:rsid w:val="00AE05DE"/>
    <w:rsid w:val="00AE0A33"/>
    <w:rsid w:val="00AE0AFC"/>
    <w:rsid w:val="00AE18AC"/>
    <w:rsid w:val="00AE4D96"/>
    <w:rsid w:val="00AE4FE8"/>
    <w:rsid w:val="00AE7F65"/>
    <w:rsid w:val="00AF5C27"/>
    <w:rsid w:val="00AF5FFB"/>
    <w:rsid w:val="00AF6555"/>
    <w:rsid w:val="00AF673F"/>
    <w:rsid w:val="00AF7030"/>
    <w:rsid w:val="00B004BD"/>
    <w:rsid w:val="00B03352"/>
    <w:rsid w:val="00B062A1"/>
    <w:rsid w:val="00B064A9"/>
    <w:rsid w:val="00B121D7"/>
    <w:rsid w:val="00B12FF0"/>
    <w:rsid w:val="00B1404B"/>
    <w:rsid w:val="00B2127B"/>
    <w:rsid w:val="00B23238"/>
    <w:rsid w:val="00B2466B"/>
    <w:rsid w:val="00B24757"/>
    <w:rsid w:val="00B2531D"/>
    <w:rsid w:val="00B25375"/>
    <w:rsid w:val="00B25467"/>
    <w:rsid w:val="00B26C2A"/>
    <w:rsid w:val="00B30A69"/>
    <w:rsid w:val="00B31393"/>
    <w:rsid w:val="00B32057"/>
    <w:rsid w:val="00B32419"/>
    <w:rsid w:val="00B338F6"/>
    <w:rsid w:val="00B33F08"/>
    <w:rsid w:val="00B34093"/>
    <w:rsid w:val="00B346DD"/>
    <w:rsid w:val="00B35448"/>
    <w:rsid w:val="00B37943"/>
    <w:rsid w:val="00B410A8"/>
    <w:rsid w:val="00B42A67"/>
    <w:rsid w:val="00B42E7D"/>
    <w:rsid w:val="00B43693"/>
    <w:rsid w:val="00B44593"/>
    <w:rsid w:val="00B451AA"/>
    <w:rsid w:val="00B464A6"/>
    <w:rsid w:val="00B467E7"/>
    <w:rsid w:val="00B468F2"/>
    <w:rsid w:val="00B46F86"/>
    <w:rsid w:val="00B50393"/>
    <w:rsid w:val="00B50D2F"/>
    <w:rsid w:val="00B50D33"/>
    <w:rsid w:val="00B51C5A"/>
    <w:rsid w:val="00B54988"/>
    <w:rsid w:val="00B572F0"/>
    <w:rsid w:val="00B61162"/>
    <w:rsid w:val="00B64281"/>
    <w:rsid w:val="00B6570F"/>
    <w:rsid w:val="00B66F0D"/>
    <w:rsid w:val="00B67124"/>
    <w:rsid w:val="00B67675"/>
    <w:rsid w:val="00B70E75"/>
    <w:rsid w:val="00B70F8A"/>
    <w:rsid w:val="00B718A7"/>
    <w:rsid w:val="00B71B86"/>
    <w:rsid w:val="00B72D57"/>
    <w:rsid w:val="00B73E01"/>
    <w:rsid w:val="00B75B60"/>
    <w:rsid w:val="00B75D50"/>
    <w:rsid w:val="00B76ABB"/>
    <w:rsid w:val="00B8178D"/>
    <w:rsid w:val="00B833C0"/>
    <w:rsid w:val="00B854C8"/>
    <w:rsid w:val="00B8553E"/>
    <w:rsid w:val="00B90750"/>
    <w:rsid w:val="00B91178"/>
    <w:rsid w:val="00B93487"/>
    <w:rsid w:val="00B94714"/>
    <w:rsid w:val="00B94E99"/>
    <w:rsid w:val="00B960C3"/>
    <w:rsid w:val="00B96D83"/>
    <w:rsid w:val="00BA0BE6"/>
    <w:rsid w:val="00BA468D"/>
    <w:rsid w:val="00BA46B6"/>
    <w:rsid w:val="00BA5768"/>
    <w:rsid w:val="00BA765C"/>
    <w:rsid w:val="00BA7A96"/>
    <w:rsid w:val="00BB0A57"/>
    <w:rsid w:val="00BB2132"/>
    <w:rsid w:val="00BB219B"/>
    <w:rsid w:val="00BB22B7"/>
    <w:rsid w:val="00BB2305"/>
    <w:rsid w:val="00BB5337"/>
    <w:rsid w:val="00BB5E2E"/>
    <w:rsid w:val="00BB7780"/>
    <w:rsid w:val="00BB7907"/>
    <w:rsid w:val="00BB7F5E"/>
    <w:rsid w:val="00BC1B46"/>
    <w:rsid w:val="00BC3030"/>
    <w:rsid w:val="00BC4B30"/>
    <w:rsid w:val="00BC62EB"/>
    <w:rsid w:val="00BC6ADE"/>
    <w:rsid w:val="00BC750B"/>
    <w:rsid w:val="00BC7B3C"/>
    <w:rsid w:val="00BD01D9"/>
    <w:rsid w:val="00BD1B5C"/>
    <w:rsid w:val="00BD2A32"/>
    <w:rsid w:val="00BD2AC4"/>
    <w:rsid w:val="00BD30AB"/>
    <w:rsid w:val="00BD372C"/>
    <w:rsid w:val="00BD382E"/>
    <w:rsid w:val="00BD3E7C"/>
    <w:rsid w:val="00BD46BD"/>
    <w:rsid w:val="00BD7958"/>
    <w:rsid w:val="00BD7E66"/>
    <w:rsid w:val="00BE2141"/>
    <w:rsid w:val="00BE27A7"/>
    <w:rsid w:val="00BE28F0"/>
    <w:rsid w:val="00BE33C4"/>
    <w:rsid w:val="00BE3725"/>
    <w:rsid w:val="00BE43C7"/>
    <w:rsid w:val="00BE67F5"/>
    <w:rsid w:val="00BE7BDC"/>
    <w:rsid w:val="00BF02CB"/>
    <w:rsid w:val="00BF0E10"/>
    <w:rsid w:val="00BF17AA"/>
    <w:rsid w:val="00BF1B2D"/>
    <w:rsid w:val="00BF3DF5"/>
    <w:rsid w:val="00BF6133"/>
    <w:rsid w:val="00C008E5"/>
    <w:rsid w:val="00C012F7"/>
    <w:rsid w:val="00C046FC"/>
    <w:rsid w:val="00C051ED"/>
    <w:rsid w:val="00C062B3"/>
    <w:rsid w:val="00C0695E"/>
    <w:rsid w:val="00C069CA"/>
    <w:rsid w:val="00C07B9F"/>
    <w:rsid w:val="00C105B3"/>
    <w:rsid w:val="00C107BD"/>
    <w:rsid w:val="00C10AA8"/>
    <w:rsid w:val="00C1239E"/>
    <w:rsid w:val="00C123F6"/>
    <w:rsid w:val="00C156D7"/>
    <w:rsid w:val="00C179EF"/>
    <w:rsid w:val="00C17AC8"/>
    <w:rsid w:val="00C17CC0"/>
    <w:rsid w:val="00C20206"/>
    <w:rsid w:val="00C2092B"/>
    <w:rsid w:val="00C20A5B"/>
    <w:rsid w:val="00C2218C"/>
    <w:rsid w:val="00C24628"/>
    <w:rsid w:val="00C24ACA"/>
    <w:rsid w:val="00C253F6"/>
    <w:rsid w:val="00C304EC"/>
    <w:rsid w:val="00C31043"/>
    <w:rsid w:val="00C33E78"/>
    <w:rsid w:val="00C34DA2"/>
    <w:rsid w:val="00C3598A"/>
    <w:rsid w:val="00C37CB7"/>
    <w:rsid w:val="00C37D87"/>
    <w:rsid w:val="00C412C5"/>
    <w:rsid w:val="00C42512"/>
    <w:rsid w:val="00C43A78"/>
    <w:rsid w:val="00C43FF0"/>
    <w:rsid w:val="00C53438"/>
    <w:rsid w:val="00C5428E"/>
    <w:rsid w:val="00C54789"/>
    <w:rsid w:val="00C54A66"/>
    <w:rsid w:val="00C54ADB"/>
    <w:rsid w:val="00C54BC1"/>
    <w:rsid w:val="00C5532B"/>
    <w:rsid w:val="00C553A8"/>
    <w:rsid w:val="00C55D85"/>
    <w:rsid w:val="00C5677E"/>
    <w:rsid w:val="00C56814"/>
    <w:rsid w:val="00C60CBF"/>
    <w:rsid w:val="00C60DA6"/>
    <w:rsid w:val="00C6164B"/>
    <w:rsid w:val="00C633C7"/>
    <w:rsid w:val="00C648F8"/>
    <w:rsid w:val="00C71076"/>
    <w:rsid w:val="00C7216C"/>
    <w:rsid w:val="00C737C8"/>
    <w:rsid w:val="00C74B69"/>
    <w:rsid w:val="00C76597"/>
    <w:rsid w:val="00C81FA4"/>
    <w:rsid w:val="00C82D28"/>
    <w:rsid w:val="00C82E4B"/>
    <w:rsid w:val="00C8364F"/>
    <w:rsid w:val="00C844B1"/>
    <w:rsid w:val="00C84EBE"/>
    <w:rsid w:val="00C870B5"/>
    <w:rsid w:val="00C904DB"/>
    <w:rsid w:val="00C90612"/>
    <w:rsid w:val="00C90D75"/>
    <w:rsid w:val="00C91018"/>
    <w:rsid w:val="00C92585"/>
    <w:rsid w:val="00C9278F"/>
    <w:rsid w:val="00C93ECE"/>
    <w:rsid w:val="00C95DC9"/>
    <w:rsid w:val="00C97200"/>
    <w:rsid w:val="00C9730C"/>
    <w:rsid w:val="00C97762"/>
    <w:rsid w:val="00C97C81"/>
    <w:rsid w:val="00C97FAF"/>
    <w:rsid w:val="00C97FD2"/>
    <w:rsid w:val="00CA0BD5"/>
    <w:rsid w:val="00CA4113"/>
    <w:rsid w:val="00CA5A17"/>
    <w:rsid w:val="00CA6216"/>
    <w:rsid w:val="00CA6461"/>
    <w:rsid w:val="00CA7E21"/>
    <w:rsid w:val="00CB0303"/>
    <w:rsid w:val="00CB495D"/>
    <w:rsid w:val="00CB4CD5"/>
    <w:rsid w:val="00CB77AA"/>
    <w:rsid w:val="00CC037B"/>
    <w:rsid w:val="00CC08BA"/>
    <w:rsid w:val="00CC1152"/>
    <w:rsid w:val="00CC14C3"/>
    <w:rsid w:val="00CC1604"/>
    <w:rsid w:val="00CC219E"/>
    <w:rsid w:val="00CC6674"/>
    <w:rsid w:val="00CC6D16"/>
    <w:rsid w:val="00CD1E51"/>
    <w:rsid w:val="00CD597D"/>
    <w:rsid w:val="00CD6D00"/>
    <w:rsid w:val="00CD6DA1"/>
    <w:rsid w:val="00CE0C8D"/>
    <w:rsid w:val="00CE3271"/>
    <w:rsid w:val="00CE3344"/>
    <w:rsid w:val="00CE430B"/>
    <w:rsid w:val="00CE6787"/>
    <w:rsid w:val="00CE7900"/>
    <w:rsid w:val="00CE7E17"/>
    <w:rsid w:val="00CF0C2A"/>
    <w:rsid w:val="00CF0EEB"/>
    <w:rsid w:val="00CF3207"/>
    <w:rsid w:val="00CF3709"/>
    <w:rsid w:val="00CF46D7"/>
    <w:rsid w:val="00CF4D93"/>
    <w:rsid w:val="00CF776B"/>
    <w:rsid w:val="00CF7B22"/>
    <w:rsid w:val="00CF7B47"/>
    <w:rsid w:val="00D00000"/>
    <w:rsid w:val="00D02310"/>
    <w:rsid w:val="00D03C9B"/>
    <w:rsid w:val="00D0497A"/>
    <w:rsid w:val="00D04C09"/>
    <w:rsid w:val="00D05915"/>
    <w:rsid w:val="00D05A04"/>
    <w:rsid w:val="00D05B37"/>
    <w:rsid w:val="00D05D90"/>
    <w:rsid w:val="00D0786F"/>
    <w:rsid w:val="00D1090F"/>
    <w:rsid w:val="00D13258"/>
    <w:rsid w:val="00D14C1B"/>
    <w:rsid w:val="00D159B0"/>
    <w:rsid w:val="00D17016"/>
    <w:rsid w:val="00D21389"/>
    <w:rsid w:val="00D21C8C"/>
    <w:rsid w:val="00D2220B"/>
    <w:rsid w:val="00D23ADF"/>
    <w:rsid w:val="00D25DAA"/>
    <w:rsid w:val="00D262F8"/>
    <w:rsid w:val="00D26A05"/>
    <w:rsid w:val="00D276F2"/>
    <w:rsid w:val="00D31AE9"/>
    <w:rsid w:val="00D33BFB"/>
    <w:rsid w:val="00D3494D"/>
    <w:rsid w:val="00D3504D"/>
    <w:rsid w:val="00D3778A"/>
    <w:rsid w:val="00D3799A"/>
    <w:rsid w:val="00D40033"/>
    <w:rsid w:val="00D4042D"/>
    <w:rsid w:val="00D42045"/>
    <w:rsid w:val="00D4503D"/>
    <w:rsid w:val="00D47386"/>
    <w:rsid w:val="00D51CA0"/>
    <w:rsid w:val="00D5297A"/>
    <w:rsid w:val="00D533A3"/>
    <w:rsid w:val="00D53797"/>
    <w:rsid w:val="00D5528D"/>
    <w:rsid w:val="00D55365"/>
    <w:rsid w:val="00D55426"/>
    <w:rsid w:val="00D6076F"/>
    <w:rsid w:val="00D64918"/>
    <w:rsid w:val="00D657BA"/>
    <w:rsid w:val="00D6670D"/>
    <w:rsid w:val="00D66CCC"/>
    <w:rsid w:val="00D6709D"/>
    <w:rsid w:val="00D70EDF"/>
    <w:rsid w:val="00D7169C"/>
    <w:rsid w:val="00D73B89"/>
    <w:rsid w:val="00D76F59"/>
    <w:rsid w:val="00D81648"/>
    <w:rsid w:val="00D82384"/>
    <w:rsid w:val="00D8374C"/>
    <w:rsid w:val="00D84941"/>
    <w:rsid w:val="00D85A6B"/>
    <w:rsid w:val="00D92147"/>
    <w:rsid w:val="00D93040"/>
    <w:rsid w:val="00D9445F"/>
    <w:rsid w:val="00D94657"/>
    <w:rsid w:val="00D955EE"/>
    <w:rsid w:val="00D9564D"/>
    <w:rsid w:val="00D95847"/>
    <w:rsid w:val="00D95DF8"/>
    <w:rsid w:val="00D96186"/>
    <w:rsid w:val="00DA0F2E"/>
    <w:rsid w:val="00DA10AD"/>
    <w:rsid w:val="00DA1408"/>
    <w:rsid w:val="00DA1A4A"/>
    <w:rsid w:val="00DA60F0"/>
    <w:rsid w:val="00DA60F7"/>
    <w:rsid w:val="00DA72EE"/>
    <w:rsid w:val="00DB0356"/>
    <w:rsid w:val="00DB10A5"/>
    <w:rsid w:val="00DB1F13"/>
    <w:rsid w:val="00DB3677"/>
    <w:rsid w:val="00DB40BB"/>
    <w:rsid w:val="00DB6A8D"/>
    <w:rsid w:val="00DB7028"/>
    <w:rsid w:val="00DB760F"/>
    <w:rsid w:val="00DB7C91"/>
    <w:rsid w:val="00DC0A3A"/>
    <w:rsid w:val="00DC0E11"/>
    <w:rsid w:val="00DC1C8F"/>
    <w:rsid w:val="00DC2687"/>
    <w:rsid w:val="00DC3D5F"/>
    <w:rsid w:val="00DC4007"/>
    <w:rsid w:val="00DC403D"/>
    <w:rsid w:val="00DC4918"/>
    <w:rsid w:val="00DC6F2D"/>
    <w:rsid w:val="00DD09E1"/>
    <w:rsid w:val="00DD0DE1"/>
    <w:rsid w:val="00DD15A6"/>
    <w:rsid w:val="00DD23CC"/>
    <w:rsid w:val="00DD2B70"/>
    <w:rsid w:val="00DD2BD5"/>
    <w:rsid w:val="00DD2EFA"/>
    <w:rsid w:val="00DD3420"/>
    <w:rsid w:val="00DD47D8"/>
    <w:rsid w:val="00DD4B17"/>
    <w:rsid w:val="00DE023E"/>
    <w:rsid w:val="00DE2581"/>
    <w:rsid w:val="00DE487E"/>
    <w:rsid w:val="00DE4947"/>
    <w:rsid w:val="00DE5FBB"/>
    <w:rsid w:val="00DE6937"/>
    <w:rsid w:val="00DF0123"/>
    <w:rsid w:val="00DF0C26"/>
    <w:rsid w:val="00DF0C56"/>
    <w:rsid w:val="00DF1AB2"/>
    <w:rsid w:val="00DF3444"/>
    <w:rsid w:val="00DF4033"/>
    <w:rsid w:val="00DF4071"/>
    <w:rsid w:val="00DF415E"/>
    <w:rsid w:val="00DF5644"/>
    <w:rsid w:val="00DF7A09"/>
    <w:rsid w:val="00E02D23"/>
    <w:rsid w:val="00E03B7E"/>
    <w:rsid w:val="00E049DF"/>
    <w:rsid w:val="00E0574F"/>
    <w:rsid w:val="00E07EBF"/>
    <w:rsid w:val="00E07FF5"/>
    <w:rsid w:val="00E152E4"/>
    <w:rsid w:val="00E16853"/>
    <w:rsid w:val="00E2100E"/>
    <w:rsid w:val="00E2202F"/>
    <w:rsid w:val="00E22FFF"/>
    <w:rsid w:val="00E23C00"/>
    <w:rsid w:val="00E2685F"/>
    <w:rsid w:val="00E273F6"/>
    <w:rsid w:val="00E27777"/>
    <w:rsid w:val="00E3138B"/>
    <w:rsid w:val="00E32C79"/>
    <w:rsid w:val="00E33737"/>
    <w:rsid w:val="00E3597E"/>
    <w:rsid w:val="00E359D1"/>
    <w:rsid w:val="00E40917"/>
    <w:rsid w:val="00E42A9D"/>
    <w:rsid w:val="00E43692"/>
    <w:rsid w:val="00E43B8A"/>
    <w:rsid w:val="00E442DF"/>
    <w:rsid w:val="00E448E0"/>
    <w:rsid w:val="00E44B08"/>
    <w:rsid w:val="00E44C90"/>
    <w:rsid w:val="00E46B2D"/>
    <w:rsid w:val="00E47671"/>
    <w:rsid w:val="00E50137"/>
    <w:rsid w:val="00E52EE3"/>
    <w:rsid w:val="00E54D08"/>
    <w:rsid w:val="00E55587"/>
    <w:rsid w:val="00E556BC"/>
    <w:rsid w:val="00E55967"/>
    <w:rsid w:val="00E60823"/>
    <w:rsid w:val="00E61B57"/>
    <w:rsid w:val="00E63D2D"/>
    <w:rsid w:val="00E66DBE"/>
    <w:rsid w:val="00E70008"/>
    <w:rsid w:val="00E7007B"/>
    <w:rsid w:val="00E707E4"/>
    <w:rsid w:val="00E70A72"/>
    <w:rsid w:val="00E728BF"/>
    <w:rsid w:val="00E742F0"/>
    <w:rsid w:val="00E7456C"/>
    <w:rsid w:val="00E779BA"/>
    <w:rsid w:val="00E77F40"/>
    <w:rsid w:val="00E810CA"/>
    <w:rsid w:val="00E81863"/>
    <w:rsid w:val="00E81B8F"/>
    <w:rsid w:val="00E82C71"/>
    <w:rsid w:val="00E82D7B"/>
    <w:rsid w:val="00E8364F"/>
    <w:rsid w:val="00E83C57"/>
    <w:rsid w:val="00E84602"/>
    <w:rsid w:val="00E84BFA"/>
    <w:rsid w:val="00E859DC"/>
    <w:rsid w:val="00E86233"/>
    <w:rsid w:val="00E875F0"/>
    <w:rsid w:val="00E90695"/>
    <w:rsid w:val="00E911EE"/>
    <w:rsid w:val="00E92341"/>
    <w:rsid w:val="00E92651"/>
    <w:rsid w:val="00E9289F"/>
    <w:rsid w:val="00E96BE4"/>
    <w:rsid w:val="00EA1FD7"/>
    <w:rsid w:val="00EA28C3"/>
    <w:rsid w:val="00EA3AE5"/>
    <w:rsid w:val="00EA4D60"/>
    <w:rsid w:val="00EA5B1A"/>
    <w:rsid w:val="00EA621E"/>
    <w:rsid w:val="00EA62AF"/>
    <w:rsid w:val="00EA6ECE"/>
    <w:rsid w:val="00EB057C"/>
    <w:rsid w:val="00EB25AC"/>
    <w:rsid w:val="00EB2777"/>
    <w:rsid w:val="00EB2991"/>
    <w:rsid w:val="00EB2CB5"/>
    <w:rsid w:val="00EB30E9"/>
    <w:rsid w:val="00EB3F1D"/>
    <w:rsid w:val="00EB4156"/>
    <w:rsid w:val="00EB4F17"/>
    <w:rsid w:val="00EB5D69"/>
    <w:rsid w:val="00EB6924"/>
    <w:rsid w:val="00EB790E"/>
    <w:rsid w:val="00EC066A"/>
    <w:rsid w:val="00EC0BB6"/>
    <w:rsid w:val="00EC0DA4"/>
    <w:rsid w:val="00EC2678"/>
    <w:rsid w:val="00EC3F29"/>
    <w:rsid w:val="00EC502D"/>
    <w:rsid w:val="00EC5064"/>
    <w:rsid w:val="00EC6C52"/>
    <w:rsid w:val="00EC6FF7"/>
    <w:rsid w:val="00EC77C5"/>
    <w:rsid w:val="00EC7919"/>
    <w:rsid w:val="00ED101B"/>
    <w:rsid w:val="00ED1D3A"/>
    <w:rsid w:val="00ED5BB7"/>
    <w:rsid w:val="00ED6051"/>
    <w:rsid w:val="00EE0DF6"/>
    <w:rsid w:val="00EE1830"/>
    <w:rsid w:val="00EE2BB6"/>
    <w:rsid w:val="00EE34B2"/>
    <w:rsid w:val="00EE3C2B"/>
    <w:rsid w:val="00EE46A4"/>
    <w:rsid w:val="00EE46D5"/>
    <w:rsid w:val="00EE47C8"/>
    <w:rsid w:val="00EE4CDC"/>
    <w:rsid w:val="00EE4DD8"/>
    <w:rsid w:val="00EE500E"/>
    <w:rsid w:val="00EE5D58"/>
    <w:rsid w:val="00EE7BE6"/>
    <w:rsid w:val="00EF027F"/>
    <w:rsid w:val="00EF1AFE"/>
    <w:rsid w:val="00EF4BE0"/>
    <w:rsid w:val="00EF4C3A"/>
    <w:rsid w:val="00EF4F4A"/>
    <w:rsid w:val="00F008A2"/>
    <w:rsid w:val="00F0360A"/>
    <w:rsid w:val="00F03AE0"/>
    <w:rsid w:val="00F06226"/>
    <w:rsid w:val="00F065B3"/>
    <w:rsid w:val="00F0789E"/>
    <w:rsid w:val="00F10022"/>
    <w:rsid w:val="00F10EF5"/>
    <w:rsid w:val="00F1186E"/>
    <w:rsid w:val="00F11E19"/>
    <w:rsid w:val="00F13FAC"/>
    <w:rsid w:val="00F14045"/>
    <w:rsid w:val="00F14FCF"/>
    <w:rsid w:val="00F156FE"/>
    <w:rsid w:val="00F16552"/>
    <w:rsid w:val="00F16839"/>
    <w:rsid w:val="00F16D80"/>
    <w:rsid w:val="00F16F11"/>
    <w:rsid w:val="00F20921"/>
    <w:rsid w:val="00F22417"/>
    <w:rsid w:val="00F22F55"/>
    <w:rsid w:val="00F22F5D"/>
    <w:rsid w:val="00F23D8E"/>
    <w:rsid w:val="00F2424E"/>
    <w:rsid w:val="00F25231"/>
    <w:rsid w:val="00F256C4"/>
    <w:rsid w:val="00F25782"/>
    <w:rsid w:val="00F260AC"/>
    <w:rsid w:val="00F268A4"/>
    <w:rsid w:val="00F30B7F"/>
    <w:rsid w:val="00F33A19"/>
    <w:rsid w:val="00F356C5"/>
    <w:rsid w:val="00F3593D"/>
    <w:rsid w:val="00F40D5D"/>
    <w:rsid w:val="00F4159B"/>
    <w:rsid w:val="00F428B1"/>
    <w:rsid w:val="00F44AE1"/>
    <w:rsid w:val="00F44EDD"/>
    <w:rsid w:val="00F45D6A"/>
    <w:rsid w:val="00F50FAE"/>
    <w:rsid w:val="00F53FDA"/>
    <w:rsid w:val="00F542FA"/>
    <w:rsid w:val="00F55099"/>
    <w:rsid w:val="00F550DE"/>
    <w:rsid w:val="00F557E0"/>
    <w:rsid w:val="00F56A68"/>
    <w:rsid w:val="00F5711F"/>
    <w:rsid w:val="00F60C59"/>
    <w:rsid w:val="00F6303D"/>
    <w:rsid w:val="00F630F2"/>
    <w:rsid w:val="00F65A98"/>
    <w:rsid w:val="00F703BB"/>
    <w:rsid w:val="00F706CF"/>
    <w:rsid w:val="00F7187F"/>
    <w:rsid w:val="00F723D6"/>
    <w:rsid w:val="00F73EA4"/>
    <w:rsid w:val="00F73F94"/>
    <w:rsid w:val="00F74105"/>
    <w:rsid w:val="00F74D18"/>
    <w:rsid w:val="00F75E87"/>
    <w:rsid w:val="00F80D67"/>
    <w:rsid w:val="00F80E93"/>
    <w:rsid w:val="00F80F3D"/>
    <w:rsid w:val="00F8141F"/>
    <w:rsid w:val="00F81C15"/>
    <w:rsid w:val="00F82D54"/>
    <w:rsid w:val="00F83B3D"/>
    <w:rsid w:val="00F84CA0"/>
    <w:rsid w:val="00F869FE"/>
    <w:rsid w:val="00F86B84"/>
    <w:rsid w:val="00F87385"/>
    <w:rsid w:val="00F90631"/>
    <w:rsid w:val="00F9258E"/>
    <w:rsid w:val="00F93712"/>
    <w:rsid w:val="00F93DA7"/>
    <w:rsid w:val="00F95B57"/>
    <w:rsid w:val="00F964C2"/>
    <w:rsid w:val="00FA1B2C"/>
    <w:rsid w:val="00FA1D55"/>
    <w:rsid w:val="00FA20F6"/>
    <w:rsid w:val="00FA2E1D"/>
    <w:rsid w:val="00FA32A7"/>
    <w:rsid w:val="00FA5646"/>
    <w:rsid w:val="00FA5CC2"/>
    <w:rsid w:val="00FA6E45"/>
    <w:rsid w:val="00FA702C"/>
    <w:rsid w:val="00FA7EF8"/>
    <w:rsid w:val="00FB1844"/>
    <w:rsid w:val="00FB3067"/>
    <w:rsid w:val="00FB31D7"/>
    <w:rsid w:val="00FB395D"/>
    <w:rsid w:val="00FB4750"/>
    <w:rsid w:val="00FB4B0A"/>
    <w:rsid w:val="00FB524B"/>
    <w:rsid w:val="00FC0CCE"/>
    <w:rsid w:val="00FC2EDE"/>
    <w:rsid w:val="00FC4C24"/>
    <w:rsid w:val="00FC52DF"/>
    <w:rsid w:val="00FC5328"/>
    <w:rsid w:val="00FD1C83"/>
    <w:rsid w:val="00FD31D1"/>
    <w:rsid w:val="00FD5134"/>
    <w:rsid w:val="00FD6CC3"/>
    <w:rsid w:val="00FD7AD3"/>
    <w:rsid w:val="00FE2A7E"/>
    <w:rsid w:val="00FE2B88"/>
    <w:rsid w:val="00FE3A4B"/>
    <w:rsid w:val="00FE692F"/>
    <w:rsid w:val="00FF19AC"/>
    <w:rsid w:val="00FF36F5"/>
    <w:rsid w:val="00FF396A"/>
    <w:rsid w:val="00FF3AB8"/>
    <w:rsid w:val="00FF58F9"/>
    <w:rsid w:val="00FF6336"/>
    <w:rsid w:val="00FF63AC"/>
    <w:rsid w:val="00FF676D"/>
    <w:rsid w:val="00FF68D3"/>
    <w:rsid w:val="00FF76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C66B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6A8D"/>
    <w:rPr>
      <w:sz w:val="24"/>
      <w:szCs w:val="24"/>
    </w:rPr>
  </w:style>
  <w:style w:type="paragraph" w:styleId="Heading2">
    <w:name w:val="heading 2"/>
    <w:basedOn w:val="Normal"/>
    <w:next w:val="Normal"/>
    <w:link w:val="Heading2Char"/>
    <w:qFormat/>
    <w:rsid w:val="00031FF8"/>
    <w:pPr>
      <w:keepNext/>
      <w:outlineLvl w:val="1"/>
    </w:pPr>
    <w:rPr>
      <w:b/>
      <w:sz w:val="2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1517"/>
    <w:pPr>
      <w:tabs>
        <w:tab w:val="center" w:pos="4320"/>
        <w:tab w:val="right" w:pos="8640"/>
      </w:tabs>
    </w:pPr>
  </w:style>
  <w:style w:type="paragraph" w:styleId="Footer">
    <w:name w:val="footer"/>
    <w:basedOn w:val="Normal"/>
    <w:rsid w:val="00A11517"/>
    <w:pPr>
      <w:tabs>
        <w:tab w:val="center" w:pos="4320"/>
        <w:tab w:val="right" w:pos="8640"/>
      </w:tabs>
    </w:pPr>
  </w:style>
  <w:style w:type="table" w:styleId="TableGrid">
    <w:name w:val="Table Grid"/>
    <w:basedOn w:val="TableNormal"/>
    <w:rsid w:val="00A115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velopeAddress">
    <w:name w:val="envelope address"/>
    <w:basedOn w:val="Normal"/>
    <w:rsid w:val="00A11517"/>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A11517"/>
    <w:rPr>
      <w:rFonts w:ascii="Arial" w:hAnsi="Arial" w:cs="Arial"/>
      <w:sz w:val="20"/>
      <w:szCs w:val="20"/>
    </w:rPr>
  </w:style>
  <w:style w:type="character" w:styleId="Hyperlink">
    <w:name w:val="Hyperlink"/>
    <w:basedOn w:val="DefaultParagraphFont"/>
    <w:rsid w:val="00A11517"/>
    <w:rPr>
      <w:color w:val="0000FF"/>
      <w:u w:val="single"/>
    </w:rPr>
  </w:style>
  <w:style w:type="paragraph" w:styleId="MessageHeader">
    <w:name w:val="Message Header"/>
    <w:basedOn w:val="BodyText"/>
    <w:rsid w:val="00A11517"/>
    <w:pPr>
      <w:keepLines/>
      <w:spacing w:line="180" w:lineRule="atLeast"/>
      <w:ind w:left="1555" w:right="835" w:hanging="720"/>
    </w:pPr>
    <w:rPr>
      <w:rFonts w:ascii="Arial" w:hAnsi="Arial"/>
      <w:spacing w:val="-5"/>
      <w:sz w:val="20"/>
      <w:szCs w:val="20"/>
    </w:rPr>
  </w:style>
  <w:style w:type="paragraph" w:customStyle="1" w:styleId="MessageHeaderFirst">
    <w:name w:val="Message Header First"/>
    <w:basedOn w:val="MessageHeader"/>
    <w:next w:val="MessageHeader"/>
    <w:rsid w:val="00A11517"/>
    <w:pPr>
      <w:spacing w:before="220"/>
    </w:pPr>
  </w:style>
  <w:style w:type="character" w:customStyle="1" w:styleId="MessageHeaderLabel">
    <w:name w:val="Message Header Label"/>
    <w:rsid w:val="00A11517"/>
    <w:rPr>
      <w:rFonts w:ascii="Arial Black" w:hAnsi="Arial Black"/>
      <w:spacing w:val="-10"/>
      <w:sz w:val="18"/>
    </w:rPr>
  </w:style>
  <w:style w:type="paragraph" w:customStyle="1" w:styleId="MessageHeaderLast">
    <w:name w:val="Message Header Last"/>
    <w:basedOn w:val="MessageHeader"/>
    <w:next w:val="BodyText"/>
    <w:rsid w:val="00A11517"/>
    <w:pPr>
      <w:pBdr>
        <w:bottom w:val="single" w:sz="6" w:space="15" w:color="auto"/>
      </w:pBdr>
      <w:spacing w:after="320"/>
    </w:pPr>
  </w:style>
  <w:style w:type="paragraph" w:styleId="BodyText">
    <w:name w:val="Body Text"/>
    <w:basedOn w:val="Normal"/>
    <w:rsid w:val="00A11517"/>
    <w:pPr>
      <w:spacing w:after="120"/>
    </w:pPr>
  </w:style>
  <w:style w:type="character" w:styleId="PageNumber">
    <w:name w:val="page number"/>
    <w:basedOn w:val="DefaultParagraphFont"/>
    <w:rsid w:val="00A11517"/>
  </w:style>
  <w:style w:type="paragraph" w:customStyle="1" w:styleId="ACPPD">
    <w:name w:val="ACPPD"/>
    <w:basedOn w:val="Normal"/>
    <w:rsid w:val="007C01BB"/>
    <w:pPr>
      <w:jc w:val="right"/>
    </w:pPr>
    <w:rPr>
      <w:b/>
    </w:rPr>
  </w:style>
  <w:style w:type="paragraph" w:customStyle="1" w:styleId="AGOTopic">
    <w:name w:val="AGOTopic"/>
    <w:basedOn w:val="Normal"/>
    <w:rsid w:val="007C01BB"/>
    <w:pPr>
      <w:jc w:val="right"/>
    </w:pPr>
    <w:rPr>
      <w:sz w:val="32"/>
    </w:rPr>
  </w:style>
  <w:style w:type="paragraph" w:styleId="BalloonText">
    <w:name w:val="Balloon Text"/>
    <w:basedOn w:val="Normal"/>
    <w:link w:val="BalloonTextChar"/>
    <w:rsid w:val="001D50BF"/>
    <w:rPr>
      <w:rFonts w:ascii="Tahoma" w:hAnsi="Tahoma" w:cs="Tahoma"/>
      <w:sz w:val="16"/>
      <w:szCs w:val="16"/>
    </w:rPr>
  </w:style>
  <w:style w:type="character" w:customStyle="1" w:styleId="BalloonTextChar">
    <w:name w:val="Balloon Text Char"/>
    <w:basedOn w:val="DefaultParagraphFont"/>
    <w:link w:val="BalloonText"/>
    <w:rsid w:val="001D50BF"/>
    <w:rPr>
      <w:rFonts w:ascii="Tahoma" w:hAnsi="Tahoma" w:cs="Tahoma"/>
      <w:sz w:val="16"/>
      <w:szCs w:val="16"/>
    </w:rPr>
  </w:style>
  <w:style w:type="character" w:customStyle="1" w:styleId="Heading2Char">
    <w:name w:val="Heading 2 Char"/>
    <w:basedOn w:val="DefaultParagraphFont"/>
    <w:link w:val="Heading2"/>
    <w:rsid w:val="00031FF8"/>
    <w:rPr>
      <w:b/>
      <w:sz w:val="28"/>
      <w:u w:val="single"/>
    </w:rPr>
  </w:style>
  <w:style w:type="paragraph" w:customStyle="1" w:styleId="ANormal">
    <w:name w:val="ANormal"/>
    <w:basedOn w:val="Normal"/>
    <w:rsid w:val="00031FF8"/>
    <w:pPr>
      <w:ind w:left="1440"/>
    </w:pPr>
    <w:rPr>
      <w:bCs/>
    </w:rPr>
  </w:style>
  <w:style w:type="paragraph" w:styleId="ListParagraph">
    <w:name w:val="List Paragraph"/>
    <w:basedOn w:val="Normal"/>
    <w:uiPriority w:val="34"/>
    <w:qFormat/>
    <w:rsid w:val="00031FF8"/>
    <w:pPr>
      <w:ind w:left="720"/>
      <w:contextualSpacing/>
    </w:pPr>
  </w:style>
  <w:style w:type="character" w:styleId="PlaceholderText">
    <w:name w:val="Placeholder Text"/>
    <w:basedOn w:val="DefaultParagraphFont"/>
    <w:uiPriority w:val="99"/>
    <w:semiHidden/>
    <w:rsid w:val="00A7091C"/>
    <w:rPr>
      <w:color w:val="808080"/>
    </w:rPr>
  </w:style>
  <w:style w:type="table" w:styleId="TableList1">
    <w:name w:val="Table List 1"/>
    <w:basedOn w:val="TableNormal"/>
    <w:rsid w:val="009B3BB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4F1EE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ntemporary">
    <w:name w:val="Table Contemporary"/>
    <w:basedOn w:val="TableNormal"/>
    <w:rsid w:val="00A465A9"/>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LightGrid-Accent11">
    <w:name w:val="Light Grid - Accent 11"/>
    <w:basedOn w:val="TableNormal"/>
    <w:uiPriority w:val="62"/>
    <w:rsid w:val="008C476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Shading-Accent11">
    <w:name w:val="Light Shading - Accent 11"/>
    <w:basedOn w:val="TableNormal"/>
    <w:uiPriority w:val="60"/>
    <w:rsid w:val="008C4765"/>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DocumentMap">
    <w:name w:val="Document Map"/>
    <w:basedOn w:val="Normal"/>
    <w:link w:val="DocumentMapChar"/>
    <w:rsid w:val="00E55967"/>
    <w:rPr>
      <w:rFonts w:ascii="Tahoma" w:hAnsi="Tahoma" w:cs="Tahoma"/>
      <w:sz w:val="16"/>
      <w:szCs w:val="16"/>
    </w:rPr>
  </w:style>
  <w:style w:type="character" w:customStyle="1" w:styleId="DocumentMapChar">
    <w:name w:val="Document Map Char"/>
    <w:basedOn w:val="DefaultParagraphFont"/>
    <w:link w:val="DocumentMap"/>
    <w:rsid w:val="00E55967"/>
    <w:rPr>
      <w:rFonts w:ascii="Tahoma" w:hAnsi="Tahoma" w:cs="Tahoma"/>
      <w:sz w:val="16"/>
      <w:szCs w:val="16"/>
    </w:rPr>
  </w:style>
  <w:style w:type="table" w:customStyle="1" w:styleId="LightGrid1">
    <w:name w:val="Light Grid1"/>
    <w:basedOn w:val="TableNormal"/>
    <w:uiPriority w:val="62"/>
    <w:rsid w:val="005A21D3"/>
    <w:rPr>
      <w:rFonts w:asciiTheme="minorHAnsi" w:eastAsiaTheme="minorHAnsi" w:hAnsiTheme="minorHAnsi" w:cstheme="minorBidi"/>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MediumGrid11">
    <w:name w:val="Medium Grid 11"/>
    <w:basedOn w:val="TableNormal"/>
    <w:uiPriority w:val="67"/>
    <w:rsid w:val="00D96186"/>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oulinJS:Downloads:documents-export-2013-05-25:NSTec%20Computer%20Forensic%20Report%20Template%20-%20Moul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EE1281-2CE2-C444-8279-C97278A39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NSTec Computer Forensic Report Template - Moulin.dotx</Template>
  <TotalTime>10</TotalTime>
  <Pages>4</Pages>
  <Words>601</Words>
  <Characters>3157</Characters>
  <Application>Microsoft Macintosh Word</Application>
  <DocSecurity>0</DocSecurity>
  <Lines>244</Lines>
  <Paragraphs>133</Paragraphs>
  <ScaleCrop>false</ScaleCrop>
  <HeadingPairs>
    <vt:vector size="2" baseType="variant">
      <vt:variant>
        <vt:lpstr>Title</vt:lpstr>
      </vt:variant>
      <vt:variant>
        <vt:i4>1</vt:i4>
      </vt:variant>
    </vt:vector>
  </HeadingPairs>
  <TitlesOfParts>
    <vt:vector size="1" baseType="lpstr">
      <vt:lpstr>Forensic Report Template</vt:lpstr>
    </vt:vector>
  </TitlesOfParts>
  <Manager/>
  <Company>JoshMoulin.com</Company>
  <LinksUpToDate>false</LinksUpToDate>
  <CharactersWithSpaces>3824</CharactersWithSpaces>
  <SharedDoc>false</SharedDoc>
  <HyperlinkBase/>
  <HLinks>
    <vt:vector size="12" baseType="variant">
      <vt:variant>
        <vt:i4>5111886</vt:i4>
      </vt:variant>
      <vt:variant>
        <vt:i4>3</vt:i4>
      </vt:variant>
      <vt:variant>
        <vt:i4>0</vt:i4>
      </vt:variant>
      <vt:variant>
        <vt:i4>5</vt:i4>
      </vt:variant>
      <vt:variant>
        <vt:lpwstr>http://www.hightechcops.com/</vt:lpwstr>
      </vt:variant>
      <vt:variant>
        <vt:lpwstr/>
      </vt:variant>
      <vt:variant>
        <vt:i4>3276876</vt:i4>
      </vt:variant>
      <vt:variant>
        <vt:i4>0</vt:i4>
      </vt:variant>
      <vt:variant>
        <vt:i4>0</vt:i4>
      </vt:variant>
      <vt:variant>
        <vt:i4>5</vt:i4>
      </vt:variant>
      <vt:variant>
        <vt:lpwstr>mailto:joshm@cp-pd.com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Forensic Report Template</dc:title>
  <dc:subject>Forensic Report Template</dc:subject>
  <dc:creator>Joshua S. Moulin, MSISA</dc:creator>
  <cp:keywords/>
  <dc:description/>
  <cp:lastModifiedBy>Joshua Moulin</cp:lastModifiedBy>
  <cp:revision>12</cp:revision>
  <cp:lastPrinted>2012-08-27T22:05:00Z</cp:lastPrinted>
  <dcterms:created xsi:type="dcterms:W3CDTF">2013-05-27T00:56:00Z</dcterms:created>
  <dcterms:modified xsi:type="dcterms:W3CDTF">2015-05-11T05:25:00Z</dcterms:modified>
  <cp:category/>
</cp:coreProperties>
</file>